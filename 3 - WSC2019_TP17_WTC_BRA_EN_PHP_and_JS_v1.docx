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B6645" w14:textId="06EBCD39" w:rsidR="006E6145" w:rsidRDefault="00453B91" w:rsidP="007F5DAB">
      <w:pPr>
        <w:pStyle w:val="Ttulo"/>
      </w:pPr>
      <w:bookmarkStart w:id="0" w:name="_Toc386117270"/>
      <w:bookmarkStart w:id="1" w:name="_Toc386117477"/>
      <w:r>
        <w:t>Test Project</w:t>
      </w:r>
    </w:p>
    <w:p w14:paraId="663F44AC" w14:textId="6BEA9D2A" w:rsidR="00AE528B" w:rsidRDefault="007F5DAB" w:rsidP="007F5DAB">
      <w:pPr>
        <w:pStyle w:val="Subttulo"/>
      </w:pPr>
      <w:r>
        <w:t>WEB Technologies</w:t>
      </w:r>
      <w:r>
        <w:br/>
        <w:t xml:space="preserve">PHP and JavaScript Module for </w:t>
      </w:r>
      <w:r w:rsidRPr="00984091">
        <w:t>Web Technologies Challenge</w:t>
      </w:r>
      <w:r>
        <w:t xml:space="preserve"> (Brasilia)</w:t>
      </w:r>
    </w:p>
    <w:p w14:paraId="3AC9D7E0" w14:textId="6C6B75CD" w:rsidR="00453B91" w:rsidRDefault="00453B91">
      <w:pPr>
        <w:rPr>
          <w:lang w:val="en-AU"/>
        </w:rPr>
      </w:pPr>
    </w:p>
    <w:p w14:paraId="68E4B64B" w14:textId="77777777" w:rsidR="00453B91" w:rsidRDefault="00453B91" w:rsidP="007F5DAB">
      <w:pPr>
        <w:rPr>
          <w:lang w:val="en-AU"/>
        </w:rPr>
      </w:pPr>
    </w:p>
    <w:p w14:paraId="0A784D23" w14:textId="77777777" w:rsidR="00453B91" w:rsidRDefault="00453B91" w:rsidP="007F5DAB">
      <w:pPr>
        <w:rPr>
          <w:lang w:val="en-AU"/>
        </w:rPr>
      </w:pPr>
    </w:p>
    <w:p w14:paraId="15EF72B1" w14:textId="77777777" w:rsidR="00453B91" w:rsidRDefault="00453B91">
      <w:pPr>
        <w:rPr>
          <w:lang w:val="en-AU"/>
        </w:rPr>
      </w:pPr>
    </w:p>
    <w:p w14:paraId="5BC55B8A" w14:textId="77777777" w:rsidR="00453B91" w:rsidRDefault="00453B91">
      <w:pPr>
        <w:rPr>
          <w:lang w:val="en-AU"/>
        </w:rPr>
      </w:pPr>
    </w:p>
    <w:p w14:paraId="16E407C3" w14:textId="77777777" w:rsidR="00453B91" w:rsidRDefault="00453B91">
      <w:pPr>
        <w:rPr>
          <w:lang w:val="en-AU"/>
        </w:rPr>
      </w:pPr>
    </w:p>
    <w:p w14:paraId="5757C435" w14:textId="77777777" w:rsidR="00453B91" w:rsidRDefault="00453B91">
      <w:pPr>
        <w:rPr>
          <w:lang w:val="en-AU"/>
        </w:rPr>
      </w:pPr>
    </w:p>
    <w:p w14:paraId="25B0129F" w14:textId="77777777" w:rsidR="00453B91" w:rsidRDefault="00453B91">
      <w:pPr>
        <w:rPr>
          <w:lang w:val="en-AU"/>
        </w:rPr>
      </w:pPr>
    </w:p>
    <w:p w14:paraId="35DCA5A9" w14:textId="77777777" w:rsidR="00453B91" w:rsidRDefault="00453B91">
      <w:pPr>
        <w:rPr>
          <w:lang w:val="en-AU"/>
        </w:rPr>
      </w:pPr>
    </w:p>
    <w:p w14:paraId="6D0FBCB5" w14:textId="77777777" w:rsidR="00453B91" w:rsidRDefault="00453B91">
      <w:pPr>
        <w:rPr>
          <w:lang w:val="en-AU"/>
        </w:rPr>
      </w:pPr>
    </w:p>
    <w:p w14:paraId="79B8C172" w14:textId="77777777" w:rsidR="00453B91" w:rsidRDefault="00453B91">
      <w:pPr>
        <w:rPr>
          <w:lang w:val="en-AU"/>
        </w:rPr>
      </w:pPr>
    </w:p>
    <w:p w14:paraId="47D63F0B" w14:textId="77777777" w:rsidR="007F5DAB" w:rsidRPr="00984091" w:rsidRDefault="007F5DAB" w:rsidP="007F5DAB">
      <w:pPr>
        <w:spacing w:after="0"/>
        <w:rPr>
          <w:b/>
          <w:lang w:val="en-AU"/>
        </w:rPr>
      </w:pPr>
      <w:r w:rsidRPr="00984091">
        <w:rPr>
          <w:b/>
          <w:lang w:val="en-AU"/>
        </w:rPr>
        <w:t>Submitted by:</w:t>
      </w:r>
    </w:p>
    <w:p w14:paraId="013D67DC" w14:textId="77777777" w:rsidR="007F5DAB" w:rsidRDefault="007F5DAB" w:rsidP="007F5DAB">
      <w:pPr>
        <w:rPr>
          <w:lang w:val="en-AU"/>
        </w:rPr>
      </w:pPr>
      <w:r>
        <w:rPr>
          <w:lang w:val="en-AU"/>
        </w:rPr>
        <w:t>Zoltan Sisak - HU</w:t>
      </w:r>
    </w:p>
    <w:p w14:paraId="2BC614C0" w14:textId="77777777" w:rsidR="007F5DAB" w:rsidRPr="00984091" w:rsidRDefault="007F5DAB" w:rsidP="007F5DAB">
      <w:pPr>
        <w:rPr>
          <w:b/>
          <w:lang w:val="en-AU"/>
        </w:rPr>
      </w:pPr>
      <w:r w:rsidRPr="00984091">
        <w:rPr>
          <w:b/>
          <w:lang w:val="en-AU"/>
        </w:rPr>
        <w:t xml:space="preserve">Based on </w:t>
      </w:r>
      <w:proofErr w:type="gramStart"/>
      <w:r w:rsidRPr="00984091">
        <w:rPr>
          <w:b/>
          <w:lang w:val="en-AU"/>
        </w:rPr>
        <w:t>pre Test</w:t>
      </w:r>
      <w:proofErr w:type="gramEnd"/>
      <w:r w:rsidRPr="00984091">
        <w:rPr>
          <w:b/>
          <w:lang w:val="en-AU"/>
        </w:rPr>
        <w:t xml:space="preserve"> Project for WS2019 submitted by:</w:t>
      </w:r>
    </w:p>
    <w:p w14:paraId="6916DB92" w14:textId="77777777" w:rsidR="007F5DAB" w:rsidRPr="009F78AE" w:rsidRDefault="007F5DAB" w:rsidP="007F5DAB">
      <w:pPr>
        <w:rPr>
          <w:lang w:val="en-AU"/>
        </w:rPr>
      </w:pPr>
      <w:r w:rsidRPr="009F78AE">
        <w:rPr>
          <w:lang w:val="en-AU"/>
        </w:rPr>
        <w:t xml:space="preserve">Manuel Schaffner - CH (Lead Expert) </w:t>
      </w:r>
    </w:p>
    <w:p w14:paraId="2CF262DE" w14:textId="77777777" w:rsidR="007F5DAB" w:rsidRPr="009F78AE" w:rsidRDefault="007F5DAB" w:rsidP="007F5DAB">
      <w:pPr>
        <w:rPr>
          <w:lang w:val="en-AU"/>
        </w:rPr>
      </w:pPr>
      <w:r w:rsidRPr="009F78AE">
        <w:rPr>
          <w:lang w:val="en-AU"/>
        </w:rPr>
        <w:t xml:space="preserve">Siew Hwa Kang - SG </w:t>
      </w:r>
    </w:p>
    <w:p w14:paraId="69C7B351" w14:textId="77777777" w:rsidR="007F5DAB" w:rsidRPr="009F78AE" w:rsidRDefault="007F5DAB" w:rsidP="007F5DAB">
      <w:pPr>
        <w:rPr>
          <w:lang w:val="en-AU"/>
        </w:rPr>
      </w:pPr>
      <w:proofErr w:type="spellStart"/>
      <w:r w:rsidRPr="009F78AE">
        <w:rPr>
          <w:lang w:val="en-AU"/>
        </w:rPr>
        <w:t>Volha</w:t>
      </w:r>
      <w:proofErr w:type="spellEnd"/>
      <w:r w:rsidRPr="009F78AE">
        <w:rPr>
          <w:lang w:val="en-AU"/>
        </w:rPr>
        <w:t xml:space="preserve"> </w:t>
      </w:r>
      <w:proofErr w:type="spellStart"/>
      <w:r w:rsidRPr="009F78AE">
        <w:rPr>
          <w:lang w:val="en-AU"/>
        </w:rPr>
        <w:t>Rabychyna</w:t>
      </w:r>
      <w:proofErr w:type="spellEnd"/>
      <w:r w:rsidRPr="009F78AE">
        <w:rPr>
          <w:lang w:val="en-AU"/>
        </w:rPr>
        <w:t xml:space="preserve"> -</w:t>
      </w:r>
      <w:r>
        <w:rPr>
          <w:lang w:val="en-AU"/>
        </w:rPr>
        <w:t xml:space="preserve"> </w:t>
      </w:r>
      <w:r w:rsidRPr="009F78AE">
        <w:rPr>
          <w:lang w:val="en-AU"/>
        </w:rPr>
        <w:t xml:space="preserve">BY </w:t>
      </w:r>
    </w:p>
    <w:p w14:paraId="2D370E02" w14:textId="77777777" w:rsidR="007F5DAB" w:rsidRPr="009F78AE" w:rsidRDefault="007F5DAB" w:rsidP="007F5DAB">
      <w:pPr>
        <w:rPr>
          <w:lang w:val="en-AU"/>
        </w:rPr>
      </w:pPr>
      <w:r w:rsidRPr="009F78AE">
        <w:rPr>
          <w:lang w:val="en-AU"/>
        </w:rPr>
        <w:t xml:space="preserve">Kevin Chong </w:t>
      </w:r>
      <w:proofErr w:type="spellStart"/>
      <w:r w:rsidRPr="009F78AE">
        <w:rPr>
          <w:lang w:val="en-AU"/>
        </w:rPr>
        <w:t>Shiuh</w:t>
      </w:r>
      <w:proofErr w:type="spellEnd"/>
      <w:r w:rsidRPr="009F78AE">
        <w:rPr>
          <w:lang w:val="en-AU"/>
        </w:rPr>
        <w:t xml:space="preserve"> </w:t>
      </w:r>
      <w:proofErr w:type="spellStart"/>
      <w:r w:rsidRPr="009F78AE">
        <w:rPr>
          <w:lang w:val="en-AU"/>
        </w:rPr>
        <w:t>Koong</w:t>
      </w:r>
      <w:proofErr w:type="spellEnd"/>
      <w:r w:rsidRPr="009F78AE">
        <w:rPr>
          <w:lang w:val="en-AU"/>
        </w:rPr>
        <w:t xml:space="preserve"> -</w:t>
      </w:r>
      <w:r>
        <w:rPr>
          <w:lang w:val="en-AU"/>
        </w:rPr>
        <w:t xml:space="preserve"> </w:t>
      </w:r>
      <w:r w:rsidRPr="009F78AE">
        <w:rPr>
          <w:lang w:val="en-AU"/>
        </w:rPr>
        <w:t xml:space="preserve">TW </w:t>
      </w:r>
    </w:p>
    <w:p w14:paraId="34212590" w14:textId="77777777" w:rsidR="007F5DAB" w:rsidRPr="009F78AE" w:rsidRDefault="007F5DAB" w:rsidP="007F5DAB">
      <w:pPr>
        <w:rPr>
          <w:lang w:val="en-AU"/>
        </w:rPr>
      </w:pPr>
      <w:r w:rsidRPr="009F78AE">
        <w:rPr>
          <w:lang w:val="en-AU"/>
        </w:rPr>
        <w:t xml:space="preserve">Ling Zhang - CN </w:t>
      </w:r>
    </w:p>
    <w:p w14:paraId="76AAE00C" w14:textId="77777777" w:rsidR="007F5DAB" w:rsidRPr="00DC38F7" w:rsidRDefault="007F5DAB" w:rsidP="007F5DAB">
      <w:pPr>
        <w:rPr>
          <w:lang w:val="pt-BR"/>
        </w:rPr>
      </w:pPr>
      <w:proofErr w:type="spellStart"/>
      <w:r w:rsidRPr="00DC38F7">
        <w:rPr>
          <w:lang w:val="pt-BR"/>
        </w:rPr>
        <w:t>Tsukasa</w:t>
      </w:r>
      <w:proofErr w:type="spellEnd"/>
      <w:r w:rsidRPr="00DC38F7">
        <w:rPr>
          <w:lang w:val="pt-BR"/>
        </w:rPr>
        <w:t xml:space="preserve"> </w:t>
      </w:r>
      <w:proofErr w:type="spellStart"/>
      <w:r w:rsidRPr="00DC38F7">
        <w:rPr>
          <w:lang w:val="pt-BR"/>
        </w:rPr>
        <w:t>Kamiyama</w:t>
      </w:r>
      <w:proofErr w:type="spellEnd"/>
      <w:r w:rsidRPr="00DC38F7">
        <w:rPr>
          <w:lang w:val="pt-BR"/>
        </w:rPr>
        <w:t xml:space="preserve"> - </w:t>
      </w:r>
      <w:r w:rsidRPr="009F78AE">
        <w:rPr>
          <w:lang w:val="pt-BR"/>
        </w:rPr>
        <w:t xml:space="preserve">JP </w:t>
      </w:r>
    </w:p>
    <w:p w14:paraId="14622B4A" w14:textId="77777777" w:rsidR="007F5DAB" w:rsidRPr="009F78AE" w:rsidRDefault="007F5DAB" w:rsidP="007F5DAB">
      <w:pPr>
        <w:rPr>
          <w:lang w:val="pt-BR"/>
        </w:rPr>
      </w:pPr>
      <w:r w:rsidRPr="009F78AE">
        <w:rPr>
          <w:lang w:val="pt-BR"/>
        </w:rPr>
        <w:t xml:space="preserve">Tanja </w:t>
      </w:r>
      <w:proofErr w:type="spellStart"/>
      <w:r w:rsidRPr="009F78AE">
        <w:rPr>
          <w:lang w:val="pt-BR"/>
        </w:rPr>
        <w:t>Otte</w:t>
      </w:r>
      <w:proofErr w:type="spellEnd"/>
      <w:r w:rsidRPr="009F78AE">
        <w:rPr>
          <w:lang w:val="pt-BR"/>
        </w:rPr>
        <w:t xml:space="preserve"> - DE </w:t>
      </w:r>
    </w:p>
    <w:p w14:paraId="15238456" w14:textId="77777777" w:rsidR="007F5DAB" w:rsidRPr="00DC38F7" w:rsidRDefault="007F5DAB" w:rsidP="007F5DAB">
      <w:r w:rsidRPr="00DC38F7">
        <w:t xml:space="preserve">Zoltan Sisak - HU </w:t>
      </w:r>
    </w:p>
    <w:p w14:paraId="0E98918A" w14:textId="77777777" w:rsidR="007F5DAB" w:rsidRPr="00DC38F7" w:rsidRDefault="007F5DAB" w:rsidP="007F5DAB">
      <w:r w:rsidRPr="00DC38F7">
        <w:t xml:space="preserve">Dalibor </w:t>
      </w:r>
      <w:proofErr w:type="spellStart"/>
      <w:r w:rsidRPr="00DC38F7">
        <w:t>Dvorski</w:t>
      </w:r>
      <w:proofErr w:type="spellEnd"/>
      <w:r w:rsidRPr="00DC38F7">
        <w:t xml:space="preserve"> - CA </w:t>
      </w:r>
    </w:p>
    <w:p w14:paraId="0E141AC0" w14:textId="77777777" w:rsidR="007F5DAB" w:rsidRPr="009F78AE" w:rsidRDefault="007F5DAB" w:rsidP="007F5DAB">
      <w:pPr>
        <w:rPr>
          <w:lang w:val="pt-BR"/>
        </w:rPr>
      </w:pPr>
      <w:r w:rsidRPr="009F78AE">
        <w:rPr>
          <w:lang w:val="pt-BR"/>
        </w:rPr>
        <w:t xml:space="preserve">Hassan </w:t>
      </w:r>
      <w:proofErr w:type="spellStart"/>
      <w:r w:rsidRPr="009F78AE">
        <w:rPr>
          <w:lang w:val="pt-BR"/>
        </w:rPr>
        <w:t>Ibno</w:t>
      </w:r>
      <w:proofErr w:type="spellEnd"/>
      <w:r w:rsidRPr="009F78AE">
        <w:rPr>
          <w:lang w:val="pt-BR"/>
        </w:rPr>
        <w:t xml:space="preserve"> El Fata - MA </w:t>
      </w:r>
    </w:p>
    <w:p w14:paraId="3452F365" w14:textId="77777777" w:rsidR="007F5DAB" w:rsidRPr="00DC38F7" w:rsidRDefault="007F5DAB" w:rsidP="007F5DAB">
      <w:pPr>
        <w:rPr>
          <w:lang w:val="pt-BR"/>
        </w:rPr>
        <w:sectPr w:rsidR="007F5DAB" w:rsidRPr="00DC38F7" w:rsidSect="00AE528B">
          <w:headerReference w:type="default" r:id="rId11"/>
          <w:footerReference w:type="default" r:id="rId12"/>
          <w:headerReference w:type="first" r:id="rId13"/>
          <w:footerReference w:type="first" r:id="rId14"/>
          <w:pgSz w:w="11906" w:h="16838" w:code="9"/>
          <w:pgMar w:top="1134" w:right="1134" w:bottom="2268" w:left="1134" w:header="1134" w:footer="567" w:gutter="0"/>
          <w:cols w:space="708"/>
          <w:titlePg/>
          <w:docGrid w:linePitch="360"/>
        </w:sectPr>
      </w:pPr>
      <w:proofErr w:type="spellStart"/>
      <w:r w:rsidRPr="00DC38F7">
        <w:rPr>
          <w:lang w:val="pt-BR"/>
        </w:rPr>
        <w:t>Jaafar</w:t>
      </w:r>
      <w:proofErr w:type="spellEnd"/>
      <w:r w:rsidRPr="00DC38F7">
        <w:rPr>
          <w:lang w:val="pt-BR"/>
        </w:rPr>
        <w:t xml:space="preserve"> </w:t>
      </w:r>
      <w:proofErr w:type="spellStart"/>
      <w:r w:rsidRPr="00DC38F7">
        <w:rPr>
          <w:lang w:val="pt-BR"/>
        </w:rPr>
        <w:t>Almoadhen</w:t>
      </w:r>
      <w:proofErr w:type="spellEnd"/>
      <w:r w:rsidRPr="00DC38F7">
        <w:rPr>
          <w:lang w:val="pt-BR"/>
        </w:rPr>
        <w:t xml:space="preserve"> - BH</w:t>
      </w:r>
    </w:p>
    <w:p w14:paraId="68909186" w14:textId="77777777" w:rsidR="00D103CB" w:rsidRDefault="00D103CB">
      <w:pPr>
        <w:pStyle w:val="Ttulo1"/>
      </w:pPr>
      <w:bookmarkStart w:id="2" w:name="_Toc531262800"/>
      <w:bookmarkStart w:id="3" w:name="_Toc531262920"/>
      <w:bookmarkStart w:id="4" w:name="_Toc531263004"/>
      <w:bookmarkStart w:id="5" w:name="_Toc531263792"/>
      <w:bookmarkStart w:id="6" w:name="_Toc12765658"/>
      <w:r>
        <w:lastRenderedPageBreak/>
        <w:t>Contents</w:t>
      </w:r>
      <w:bookmarkEnd w:id="2"/>
      <w:bookmarkEnd w:id="3"/>
      <w:bookmarkEnd w:id="4"/>
      <w:bookmarkEnd w:id="5"/>
      <w:bookmarkEnd w:id="6"/>
    </w:p>
    <w:p w14:paraId="5410366F" w14:textId="118AF020" w:rsidR="004F13F8" w:rsidRDefault="00D103CB">
      <w:pPr>
        <w:pStyle w:val="Sumrio1"/>
        <w:tabs>
          <w:tab w:val="right" w:leader="dot" w:pos="9628"/>
        </w:tabs>
        <w:rPr>
          <w:rFonts w:asciiTheme="minorHAnsi" w:eastAsiaTheme="minorEastAsia" w:hAnsiTheme="minorHAnsi" w:cstheme="minorBidi"/>
          <w:b w:val="0"/>
          <w:noProof/>
          <w:sz w:val="22"/>
          <w:lang w:val="hu-HU" w:eastAsia="hu-HU"/>
        </w:rPr>
      </w:pPr>
      <w:r>
        <w:fldChar w:fldCharType="begin"/>
      </w:r>
      <w:r>
        <w:instrText xml:space="preserve"> TOC \o "1-3" \h \z \u </w:instrText>
      </w:r>
      <w:r>
        <w:fldChar w:fldCharType="separate"/>
      </w:r>
      <w:hyperlink w:anchor="_Toc12765658" w:history="1">
        <w:r w:rsidR="004F13F8" w:rsidRPr="009F0D9B">
          <w:rPr>
            <w:rStyle w:val="Hyperlink"/>
            <w:noProof/>
          </w:rPr>
          <w:t>Contents</w:t>
        </w:r>
        <w:r w:rsidR="004F13F8">
          <w:rPr>
            <w:noProof/>
            <w:webHidden/>
          </w:rPr>
          <w:tab/>
        </w:r>
        <w:r w:rsidR="004F13F8">
          <w:rPr>
            <w:noProof/>
            <w:webHidden/>
          </w:rPr>
          <w:fldChar w:fldCharType="begin"/>
        </w:r>
        <w:r w:rsidR="004F13F8">
          <w:rPr>
            <w:noProof/>
            <w:webHidden/>
          </w:rPr>
          <w:instrText xml:space="preserve"> PAGEREF _Toc12765658 \h </w:instrText>
        </w:r>
        <w:r w:rsidR="004F13F8">
          <w:rPr>
            <w:noProof/>
            <w:webHidden/>
          </w:rPr>
        </w:r>
        <w:r w:rsidR="004F13F8">
          <w:rPr>
            <w:noProof/>
            <w:webHidden/>
          </w:rPr>
          <w:fldChar w:fldCharType="separate"/>
        </w:r>
        <w:r w:rsidR="004F13F8">
          <w:rPr>
            <w:noProof/>
            <w:webHidden/>
          </w:rPr>
          <w:t>2</w:t>
        </w:r>
        <w:r w:rsidR="004F13F8">
          <w:rPr>
            <w:noProof/>
            <w:webHidden/>
          </w:rPr>
          <w:fldChar w:fldCharType="end"/>
        </w:r>
      </w:hyperlink>
    </w:p>
    <w:p w14:paraId="0D052B66" w14:textId="2CA7063B" w:rsidR="004F13F8" w:rsidRDefault="00B15BAA">
      <w:pPr>
        <w:pStyle w:val="Sumrio1"/>
        <w:tabs>
          <w:tab w:val="right" w:leader="dot" w:pos="9628"/>
        </w:tabs>
        <w:rPr>
          <w:rFonts w:asciiTheme="minorHAnsi" w:eastAsiaTheme="minorEastAsia" w:hAnsiTheme="minorHAnsi" w:cstheme="minorBidi"/>
          <w:b w:val="0"/>
          <w:noProof/>
          <w:sz w:val="22"/>
          <w:lang w:val="hu-HU" w:eastAsia="hu-HU"/>
        </w:rPr>
      </w:pPr>
      <w:hyperlink w:anchor="_Toc12765659" w:history="1">
        <w:r w:rsidR="004F13F8" w:rsidRPr="009F0D9B">
          <w:rPr>
            <w:rStyle w:val="Hyperlink"/>
            <w:noProof/>
          </w:rPr>
          <w:t>Introduction</w:t>
        </w:r>
        <w:r w:rsidR="004F13F8">
          <w:rPr>
            <w:noProof/>
            <w:webHidden/>
          </w:rPr>
          <w:tab/>
        </w:r>
        <w:r w:rsidR="004F13F8">
          <w:rPr>
            <w:noProof/>
            <w:webHidden/>
          </w:rPr>
          <w:fldChar w:fldCharType="begin"/>
        </w:r>
        <w:r w:rsidR="004F13F8">
          <w:rPr>
            <w:noProof/>
            <w:webHidden/>
          </w:rPr>
          <w:instrText xml:space="preserve"> PAGEREF _Toc12765659 \h </w:instrText>
        </w:r>
        <w:r w:rsidR="004F13F8">
          <w:rPr>
            <w:noProof/>
            <w:webHidden/>
          </w:rPr>
        </w:r>
        <w:r w:rsidR="004F13F8">
          <w:rPr>
            <w:noProof/>
            <w:webHidden/>
          </w:rPr>
          <w:fldChar w:fldCharType="separate"/>
        </w:r>
        <w:r w:rsidR="004F13F8">
          <w:rPr>
            <w:noProof/>
            <w:webHidden/>
          </w:rPr>
          <w:t>3</w:t>
        </w:r>
        <w:r w:rsidR="004F13F8">
          <w:rPr>
            <w:noProof/>
            <w:webHidden/>
          </w:rPr>
          <w:fldChar w:fldCharType="end"/>
        </w:r>
      </w:hyperlink>
    </w:p>
    <w:p w14:paraId="1A5EB130" w14:textId="55D1622A" w:rsidR="004F13F8" w:rsidRDefault="00B15BAA">
      <w:pPr>
        <w:pStyle w:val="Sumrio1"/>
        <w:tabs>
          <w:tab w:val="right" w:leader="dot" w:pos="9628"/>
        </w:tabs>
        <w:rPr>
          <w:rFonts w:asciiTheme="minorHAnsi" w:eastAsiaTheme="minorEastAsia" w:hAnsiTheme="minorHAnsi" w:cstheme="minorBidi"/>
          <w:b w:val="0"/>
          <w:noProof/>
          <w:sz w:val="22"/>
          <w:lang w:val="hu-HU" w:eastAsia="hu-HU"/>
        </w:rPr>
      </w:pPr>
      <w:hyperlink w:anchor="_Toc12765660" w:history="1">
        <w:r w:rsidR="004F13F8" w:rsidRPr="009F0D9B">
          <w:rPr>
            <w:rStyle w:val="Hyperlink"/>
            <w:noProof/>
          </w:rPr>
          <w:t>Description of project and tasks</w:t>
        </w:r>
        <w:r w:rsidR="004F13F8">
          <w:rPr>
            <w:noProof/>
            <w:webHidden/>
          </w:rPr>
          <w:tab/>
        </w:r>
        <w:r w:rsidR="004F13F8">
          <w:rPr>
            <w:noProof/>
            <w:webHidden/>
          </w:rPr>
          <w:fldChar w:fldCharType="begin"/>
        </w:r>
        <w:r w:rsidR="004F13F8">
          <w:rPr>
            <w:noProof/>
            <w:webHidden/>
          </w:rPr>
          <w:instrText xml:space="preserve"> PAGEREF _Toc12765660 \h </w:instrText>
        </w:r>
        <w:r w:rsidR="004F13F8">
          <w:rPr>
            <w:noProof/>
            <w:webHidden/>
          </w:rPr>
        </w:r>
        <w:r w:rsidR="004F13F8">
          <w:rPr>
            <w:noProof/>
            <w:webHidden/>
          </w:rPr>
          <w:fldChar w:fldCharType="separate"/>
        </w:r>
        <w:r w:rsidR="004F13F8">
          <w:rPr>
            <w:noProof/>
            <w:webHidden/>
          </w:rPr>
          <w:t>3</w:t>
        </w:r>
        <w:r w:rsidR="004F13F8">
          <w:rPr>
            <w:noProof/>
            <w:webHidden/>
          </w:rPr>
          <w:fldChar w:fldCharType="end"/>
        </w:r>
      </w:hyperlink>
    </w:p>
    <w:p w14:paraId="3DC03CB4" w14:textId="3173C80B" w:rsidR="004F13F8" w:rsidRDefault="00B15BAA">
      <w:pPr>
        <w:pStyle w:val="Sumrio2"/>
        <w:rPr>
          <w:rFonts w:asciiTheme="minorHAnsi" w:eastAsiaTheme="minorEastAsia" w:hAnsiTheme="minorHAnsi"/>
          <w:noProof/>
          <w:sz w:val="22"/>
          <w:lang w:val="hu-HU" w:eastAsia="hu-HU"/>
        </w:rPr>
      </w:pPr>
      <w:hyperlink w:anchor="_Toc12765661" w:history="1">
        <w:r w:rsidR="004F13F8" w:rsidRPr="009F0D9B">
          <w:rPr>
            <w:rStyle w:val="Hyperlink"/>
            <w:noProof/>
          </w:rPr>
          <w:t>Phase One – Part A – Administration Site</w:t>
        </w:r>
        <w:r w:rsidR="004F13F8">
          <w:rPr>
            <w:noProof/>
            <w:webHidden/>
          </w:rPr>
          <w:tab/>
        </w:r>
        <w:r w:rsidR="004F13F8">
          <w:rPr>
            <w:noProof/>
            <w:webHidden/>
          </w:rPr>
          <w:fldChar w:fldCharType="begin"/>
        </w:r>
        <w:r w:rsidR="004F13F8">
          <w:rPr>
            <w:noProof/>
            <w:webHidden/>
          </w:rPr>
          <w:instrText xml:space="preserve"> PAGEREF _Toc12765661 \h </w:instrText>
        </w:r>
        <w:r w:rsidR="004F13F8">
          <w:rPr>
            <w:noProof/>
            <w:webHidden/>
          </w:rPr>
        </w:r>
        <w:r w:rsidR="004F13F8">
          <w:rPr>
            <w:noProof/>
            <w:webHidden/>
          </w:rPr>
          <w:fldChar w:fldCharType="separate"/>
        </w:r>
        <w:r w:rsidR="004F13F8">
          <w:rPr>
            <w:noProof/>
            <w:webHidden/>
          </w:rPr>
          <w:t>3</w:t>
        </w:r>
        <w:r w:rsidR="004F13F8">
          <w:rPr>
            <w:noProof/>
            <w:webHidden/>
          </w:rPr>
          <w:fldChar w:fldCharType="end"/>
        </w:r>
      </w:hyperlink>
    </w:p>
    <w:p w14:paraId="12E59D0F" w14:textId="12933F6D" w:rsidR="004F13F8" w:rsidRDefault="00B15BAA">
      <w:pPr>
        <w:pStyle w:val="Sumrio2"/>
        <w:rPr>
          <w:rFonts w:asciiTheme="minorHAnsi" w:eastAsiaTheme="minorEastAsia" w:hAnsiTheme="minorHAnsi"/>
          <w:noProof/>
          <w:sz w:val="22"/>
          <w:lang w:val="hu-HU" w:eastAsia="hu-HU"/>
        </w:rPr>
      </w:pPr>
      <w:hyperlink w:anchor="_Toc12765662" w:history="1">
        <w:r w:rsidR="004F13F8" w:rsidRPr="009F0D9B">
          <w:rPr>
            <w:rStyle w:val="Hyperlink"/>
            <w:noProof/>
          </w:rPr>
          <w:t>Phase One – Part B – RESTful API for the Club Member Site</w:t>
        </w:r>
        <w:r w:rsidR="004F13F8">
          <w:rPr>
            <w:noProof/>
            <w:webHidden/>
          </w:rPr>
          <w:tab/>
        </w:r>
        <w:r w:rsidR="004F13F8">
          <w:rPr>
            <w:noProof/>
            <w:webHidden/>
          </w:rPr>
          <w:fldChar w:fldCharType="begin"/>
        </w:r>
        <w:r w:rsidR="004F13F8">
          <w:rPr>
            <w:noProof/>
            <w:webHidden/>
          </w:rPr>
          <w:instrText xml:space="preserve"> PAGEREF _Toc12765662 \h </w:instrText>
        </w:r>
        <w:r w:rsidR="004F13F8">
          <w:rPr>
            <w:noProof/>
            <w:webHidden/>
          </w:rPr>
        </w:r>
        <w:r w:rsidR="004F13F8">
          <w:rPr>
            <w:noProof/>
            <w:webHidden/>
          </w:rPr>
          <w:fldChar w:fldCharType="separate"/>
        </w:r>
        <w:r w:rsidR="004F13F8">
          <w:rPr>
            <w:noProof/>
            <w:webHidden/>
          </w:rPr>
          <w:t>10</w:t>
        </w:r>
        <w:r w:rsidR="004F13F8">
          <w:rPr>
            <w:noProof/>
            <w:webHidden/>
          </w:rPr>
          <w:fldChar w:fldCharType="end"/>
        </w:r>
      </w:hyperlink>
    </w:p>
    <w:p w14:paraId="0DC70FDC" w14:textId="5951ED44" w:rsidR="004F13F8" w:rsidRDefault="00B15BAA">
      <w:pPr>
        <w:pStyle w:val="Sumrio2"/>
        <w:rPr>
          <w:rFonts w:asciiTheme="minorHAnsi" w:eastAsiaTheme="minorEastAsia" w:hAnsiTheme="minorHAnsi"/>
          <w:noProof/>
          <w:sz w:val="22"/>
          <w:lang w:val="hu-HU" w:eastAsia="hu-HU"/>
        </w:rPr>
      </w:pPr>
      <w:hyperlink w:anchor="_Toc12765663" w:history="1">
        <w:r w:rsidR="004F13F8" w:rsidRPr="009F0D9B">
          <w:rPr>
            <w:rStyle w:val="Hyperlink"/>
            <w:noProof/>
          </w:rPr>
          <w:t>Phase Two</w:t>
        </w:r>
        <w:r w:rsidR="004F13F8">
          <w:rPr>
            <w:noProof/>
            <w:webHidden/>
          </w:rPr>
          <w:tab/>
        </w:r>
        <w:r w:rsidR="004F13F8">
          <w:rPr>
            <w:noProof/>
            <w:webHidden/>
          </w:rPr>
          <w:fldChar w:fldCharType="begin"/>
        </w:r>
        <w:r w:rsidR="004F13F8">
          <w:rPr>
            <w:noProof/>
            <w:webHidden/>
          </w:rPr>
          <w:instrText xml:space="preserve"> PAGEREF _Toc12765663 \h </w:instrText>
        </w:r>
        <w:r w:rsidR="004F13F8">
          <w:rPr>
            <w:noProof/>
            <w:webHidden/>
          </w:rPr>
        </w:r>
        <w:r w:rsidR="004F13F8">
          <w:rPr>
            <w:noProof/>
            <w:webHidden/>
          </w:rPr>
          <w:fldChar w:fldCharType="separate"/>
        </w:r>
        <w:r w:rsidR="004F13F8">
          <w:rPr>
            <w:noProof/>
            <w:webHidden/>
          </w:rPr>
          <w:t>13</w:t>
        </w:r>
        <w:r w:rsidR="004F13F8">
          <w:rPr>
            <w:noProof/>
            <w:webHidden/>
          </w:rPr>
          <w:fldChar w:fldCharType="end"/>
        </w:r>
      </w:hyperlink>
    </w:p>
    <w:p w14:paraId="28B8225F" w14:textId="59B2A6DD" w:rsidR="004F13F8" w:rsidRDefault="00B15BAA">
      <w:pPr>
        <w:pStyle w:val="Sumrio1"/>
        <w:tabs>
          <w:tab w:val="right" w:leader="dot" w:pos="9628"/>
        </w:tabs>
        <w:rPr>
          <w:rFonts w:asciiTheme="minorHAnsi" w:eastAsiaTheme="minorEastAsia" w:hAnsiTheme="minorHAnsi" w:cstheme="minorBidi"/>
          <w:b w:val="0"/>
          <w:noProof/>
          <w:sz w:val="22"/>
          <w:lang w:val="hu-HU" w:eastAsia="hu-HU"/>
        </w:rPr>
      </w:pPr>
      <w:hyperlink w:anchor="_Toc12765664" w:history="1">
        <w:r w:rsidR="004F13F8" w:rsidRPr="009F0D9B">
          <w:rPr>
            <w:rStyle w:val="Hyperlink"/>
            <w:noProof/>
          </w:rPr>
          <w:t>Instructions to the Competitor</w:t>
        </w:r>
        <w:r w:rsidR="004F13F8">
          <w:rPr>
            <w:noProof/>
            <w:webHidden/>
          </w:rPr>
          <w:tab/>
        </w:r>
        <w:r w:rsidR="004F13F8">
          <w:rPr>
            <w:noProof/>
            <w:webHidden/>
          </w:rPr>
          <w:fldChar w:fldCharType="begin"/>
        </w:r>
        <w:r w:rsidR="004F13F8">
          <w:rPr>
            <w:noProof/>
            <w:webHidden/>
          </w:rPr>
          <w:instrText xml:space="preserve"> PAGEREF _Toc12765664 \h </w:instrText>
        </w:r>
        <w:r w:rsidR="004F13F8">
          <w:rPr>
            <w:noProof/>
            <w:webHidden/>
          </w:rPr>
        </w:r>
        <w:r w:rsidR="004F13F8">
          <w:rPr>
            <w:noProof/>
            <w:webHidden/>
          </w:rPr>
          <w:fldChar w:fldCharType="separate"/>
        </w:r>
        <w:r w:rsidR="004F13F8">
          <w:rPr>
            <w:noProof/>
            <w:webHidden/>
          </w:rPr>
          <w:t>19</w:t>
        </w:r>
        <w:r w:rsidR="004F13F8">
          <w:rPr>
            <w:noProof/>
            <w:webHidden/>
          </w:rPr>
          <w:fldChar w:fldCharType="end"/>
        </w:r>
      </w:hyperlink>
    </w:p>
    <w:p w14:paraId="3B0B59DF" w14:textId="60B18902" w:rsidR="004F13F8" w:rsidRDefault="00B15BAA">
      <w:pPr>
        <w:pStyle w:val="Sumrio1"/>
        <w:tabs>
          <w:tab w:val="right" w:leader="dot" w:pos="9628"/>
        </w:tabs>
        <w:rPr>
          <w:rFonts w:asciiTheme="minorHAnsi" w:eastAsiaTheme="minorEastAsia" w:hAnsiTheme="minorHAnsi" w:cstheme="minorBidi"/>
          <w:b w:val="0"/>
          <w:noProof/>
          <w:sz w:val="22"/>
          <w:lang w:val="hu-HU" w:eastAsia="hu-HU"/>
        </w:rPr>
      </w:pPr>
      <w:hyperlink w:anchor="_Toc12765665" w:history="1">
        <w:r w:rsidR="004F13F8" w:rsidRPr="009F0D9B">
          <w:rPr>
            <w:rStyle w:val="Hyperlink"/>
            <w:noProof/>
          </w:rPr>
          <w:t>Equipment, machinery, installations, and materials required</w:t>
        </w:r>
        <w:r w:rsidR="004F13F8">
          <w:rPr>
            <w:noProof/>
            <w:webHidden/>
          </w:rPr>
          <w:tab/>
        </w:r>
        <w:r w:rsidR="004F13F8">
          <w:rPr>
            <w:noProof/>
            <w:webHidden/>
          </w:rPr>
          <w:fldChar w:fldCharType="begin"/>
        </w:r>
        <w:r w:rsidR="004F13F8">
          <w:rPr>
            <w:noProof/>
            <w:webHidden/>
          </w:rPr>
          <w:instrText xml:space="preserve"> PAGEREF _Toc12765665 \h </w:instrText>
        </w:r>
        <w:r w:rsidR="004F13F8">
          <w:rPr>
            <w:noProof/>
            <w:webHidden/>
          </w:rPr>
        </w:r>
        <w:r w:rsidR="004F13F8">
          <w:rPr>
            <w:noProof/>
            <w:webHidden/>
          </w:rPr>
          <w:fldChar w:fldCharType="separate"/>
        </w:r>
        <w:r w:rsidR="004F13F8">
          <w:rPr>
            <w:noProof/>
            <w:webHidden/>
          </w:rPr>
          <w:t>20</w:t>
        </w:r>
        <w:r w:rsidR="004F13F8">
          <w:rPr>
            <w:noProof/>
            <w:webHidden/>
          </w:rPr>
          <w:fldChar w:fldCharType="end"/>
        </w:r>
      </w:hyperlink>
    </w:p>
    <w:p w14:paraId="3D83A52A" w14:textId="05B70F82" w:rsidR="004F13F8" w:rsidRDefault="00B15BAA">
      <w:pPr>
        <w:pStyle w:val="Sumrio1"/>
        <w:tabs>
          <w:tab w:val="right" w:leader="dot" w:pos="9628"/>
        </w:tabs>
        <w:rPr>
          <w:rFonts w:asciiTheme="minorHAnsi" w:eastAsiaTheme="minorEastAsia" w:hAnsiTheme="minorHAnsi" w:cstheme="minorBidi"/>
          <w:b w:val="0"/>
          <w:noProof/>
          <w:sz w:val="22"/>
          <w:lang w:val="hu-HU" w:eastAsia="hu-HU"/>
        </w:rPr>
      </w:pPr>
      <w:hyperlink w:anchor="_Toc12765666" w:history="1">
        <w:r w:rsidR="004F13F8" w:rsidRPr="009F0D9B">
          <w:rPr>
            <w:rStyle w:val="Hyperlink"/>
            <w:noProof/>
          </w:rPr>
          <w:t>Marking Scheme</w:t>
        </w:r>
        <w:r w:rsidR="004F13F8">
          <w:rPr>
            <w:noProof/>
            <w:webHidden/>
          </w:rPr>
          <w:tab/>
        </w:r>
        <w:r w:rsidR="004F13F8">
          <w:rPr>
            <w:noProof/>
            <w:webHidden/>
          </w:rPr>
          <w:fldChar w:fldCharType="begin"/>
        </w:r>
        <w:r w:rsidR="004F13F8">
          <w:rPr>
            <w:noProof/>
            <w:webHidden/>
          </w:rPr>
          <w:instrText xml:space="preserve"> PAGEREF _Toc12765666 \h </w:instrText>
        </w:r>
        <w:r w:rsidR="004F13F8">
          <w:rPr>
            <w:noProof/>
            <w:webHidden/>
          </w:rPr>
        </w:r>
        <w:r w:rsidR="004F13F8">
          <w:rPr>
            <w:noProof/>
            <w:webHidden/>
          </w:rPr>
          <w:fldChar w:fldCharType="separate"/>
        </w:r>
        <w:r w:rsidR="004F13F8">
          <w:rPr>
            <w:noProof/>
            <w:webHidden/>
          </w:rPr>
          <w:t>20</w:t>
        </w:r>
        <w:r w:rsidR="004F13F8">
          <w:rPr>
            <w:noProof/>
            <w:webHidden/>
          </w:rPr>
          <w:fldChar w:fldCharType="end"/>
        </w:r>
      </w:hyperlink>
    </w:p>
    <w:p w14:paraId="7E641E56" w14:textId="4495082E" w:rsidR="004F13F8" w:rsidRDefault="00B15BAA">
      <w:pPr>
        <w:pStyle w:val="Sumrio1"/>
        <w:tabs>
          <w:tab w:val="right" w:leader="dot" w:pos="9628"/>
        </w:tabs>
        <w:rPr>
          <w:rFonts w:asciiTheme="minorHAnsi" w:eastAsiaTheme="minorEastAsia" w:hAnsiTheme="minorHAnsi" w:cstheme="minorBidi"/>
          <w:b w:val="0"/>
          <w:noProof/>
          <w:sz w:val="22"/>
          <w:lang w:val="hu-HU" w:eastAsia="hu-HU"/>
        </w:rPr>
      </w:pPr>
      <w:hyperlink w:anchor="_Toc12765667" w:history="1">
        <w:r w:rsidR="004F13F8" w:rsidRPr="009F0D9B">
          <w:rPr>
            <w:rStyle w:val="Hyperlink"/>
            <w:noProof/>
          </w:rPr>
          <w:t>Appendix A</w:t>
        </w:r>
        <w:r w:rsidR="004F13F8">
          <w:rPr>
            <w:noProof/>
            <w:webHidden/>
          </w:rPr>
          <w:tab/>
        </w:r>
        <w:r w:rsidR="004F13F8">
          <w:rPr>
            <w:noProof/>
            <w:webHidden/>
          </w:rPr>
          <w:fldChar w:fldCharType="begin"/>
        </w:r>
        <w:r w:rsidR="004F13F8">
          <w:rPr>
            <w:noProof/>
            <w:webHidden/>
          </w:rPr>
          <w:instrText xml:space="preserve"> PAGEREF _Toc12765667 \h </w:instrText>
        </w:r>
        <w:r w:rsidR="004F13F8">
          <w:rPr>
            <w:noProof/>
            <w:webHidden/>
          </w:rPr>
        </w:r>
        <w:r w:rsidR="004F13F8">
          <w:rPr>
            <w:noProof/>
            <w:webHidden/>
          </w:rPr>
          <w:fldChar w:fldCharType="separate"/>
        </w:r>
        <w:r w:rsidR="004F13F8">
          <w:rPr>
            <w:noProof/>
            <w:webHidden/>
          </w:rPr>
          <w:t>21</w:t>
        </w:r>
        <w:r w:rsidR="004F13F8">
          <w:rPr>
            <w:noProof/>
            <w:webHidden/>
          </w:rPr>
          <w:fldChar w:fldCharType="end"/>
        </w:r>
      </w:hyperlink>
    </w:p>
    <w:p w14:paraId="39353775" w14:textId="3148E1EE" w:rsidR="00887C3D" w:rsidRDefault="00D103CB">
      <w:r>
        <w:fldChar w:fldCharType="end"/>
      </w:r>
    </w:p>
    <w:p w14:paraId="499D4F1B" w14:textId="77777777" w:rsidR="00887C3D" w:rsidRDefault="00887C3D">
      <w:r>
        <w:br w:type="page"/>
      </w:r>
    </w:p>
    <w:p w14:paraId="56FDBDDD" w14:textId="77777777" w:rsidR="00453B91" w:rsidRPr="00453B91" w:rsidRDefault="00453B91">
      <w:pPr>
        <w:pStyle w:val="Ttulo1"/>
      </w:pPr>
      <w:bookmarkStart w:id="7" w:name="_Toc12765659"/>
      <w:bookmarkStart w:id="8" w:name="_Toc386117271"/>
      <w:bookmarkStart w:id="9" w:name="_Toc386117478"/>
      <w:r w:rsidRPr="00453B91">
        <w:lastRenderedPageBreak/>
        <w:t>Introduction</w:t>
      </w:r>
      <w:bookmarkEnd w:id="7"/>
      <w:r w:rsidRPr="00453B91">
        <w:t xml:space="preserve"> </w:t>
      </w:r>
    </w:p>
    <w:p w14:paraId="146075F5" w14:textId="75AB043B" w:rsidR="00453B91" w:rsidRPr="005513DF" w:rsidRDefault="00642A31">
      <w:r>
        <w:t xml:space="preserve">ACEF (Alliance for CS Education Foundation) is a non-profit organization foundation in </w:t>
      </w:r>
      <w:proofErr w:type="spellStart"/>
      <w:r>
        <w:t>Kazan.The</w:t>
      </w:r>
      <w:proofErr w:type="spellEnd"/>
      <w:r>
        <w:t xml:space="preserve"> main goal of this NGO to give support and services for CS Education in </w:t>
      </w:r>
      <w:r w:rsidRPr="00642A31">
        <w:t>Republic of Tatarstan, Russia.</w:t>
      </w:r>
      <w:r>
        <w:t xml:space="preserve"> The target group are the primary and secondary CS teachers. ACEF just announce their new initiative called CS Teacher Club (C</w:t>
      </w:r>
      <w:r w:rsidR="00340BE7">
        <w:t>S</w:t>
      </w:r>
      <w:r>
        <w:t>T</w:t>
      </w:r>
      <w:r w:rsidR="00340BE7" w:rsidRPr="1FB782BF">
        <w:t xml:space="preserve"> </w:t>
      </w:r>
      <w:r>
        <w:t>C</w:t>
      </w:r>
      <w:r w:rsidR="00340BE7">
        <w:t>lub</w:t>
      </w:r>
      <w:r>
        <w:t xml:space="preserve">). Thanks for the financial support </w:t>
      </w:r>
      <w:r w:rsidR="00340BE7">
        <w:t>of t</w:t>
      </w:r>
      <w:r>
        <w:t>heir partner compan</w:t>
      </w:r>
      <w:r w:rsidR="00340BE7">
        <w:t>ies from the industry different IT courses will be delivered for the members of</w:t>
      </w:r>
      <w:r w:rsidR="00594E6A">
        <w:t xml:space="preserve"> CST Club for free.</w:t>
      </w:r>
      <w:r w:rsidR="00340BE7" w:rsidRPr="1FB782BF">
        <w:t xml:space="preserve"> </w:t>
      </w:r>
      <w:r w:rsidR="00594E6A">
        <w:t xml:space="preserve">The project </w:t>
      </w:r>
      <w:r w:rsidR="005513DF" w:rsidRPr="005513DF">
        <w:t xml:space="preserve">needs a </w:t>
      </w:r>
      <w:r w:rsidR="00594E6A">
        <w:t>complex web solution including admin pages and Club member area. Admin users of the portal will manage club members and courses. On the club member pages CS teachers can register themselves to the club, club members can sign up for one or more upcoming courses.</w:t>
      </w:r>
    </w:p>
    <w:p w14:paraId="539A05DB" w14:textId="06B0731A" w:rsidR="00453B91" w:rsidRPr="00453B91" w:rsidRDefault="00453B91">
      <w:pPr>
        <w:pStyle w:val="Ttulo1"/>
      </w:pPr>
      <w:bookmarkStart w:id="10" w:name="_Toc12765660"/>
      <w:r w:rsidRPr="00453B91">
        <w:t>Description of project and tasks</w:t>
      </w:r>
      <w:bookmarkEnd w:id="10"/>
    </w:p>
    <w:p w14:paraId="020A57F2" w14:textId="77777777" w:rsidR="0044351C" w:rsidRPr="008E1794" w:rsidRDefault="0044351C">
      <w:r w:rsidRPr="008E1794">
        <w:t xml:space="preserve">The project is split into two </w:t>
      </w:r>
      <w:r w:rsidRPr="000A2042">
        <w:t>phases</w:t>
      </w:r>
      <w:r w:rsidRPr="008E1794">
        <w:t xml:space="preserve">:  </w:t>
      </w:r>
    </w:p>
    <w:p w14:paraId="698ED5BD" w14:textId="3CF9EE30" w:rsidR="0044351C" w:rsidRPr="008E1794" w:rsidRDefault="0044351C" w:rsidP="007F5DAB">
      <w:pPr>
        <w:pStyle w:val="List1"/>
      </w:pPr>
      <w:r w:rsidRPr="008E1794">
        <w:t xml:space="preserve">Phase one (morning, 3hrs) for building the backend parts (admin interface and REST-API) using PHP (framework) and database </w:t>
      </w:r>
    </w:p>
    <w:p w14:paraId="5F5B5056" w14:textId="733D5AB7" w:rsidR="0044351C" w:rsidRPr="008E1794" w:rsidRDefault="0044351C" w:rsidP="007F5DAB">
      <w:pPr>
        <w:pStyle w:val="List1"/>
      </w:pPr>
      <w:r w:rsidRPr="008E1794">
        <w:t>Phase two (afternoon, 3hrs) for building the frontend parts (</w:t>
      </w:r>
      <w:r w:rsidR="006B05A7">
        <w:t>club member site</w:t>
      </w:r>
      <w:r w:rsidRPr="008E1794">
        <w:t>) using HTML/CSS/JS (framework)</w:t>
      </w:r>
      <w:r w:rsidR="00CC4F9D">
        <w:t xml:space="preserve">. </w:t>
      </w:r>
      <w:r w:rsidR="006B05A7">
        <w:t xml:space="preserve">(A </w:t>
      </w:r>
      <w:proofErr w:type="spellStart"/>
      <w:r w:rsidR="006B05A7">
        <w:t>mockup</w:t>
      </w:r>
      <w:proofErr w:type="spellEnd"/>
      <w:r w:rsidR="006B05A7">
        <w:t xml:space="preserve"> </w:t>
      </w:r>
      <w:proofErr w:type="spellStart"/>
      <w:r w:rsidR="006B05A7">
        <w:t>serever</w:t>
      </w:r>
      <w:proofErr w:type="spellEnd"/>
      <w:r w:rsidR="006B05A7">
        <w:t xml:space="preserve"> with </w:t>
      </w:r>
      <w:r w:rsidR="00CC4F9D">
        <w:t xml:space="preserve">fully functional </w:t>
      </w:r>
      <w:r w:rsidRPr="008E1794">
        <w:t>REST-API</w:t>
      </w:r>
      <w:r w:rsidR="00302366">
        <w:t xml:space="preserve"> </w:t>
      </w:r>
      <w:r w:rsidR="00CC4F9D">
        <w:t xml:space="preserve">backend will be </w:t>
      </w:r>
      <w:r w:rsidR="001D4DC5">
        <w:t>provided for phase two</w:t>
      </w:r>
      <w:r w:rsidRPr="008E1794">
        <w:t>.</w:t>
      </w:r>
      <w:r w:rsidR="006B05A7">
        <w:t>)</w:t>
      </w:r>
    </w:p>
    <w:p w14:paraId="4D5E9EC7" w14:textId="21B1E8E0" w:rsidR="0044351C" w:rsidRDefault="0044351C">
      <w:pPr>
        <w:pStyle w:val="Ttulo2"/>
      </w:pPr>
      <w:bookmarkStart w:id="11" w:name="_Toc12765661"/>
      <w:r>
        <w:t>Phase One</w:t>
      </w:r>
      <w:r w:rsidR="000A2042">
        <w:t xml:space="preserve"> – Part A – Administration Site</w:t>
      </w:r>
      <w:bookmarkEnd w:id="11"/>
    </w:p>
    <w:p w14:paraId="4D0BA919" w14:textId="660F1D77" w:rsidR="004B3C16" w:rsidRPr="008E1794" w:rsidRDefault="004B3C16">
      <w:pPr>
        <w:pStyle w:val="PargrafodaLista"/>
        <w:numPr>
          <w:ilvl w:val="0"/>
          <w:numId w:val="21"/>
        </w:numPr>
      </w:pPr>
      <w:r w:rsidRPr="008E1794">
        <w:t>Use your database (dbYY_competitor_day2) and import the schema/dump provided</w:t>
      </w:r>
      <w:r w:rsidR="006B05A7">
        <w:t xml:space="preserve">. The dump contains the </w:t>
      </w:r>
      <w:r w:rsidR="006B05A7" w:rsidRPr="007F5DAB">
        <w:rPr>
          <w:rFonts w:ascii="Courier New" w:hAnsi="Courier New" w:cs="Courier New"/>
        </w:rPr>
        <w:t>course</w:t>
      </w:r>
      <w:r w:rsidR="00AC5DB2">
        <w:rPr>
          <w:rFonts w:ascii="Courier New" w:hAnsi="Courier New" w:cs="Courier New"/>
        </w:rPr>
        <w:t>s</w:t>
      </w:r>
      <w:r w:rsidR="006B05A7">
        <w:t xml:space="preserve"> table with a few sample records.</w:t>
      </w:r>
    </w:p>
    <w:p w14:paraId="38C1E652" w14:textId="6439FFCE" w:rsidR="0084086C" w:rsidRDefault="004B3C16" w:rsidP="007F5DAB">
      <w:pPr>
        <w:pStyle w:val="List1"/>
      </w:pPr>
      <w:r w:rsidRPr="008E1794">
        <w:lastRenderedPageBreak/>
        <w:t xml:space="preserve">Extend your database </w:t>
      </w:r>
      <w:r w:rsidR="0084086C">
        <w:t>t</w:t>
      </w:r>
      <w:r w:rsidRPr="008E1794">
        <w:t xml:space="preserve">o be able to save </w:t>
      </w:r>
    </w:p>
    <w:p w14:paraId="44850E44" w14:textId="733FF8E0" w:rsidR="000F5D2D" w:rsidRDefault="004B3C16" w:rsidP="007F5DAB">
      <w:pPr>
        <w:pStyle w:val="LIst2"/>
      </w:pPr>
      <w:r w:rsidRPr="008E1794">
        <w:t>Admin</w:t>
      </w:r>
      <w:r w:rsidR="00EB03D1">
        <w:t xml:space="preserve"> </w:t>
      </w:r>
      <w:r w:rsidRPr="006B05A7">
        <w:t>users</w:t>
      </w:r>
      <w:r w:rsidR="006B05A7">
        <w:t xml:space="preserve"> (</w:t>
      </w:r>
      <w:r w:rsidR="006B05A7" w:rsidRPr="00F902D1">
        <w:rPr>
          <w:rFonts w:ascii="Courier New" w:hAnsi="Courier New" w:cs="Courier New"/>
        </w:rPr>
        <w:t>admin</w:t>
      </w:r>
      <w:r w:rsidR="006B05A7">
        <w:t xml:space="preserve"> table)</w:t>
      </w:r>
    </w:p>
    <w:p w14:paraId="74A0F3FA" w14:textId="11773D96" w:rsidR="006B05A7" w:rsidRPr="00F902D1" w:rsidRDefault="006B05A7" w:rsidP="006B05A7">
      <w:pPr>
        <w:pStyle w:val="LIst3"/>
        <w:rPr>
          <w:rFonts w:ascii="Courier New" w:hAnsi="Courier New" w:cs="Courier New"/>
        </w:rPr>
      </w:pPr>
      <w:r w:rsidRPr="00F902D1">
        <w:rPr>
          <w:rFonts w:ascii="Courier New" w:hAnsi="Courier New" w:cs="Courier New"/>
        </w:rPr>
        <w:t>id</w:t>
      </w:r>
    </w:p>
    <w:p w14:paraId="7E57D28A" w14:textId="61CE1833" w:rsidR="006B05A7" w:rsidRPr="00F902D1" w:rsidRDefault="006B05A7" w:rsidP="006B05A7">
      <w:pPr>
        <w:pStyle w:val="LIst3"/>
        <w:rPr>
          <w:rFonts w:ascii="Courier New" w:hAnsi="Courier New" w:cs="Courier New"/>
        </w:rPr>
      </w:pPr>
      <w:r w:rsidRPr="00F902D1">
        <w:rPr>
          <w:rFonts w:ascii="Courier New" w:hAnsi="Courier New" w:cs="Courier New"/>
        </w:rPr>
        <w:t>username</w:t>
      </w:r>
    </w:p>
    <w:p w14:paraId="6F36E9C2" w14:textId="6CEA4D7F" w:rsidR="006B05A7" w:rsidRPr="00F902D1" w:rsidRDefault="00807F11" w:rsidP="006B05A7">
      <w:pPr>
        <w:pStyle w:val="LIst3"/>
        <w:rPr>
          <w:rFonts w:ascii="Courier New" w:hAnsi="Courier New" w:cs="Courier New"/>
        </w:rPr>
      </w:pPr>
      <w:r>
        <w:rPr>
          <w:rFonts w:ascii="Courier New" w:hAnsi="Courier New" w:cs="Courier New"/>
        </w:rPr>
        <w:t>password</w:t>
      </w:r>
    </w:p>
    <w:p w14:paraId="00DFD091" w14:textId="14A7CA0C" w:rsidR="00EB03D1" w:rsidRDefault="006B05A7" w:rsidP="007F5DAB">
      <w:pPr>
        <w:pStyle w:val="LIst2"/>
      </w:pPr>
      <w:r>
        <w:t>Club me</w:t>
      </w:r>
      <w:r w:rsidR="00CA4025">
        <w:t>m</w:t>
      </w:r>
      <w:r>
        <w:t>bers’</w:t>
      </w:r>
      <w:r w:rsidR="004B3C16" w:rsidRPr="008E1794">
        <w:t xml:space="preserve"> </w:t>
      </w:r>
      <w:r w:rsidR="00EB03D1" w:rsidRPr="008E1794">
        <w:t xml:space="preserve">profile </w:t>
      </w:r>
      <w:r>
        <w:t>(</w:t>
      </w:r>
      <w:r w:rsidRPr="00F902D1">
        <w:rPr>
          <w:rFonts w:ascii="Courier New" w:hAnsi="Courier New" w:cs="Courier New"/>
        </w:rPr>
        <w:t>member</w:t>
      </w:r>
      <w:r>
        <w:t xml:space="preserve"> table)</w:t>
      </w:r>
    </w:p>
    <w:p w14:paraId="0A49B053" w14:textId="77777777" w:rsidR="006B05A7" w:rsidRPr="00F902D1" w:rsidRDefault="006B05A7" w:rsidP="007F5DAB">
      <w:pPr>
        <w:pStyle w:val="LIst3"/>
        <w:rPr>
          <w:rFonts w:ascii="Courier New" w:hAnsi="Courier New" w:cs="Courier New"/>
        </w:rPr>
      </w:pPr>
      <w:r w:rsidRPr="00F902D1">
        <w:rPr>
          <w:rFonts w:ascii="Courier New" w:hAnsi="Courier New" w:cs="Courier New"/>
        </w:rPr>
        <w:t>id</w:t>
      </w:r>
    </w:p>
    <w:p w14:paraId="74D2FA2C" w14:textId="03FEE19D" w:rsidR="00EB03D1" w:rsidRPr="00F902D1" w:rsidRDefault="004B3C16" w:rsidP="007F5DAB">
      <w:pPr>
        <w:pStyle w:val="LIst3"/>
        <w:rPr>
          <w:rFonts w:ascii="Courier New" w:hAnsi="Courier New" w:cs="Courier New"/>
        </w:rPr>
      </w:pPr>
      <w:proofErr w:type="spellStart"/>
      <w:r w:rsidRPr="00F902D1">
        <w:rPr>
          <w:rFonts w:ascii="Courier New" w:hAnsi="Courier New" w:cs="Courier New"/>
        </w:rPr>
        <w:t>firstname</w:t>
      </w:r>
      <w:proofErr w:type="spellEnd"/>
    </w:p>
    <w:p w14:paraId="65F96282" w14:textId="77777777" w:rsidR="00EB03D1" w:rsidRPr="00F902D1" w:rsidRDefault="004B3C16" w:rsidP="007F5DAB">
      <w:pPr>
        <w:pStyle w:val="LIst3"/>
        <w:rPr>
          <w:rFonts w:ascii="Courier New" w:hAnsi="Courier New" w:cs="Courier New"/>
        </w:rPr>
      </w:pPr>
      <w:proofErr w:type="spellStart"/>
      <w:r w:rsidRPr="00F902D1">
        <w:rPr>
          <w:rFonts w:ascii="Courier New" w:hAnsi="Courier New" w:cs="Courier New"/>
        </w:rPr>
        <w:t>lastname</w:t>
      </w:r>
      <w:proofErr w:type="spellEnd"/>
    </w:p>
    <w:p w14:paraId="7DC948BF" w14:textId="642200CD" w:rsidR="00EB03D1" w:rsidRPr="00F902D1" w:rsidRDefault="004B3C16" w:rsidP="007F5DAB">
      <w:pPr>
        <w:pStyle w:val="LIst3"/>
        <w:rPr>
          <w:rFonts w:ascii="Courier New" w:hAnsi="Courier New" w:cs="Courier New"/>
        </w:rPr>
      </w:pPr>
      <w:r w:rsidRPr="00F902D1">
        <w:rPr>
          <w:rFonts w:ascii="Courier New" w:hAnsi="Courier New" w:cs="Courier New"/>
        </w:rPr>
        <w:t>username</w:t>
      </w:r>
    </w:p>
    <w:p w14:paraId="60DE7821" w14:textId="77777777" w:rsidR="0084086C" w:rsidRPr="00F902D1" w:rsidRDefault="00EB03D1" w:rsidP="007F5DAB">
      <w:pPr>
        <w:pStyle w:val="LIst3"/>
        <w:rPr>
          <w:rFonts w:ascii="Courier New" w:hAnsi="Courier New" w:cs="Courier New"/>
        </w:rPr>
      </w:pPr>
      <w:r w:rsidRPr="00F902D1">
        <w:rPr>
          <w:rFonts w:ascii="Courier New" w:hAnsi="Courier New" w:cs="Courier New"/>
        </w:rPr>
        <w:t>email</w:t>
      </w:r>
    </w:p>
    <w:p w14:paraId="086B410D" w14:textId="73ABF739" w:rsidR="00EB03D1" w:rsidRPr="004F13F8" w:rsidRDefault="00EB03D1" w:rsidP="00C13FBD">
      <w:pPr>
        <w:pStyle w:val="LIst3"/>
      </w:pPr>
      <w:r w:rsidRPr="00F902D1">
        <w:rPr>
          <w:rFonts w:ascii="Courier New" w:hAnsi="Courier New" w:cs="Courier New"/>
        </w:rPr>
        <w:t>photo</w:t>
      </w:r>
      <w:r w:rsidR="00F51E49">
        <w:rPr>
          <w:rFonts w:ascii="Courier New" w:hAnsi="Courier New" w:cs="Courier New"/>
        </w:rPr>
        <w:t xml:space="preserve"> </w:t>
      </w:r>
      <w:r w:rsidR="00F51E49" w:rsidRPr="004F13F8">
        <w:t>(</w:t>
      </w:r>
      <w:proofErr w:type="spellStart"/>
      <w:r w:rsidR="00C13FBD" w:rsidRPr="00E5120D">
        <w:t>png</w:t>
      </w:r>
      <w:proofErr w:type="spellEnd"/>
      <w:r w:rsidR="00C13FBD" w:rsidRPr="00E5120D">
        <w:t xml:space="preserve"> image</w:t>
      </w:r>
      <w:r w:rsidR="00C13FBD">
        <w:t xml:space="preserve"> </w:t>
      </w:r>
      <w:r w:rsidR="00C13FBD" w:rsidRPr="00C13FBD">
        <w:t xml:space="preserve">encoded as </w:t>
      </w:r>
      <w:r w:rsidR="00C13FBD" w:rsidRPr="00F51E49">
        <w:t xml:space="preserve">base64 </w:t>
      </w:r>
      <w:r w:rsidR="00C13FBD">
        <w:t>without format prefix</w:t>
      </w:r>
      <w:r w:rsidR="00A87499">
        <w:t xml:space="preserve">. As an example, see </w:t>
      </w:r>
      <w:r w:rsidR="00A87499" w:rsidRPr="00FD6F5A">
        <w:rPr>
          <w:rFonts w:ascii="Courier New" w:hAnsi="Courier New" w:cs="Courier New"/>
        </w:rPr>
        <w:t>nsevcsenko</w:t>
      </w:r>
      <w:r w:rsidR="00A87499">
        <w:rPr>
          <w:rFonts w:ascii="Courier New" w:hAnsi="Courier New" w:cs="Courier New"/>
        </w:rPr>
        <w:t>png_base64</w:t>
      </w:r>
      <w:r w:rsidR="00A87499" w:rsidRPr="00FD6F5A">
        <w:rPr>
          <w:rFonts w:ascii="Courier New" w:hAnsi="Courier New" w:cs="Courier New"/>
        </w:rPr>
        <w:t>.txt</w:t>
      </w:r>
      <w:r w:rsidR="00A87499">
        <w:t xml:space="preserve"> in the media folder.</w:t>
      </w:r>
      <w:r w:rsidR="00F51E49" w:rsidRPr="004F13F8">
        <w:t>)</w:t>
      </w:r>
    </w:p>
    <w:p w14:paraId="65BDB474" w14:textId="41942614" w:rsidR="00EB03D1" w:rsidRPr="00F902D1" w:rsidRDefault="009714D6" w:rsidP="007F5DAB">
      <w:pPr>
        <w:pStyle w:val="LIst3"/>
        <w:rPr>
          <w:rFonts w:ascii="Courier New" w:hAnsi="Courier New" w:cs="Courier New"/>
        </w:rPr>
      </w:pPr>
      <w:proofErr w:type="spellStart"/>
      <w:r w:rsidRPr="00F902D1">
        <w:rPr>
          <w:rFonts w:ascii="Courier New" w:hAnsi="Courier New" w:cs="Courier New"/>
        </w:rPr>
        <w:t>teacher_id</w:t>
      </w:r>
      <w:proofErr w:type="spellEnd"/>
      <w:r w:rsidRPr="00F902D1">
        <w:rPr>
          <w:rFonts w:ascii="Courier New" w:hAnsi="Courier New" w:cs="Courier New"/>
        </w:rPr>
        <w:t xml:space="preserve"> </w:t>
      </w:r>
      <w:r w:rsidRPr="00F902D1">
        <w:t>(</w:t>
      </w:r>
      <w:proofErr w:type="gramStart"/>
      <w:r w:rsidRPr="00F902D1">
        <w:t>11</w:t>
      </w:r>
      <w:r w:rsidR="008E1817" w:rsidRPr="00F902D1">
        <w:t xml:space="preserve"> digit</w:t>
      </w:r>
      <w:proofErr w:type="gramEnd"/>
      <w:r w:rsidR="008E1817" w:rsidRPr="00F902D1">
        <w:t xml:space="preserve"> long</w:t>
      </w:r>
      <w:r w:rsidRPr="00F902D1">
        <w:t xml:space="preserve"> integer</w:t>
      </w:r>
      <w:r w:rsidR="008E1817" w:rsidRPr="00F902D1">
        <w:t>)</w:t>
      </w:r>
    </w:p>
    <w:p w14:paraId="6B85A1DB" w14:textId="30F5791C" w:rsidR="00E16526" w:rsidRPr="00F902D1" w:rsidRDefault="00E16526" w:rsidP="007F5DAB">
      <w:pPr>
        <w:pStyle w:val="LIst3"/>
        <w:rPr>
          <w:rFonts w:ascii="Courier New" w:hAnsi="Courier New" w:cs="Courier New"/>
        </w:rPr>
      </w:pPr>
      <w:proofErr w:type="spellStart"/>
      <w:r>
        <w:rPr>
          <w:rFonts w:ascii="Courier New" w:hAnsi="Courier New" w:cs="Courier New"/>
        </w:rPr>
        <w:t>is_activated</w:t>
      </w:r>
      <w:proofErr w:type="spellEnd"/>
    </w:p>
    <w:p w14:paraId="1657B52B" w14:textId="273829BD" w:rsidR="00EB03D1" w:rsidRPr="00F902D1" w:rsidRDefault="00807F11" w:rsidP="007F5DAB">
      <w:pPr>
        <w:pStyle w:val="LIst3"/>
        <w:rPr>
          <w:rFonts w:ascii="Courier New" w:hAnsi="Courier New" w:cs="Courier New"/>
        </w:rPr>
      </w:pPr>
      <w:r>
        <w:rPr>
          <w:rFonts w:ascii="Courier New" w:hAnsi="Courier New" w:cs="Courier New"/>
        </w:rPr>
        <w:t xml:space="preserve">password </w:t>
      </w:r>
      <w:r w:rsidRPr="00F902D1">
        <w:t>(</w:t>
      </w:r>
      <w:r>
        <w:t>MD5 hash</w:t>
      </w:r>
      <w:r w:rsidRPr="00F902D1">
        <w:t>)</w:t>
      </w:r>
    </w:p>
    <w:p w14:paraId="62087E2E" w14:textId="0E771BB7" w:rsidR="00CC4F9D" w:rsidRDefault="00CC4F9D" w:rsidP="007F5DAB">
      <w:pPr>
        <w:pStyle w:val="LIst2"/>
      </w:pPr>
      <w:r w:rsidRPr="008E1794">
        <w:t xml:space="preserve">Registrations of </w:t>
      </w:r>
      <w:r w:rsidR="006B05A7">
        <w:t>members</w:t>
      </w:r>
      <w:r w:rsidRPr="008E1794">
        <w:t xml:space="preserve"> </w:t>
      </w:r>
      <w:r w:rsidR="006B05A7">
        <w:t>for</w:t>
      </w:r>
      <w:r w:rsidRPr="008E1794">
        <w:t xml:space="preserve"> </w:t>
      </w:r>
      <w:r w:rsidR="008357F1">
        <w:t>courses (</w:t>
      </w:r>
      <w:r w:rsidR="008357F1" w:rsidRPr="00F902D1">
        <w:rPr>
          <w:rFonts w:ascii="Courier New" w:hAnsi="Courier New" w:cs="Courier New"/>
        </w:rPr>
        <w:t>registration</w:t>
      </w:r>
      <w:r w:rsidR="00F902D1">
        <w:rPr>
          <w:rFonts w:ascii="Courier New" w:hAnsi="Courier New" w:cs="Courier New"/>
        </w:rPr>
        <w:t xml:space="preserve"> </w:t>
      </w:r>
      <w:r w:rsidR="00F902D1">
        <w:t>table</w:t>
      </w:r>
      <w:r w:rsidR="008357F1">
        <w:t>)</w:t>
      </w:r>
    </w:p>
    <w:p w14:paraId="50E5CD1E" w14:textId="7488B13D" w:rsidR="008357F1" w:rsidRPr="00F902D1" w:rsidRDefault="008357F1" w:rsidP="007F5DAB">
      <w:pPr>
        <w:pStyle w:val="LIst3"/>
        <w:rPr>
          <w:rFonts w:ascii="Courier New" w:hAnsi="Courier New" w:cs="Courier New"/>
        </w:rPr>
      </w:pPr>
      <w:r w:rsidRPr="00F902D1">
        <w:rPr>
          <w:rFonts w:ascii="Courier New" w:hAnsi="Courier New" w:cs="Courier New"/>
        </w:rPr>
        <w:t>id</w:t>
      </w:r>
    </w:p>
    <w:p w14:paraId="59B91802" w14:textId="5D102C62" w:rsidR="008357F1" w:rsidRPr="00F902D1" w:rsidRDefault="008357F1" w:rsidP="007F5DAB">
      <w:pPr>
        <w:pStyle w:val="LIst3"/>
        <w:rPr>
          <w:rFonts w:ascii="Courier New" w:hAnsi="Courier New" w:cs="Courier New"/>
        </w:rPr>
      </w:pPr>
      <w:proofErr w:type="spellStart"/>
      <w:r w:rsidRPr="00F902D1">
        <w:rPr>
          <w:rFonts w:ascii="Courier New" w:hAnsi="Courier New" w:cs="Courier New"/>
        </w:rPr>
        <w:t>member_id</w:t>
      </w:r>
      <w:proofErr w:type="spellEnd"/>
    </w:p>
    <w:p w14:paraId="0EFEA78A" w14:textId="68DB0970" w:rsidR="008357F1" w:rsidRPr="00F902D1" w:rsidRDefault="008357F1" w:rsidP="007F5DAB">
      <w:pPr>
        <w:pStyle w:val="LIst3"/>
        <w:rPr>
          <w:rFonts w:ascii="Courier New" w:hAnsi="Courier New" w:cs="Courier New"/>
        </w:rPr>
      </w:pPr>
      <w:proofErr w:type="spellStart"/>
      <w:r w:rsidRPr="00F902D1">
        <w:rPr>
          <w:rFonts w:ascii="Courier New" w:hAnsi="Courier New" w:cs="Courier New"/>
        </w:rPr>
        <w:t>course_id</w:t>
      </w:r>
      <w:proofErr w:type="spellEnd"/>
    </w:p>
    <w:p w14:paraId="47DC6E01" w14:textId="7F48DFB3" w:rsidR="00CC4F9D" w:rsidRPr="00F902D1" w:rsidRDefault="00CC4F9D" w:rsidP="007F5DAB">
      <w:pPr>
        <w:pStyle w:val="LIst3"/>
        <w:rPr>
          <w:rFonts w:ascii="Courier New" w:hAnsi="Courier New" w:cs="Courier New"/>
        </w:rPr>
      </w:pPr>
      <w:proofErr w:type="spellStart"/>
      <w:r w:rsidRPr="00F902D1">
        <w:rPr>
          <w:rFonts w:ascii="Courier New" w:hAnsi="Courier New" w:cs="Courier New"/>
        </w:rPr>
        <w:t>registration_date</w:t>
      </w:r>
      <w:proofErr w:type="spellEnd"/>
    </w:p>
    <w:p w14:paraId="29BAD196" w14:textId="7BD33BF9" w:rsidR="008357F1" w:rsidRDefault="008357F1" w:rsidP="007F5DAB">
      <w:pPr>
        <w:pStyle w:val="LIst3"/>
        <w:rPr>
          <w:rFonts w:ascii="Courier New" w:hAnsi="Courier New" w:cs="Courier New"/>
        </w:rPr>
      </w:pPr>
      <w:r w:rsidRPr="00F902D1">
        <w:rPr>
          <w:rFonts w:ascii="Courier New" w:hAnsi="Courier New" w:cs="Courier New"/>
        </w:rPr>
        <w:t>rate</w:t>
      </w:r>
    </w:p>
    <w:p w14:paraId="05E862EE" w14:textId="79374766" w:rsidR="00AC5DB2" w:rsidRPr="00F902D1" w:rsidRDefault="00D12C89" w:rsidP="004F13F8">
      <w:pPr>
        <w:pStyle w:val="LIst2"/>
      </w:pPr>
      <w:r>
        <w:t>If you need y</w:t>
      </w:r>
      <w:r w:rsidR="00AC5DB2">
        <w:t>ou may extend the database with additional tables and/or fields.</w:t>
      </w:r>
    </w:p>
    <w:p w14:paraId="1C92AFCD" w14:textId="442A4554" w:rsidR="00EB03D1" w:rsidRDefault="00EB03D1" w:rsidP="007F5DAB">
      <w:pPr>
        <w:pStyle w:val="List1"/>
      </w:pPr>
      <w:r>
        <w:t>C</w:t>
      </w:r>
      <w:r w:rsidR="00D56827" w:rsidRPr="007F5DAB">
        <w:t xml:space="preserve">reate the following users to login to the system </w:t>
      </w:r>
      <w:r w:rsidR="003A70B0">
        <w:t>(</w:t>
      </w:r>
      <w:r w:rsidR="00D56827" w:rsidRPr="007F5DAB">
        <w:t xml:space="preserve">they will be used </w:t>
      </w:r>
      <w:r w:rsidR="003A70B0">
        <w:t xml:space="preserve">during the </w:t>
      </w:r>
      <w:r w:rsidR="00D56827" w:rsidRPr="007F5DAB">
        <w:t>assessment</w:t>
      </w:r>
      <w:r w:rsidR="003A70B0">
        <w:t xml:space="preserve"> too)</w:t>
      </w:r>
      <w:r w:rsidR="00D56827" w:rsidRPr="007F5DAB">
        <w:t>:</w:t>
      </w:r>
    </w:p>
    <w:p w14:paraId="2C011A40" w14:textId="20B7B616" w:rsidR="00EB03D1" w:rsidRDefault="00D56827" w:rsidP="007F5DAB">
      <w:pPr>
        <w:pStyle w:val="LIst2"/>
      </w:pPr>
      <w:r w:rsidRPr="007F5DAB">
        <w:t xml:space="preserve">Admin </w:t>
      </w:r>
      <w:r w:rsidR="00EB03D1">
        <w:t>user</w:t>
      </w:r>
      <w:r w:rsidR="00766426">
        <w:t xml:space="preserve">: </w:t>
      </w:r>
      <w:r w:rsidR="00766426" w:rsidRPr="00F902D1">
        <w:rPr>
          <w:rFonts w:ascii="Courier New" w:hAnsi="Courier New" w:cs="Courier New"/>
        </w:rPr>
        <w:t>{</w:t>
      </w:r>
      <w:r w:rsidRPr="007F5DAB">
        <w:rPr>
          <w:rFonts w:ascii="Courier New" w:hAnsi="Courier New" w:cs="Courier New"/>
        </w:rPr>
        <w:t xml:space="preserve">username: </w:t>
      </w:r>
      <w:r w:rsidR="00F902D1" w:rsidRPr="00F902D1">
        <w:rPr>
          <w:rFonts w:ascii="Courier New" w:hAnsi="Courier New" w:cs="Courier New"/>
        </w:rPr>
        <w:t>'</w:t>
      </w:r>
      <w:r w:rsidRPr="007F5DAB">
        <w:rPr>
          <w:rFonts w:ascii="Courier New" w:hAnsi="Courier New" w:cs="Courier New"/>
        </w:rPr>
        <w:t>adminuse</w:t>
      </w:r>
      <w:r w:rsidR="00EB03D1" w:rsidRPr="00F902D1">
        <w:rPr>
          <w:rFonts w:ascii="Courier New" w:hAnsi="Courier New" w:cs="Courier New"/>
        </w:rPr>
        <w:t>r1</w:t>
      </w:r>
      <w:r w:rsidR="00F902D1" w:rsidRPr="00F902D1">
        <w:rPr>
          <w:rFonts w:ascii="Courier New" w:hAnsi="Courier New" w:cs="Courier New"/>
        </w:rPr>
        <w:t>'</w:t>
      </w:r>
      <w:r w:rsidR="00EB03D1" w:rsidRPr="00F902D1">
        <w:rPr>
          <w:rFonts w:ascii="Courier New" w:hAnsi="Courier New" w:cs="Courier New"/>
        </w:rPr>
        <w:t>,</w:t>
      </w:r>
      <w:r w:rsidRPr="007F5DAB">
        <w:rPr>
          <w:rFonts w:ascii="Courier New" w:hAnsi="Courier New" w:cs="Courier New"/>
        </w:rPr>
        <w:t xml:space="preserve"> password: </w:t>
      </w:r>
      <w:r w:rsidR="00F902D1" w:rsidRPr="00F902D1">
        <w:rPr>
          <w:rFonts w:ascii="Courier New" w:hAnsi="Courier New" w:cs="Courier New"/>
        </w:rPr>
        <w:t>'</w:t>
      </w:r>
      <w:r w:rsidRPr="007F5DAB">
        <w:rPr>
          <w:rFonts w:ascii="Courier New" w:hAnsi="Courier New" w:cs="Courier New"/>
        </w:rPr>
        <w:t>adminpass1</w:t>
      </w:r>
      <w:r w:rsidR="00F902D1" w:rsidRPr="00F902D1">
        <w:rPr>
          <w:rFonts w:ascii="Courier New" w:hAnsi="Courier New" w:cs="Courier New"/>
        </w:rPr>
        <w:t>'</w:t>
      </w:r>
      <w:r w:rsidR="00766426" w:rsidRPr="00F902D1">
        <w:rPr>
          <w:rFonts w:ascii="Courier New" w:hAnsi="Courier New" w:cs="Courier New"/>
        </w:rPr>
        <w:t>}</w:t>
      </w:r>
    </w:p>
    <w:p w14:paraId="3548B579" w14:textId="1A161E75" w:rsidR="004B3C16" w:rsidRDefault="006B05A7" w:rsidP="007F5DAB">
      <w:pPr>
        <w:pStyle w:val="LIst2"/>
      </w:pPr>
      <w:r>
        <w:t>Member</w:t>
      </w:r>
      <w:r w:rsidR="00766426">
        <w:t>:</w:t>
      </w:r>
      <w:r w:rsidR="00EB03D1">
        <w:t xml:space="preserve"> </w:t>
      </w:r>
      <w:r w:rsidR="00766426" w:rsidRPr="004A6DA6">
        <w:rPr>
          <w:rFonts w:ascii="Courier New" w:hAnsi="Courier New" w:cs="Courier New"/>
        </w:rPr>
        <w:t>{</w:t>
      </w:r>
      <w:r w:rsidR="00D56827" w:rsidRPr="007F5DAB">
        <w:rPr>
          <w:rFonts w:ascii="Courier New" w:hAnsi="Courier New" w:cs="Courier New"/>
        </w:rPr>
        <w:t xml:space="preserve">username: </w:t>
      </w:r>
      <w:r w:rsidR="00F902D1" w:rsidRPr="004A6DA6">
        <w:rPr>
          <w:rFonts w:ascii="Courier New" w:hAnsi="Courier New" w:cs="Courier New"/>
        </w:rPr>
        <w:t>'</w:t>
      </w:r>
      <w:r w:rsidRPr="004A6DA6">
        <w:rPr>
          <w:rFonts w:ascii="Courier New" w:hAnsi="Courier New" w:cs="Courier New"/>
        </w:rPr>
        <w:t>member1</w:t>
      </w:r>
      <w:r w:rsidR="00F902D1" w:rsidRPr="004A6DA6">
        <w:rPr>
          <w:rFonts w:ascii="Courier New" w:hAnsi="Courier New" w:cs="Courier New"/>
        </w:rPr>
        <w:t>'</w:t>
      </w:r>
      <w:r w:rsidR="00EB03D1" w:rsidRPr="004A6DA6">
        <w:rPr>
          <w:rFonts w:ascii="Courier New" w:hAnsi="Courier New" w:cs="Courier New"/>
        </w:rPr>
        <w:t>,</w:t>
      </w:r>
      <w:r w:rsidR="00D56827" w:rsidRPr="007F5DAB">
        <w:rPr>
          <w:rFonts w:ascii="Courier New" w:hAnsi="Courier New" w:cs="Courier New"/>
        </w:rPr>
        <w:t xml:space="preserve"> </w:t>
      </w:r>
      <w:proofErr w:type="spellStart"/>
      <w:r w:rsidR="00F902D1" w:rsidRPr="004A6DA6">
        <w:rPr>
          <w:rFonts w:ascii="Courier New" w:hAnsi="Courier New" w:cs="Courier New"/>
        </w:rPr>
        <w:t>firstname</w:t>
      </w:r>
      <w:proofErr w:type="spellEnd"/>
      <w:r w:rsidR="00F902D1" w:rsidRPr="004A6DA6">
        <w:rPr>
          <w:rFonts w:ascii="Courier New" w:hAnsi="Courier New" w:cs="Courier New"/>
        </w:rPr>
        <w:t xml:space="preserve">: 'Nikolai', </w:t>
      </w:r>
      <w:proofErr w:type="spellStart"/>
      <w:r w:rsidR="00F902D1" w:rsidRPr="004A6DA6">
        <w:rPr>
          <w:rFonts w:ascii="Courier New" w:hAnsi="Courier New" w:cs="Courier New"/>
        </w:rPr>
        <w:t>lastname</w:t>
      </w:r>
      <w:proofErr w:type="spellEnd"/>
      <w:r w:rsidR="00F902D1" w:rsidRPr="004A6DA6">
        <w:rPr>
          <w:rFonts w:ascii="Courier New" w:hAnsi="Courier New" w:cs="Courier New"/>
        </w:rPr>
        <w:t>: '</w:t>
      </w:r>
      <w:proofErr w:type="spellStart"/>
      <w:r w:rsidR="00F902D1" w:rsidRPr="004A6DA6">
        <w:rPr>
          <w:rFonts w:ascii="Courier New" w:hAnsi="Courier New" w:cs="Courier New"/>
        </w:rPr>
        <w:t>Sevcsenko</w:t>
      </w:r>
      <w:proofErr w:type="spellEnd"/>
      <w:r w:rsidR="00F902D1" w:rsidRPr="004A6DA6">
        <w:rPr>
          <w:rFonts w:ascii="Courier New" w:hAnsi="Courier New" w:cs="Courier New"/>
        </w:rPr>
        <w:t xml:space="preserve">', email: 'nsevcsenko@sk1kazan.ru', photo: </w:t>
      </w:r>
      <w:r w:rsidR="00F51E49">
        <w:rPr>
          <w:rFonts w:ascii="Courier New" w:hAnsi="Courier New" w:cs="Courier New"/>
        </w:rPr>
        <w:t>&lt;</w:t>
      </w:r>
      <w:r w:rsidR="0005505C">
        <w:rPr>
          <w:rFonts w:ascii="Courier New" w:hAnsi="Courier New" w:cs="Courier New"/>
        </w:rPr>
        <w:t xml:space="preserve">base64 encoded </w:t>
      </w:r>
      <w:r w:rsidR="0005505C">
        <w:rPr>
          <w:rFonts w:ascii="Courier New" w:hAnsi="Courier New" w:cs="Courier New"/>
        </w:rPr>
        <w:lastRenderedPageBreak/>
        <w:t>nsevcsenko.png&gt;</w:t>
      </w:r>
      <w:r w:rsidR="00F902D1" w:rsidRPr="004A6DA6">
        <w:rPr>
          <w:rFonts w:ascii="Courier New" w:hAnsi="Courier New" w:cs="Courier New"/>
        </w:rPr>
        <w:t xml:space="preserve">, </w:t>
      </w:r>
      <w:proofErr w:type="spellStart"/>
      <w:r w:rsidR="00F902D1" w:rsidRPr="004A6DA6">
        <w:rPr>
          <w:rFonts w:ascii="Courier New" w:hAnsi="Courier New" w:cs="Courier New"/>
        </w:rPr>
        <w:t>teacher_id</w:t>
      </w:r>
      <w:proofErr w:type="spellEnd"/>
      <w:r w:rsidR="00F902D1" w:rsidRPr="004A6DA6">
        <w:rPr>
          <w:rFonts w:ascii="Courier New" w:hAnsi="Courier New" w:cs="Courier New"/>
        </w:rPr>
        <w:t xml:space="preserve">: '71862479596', password: </w:t>
      </w:r>
      <w:r w:rsidR="004A6DA6">
        <w:rPr>
          <w:rFonts w:ascii="Courier New" w:hAnsi="Courier New" w:cs="Courier New"/>
        </w:rPr>
        <w:t>&lt;</w:t>
      </w:r>
      <w:r w:rsidR="00D12C89">
        <w:rPr>
          <w:rFonts w:ascii="Courier New" w:hAnsi="Courier New" w:cs="Courier New"/>
        </w:rPr>
        <w:t xml:space="preserve">MD5 </w:t>
      </w:r>
      <w:r w:rsidR="004A6DA6">
        <w:rPr>
          <w:rFonts w:ascii="Courier New" w:hAnsi="Courier New" w:cs="Courier New"/>
        </w:rPr>
        <w:t xml:space="preserve">hash of </w:t>
      </w:r>
      <w:r w:rsidR="004A6DA6" w:rsidRPr="004A6DA6">
        <w:rPr>
          <w:rFonts w:ascii="Courier New" w:hAnsi="Courier New" w:cs="Courier New"/>
        </w:rPr>
        <w:t>'</w:t>
      </w:r>
      <w:r w:rsidR="004A6DA6">
        <w:rPr>
          <w:rFonts w:ascii="Courier New" w:hAnsi="Courier New" w:cs="Courier New"/>
        </w:rPr>
        <w:t>member1pass</w:t>
      </w:r>
      <w:r w:rsidR="004A6DA6" w:rsidRPr="004A6DA6">
        <w:rPr>
          <w:rFonts w:ascii="Courier New" w:hAnsi="Courier New" w:cs="Courier New"/>
        </w:rPr>
        <w:t>'</w:t>
      </w:r>
      <w:r w:rsidR="004A6DA6">
        <w:rPr>
          <w:rFonts w:ascii="Courier New" w:hAnsi="Courier New" w:cs="Courier New"/>
        </w:rPr>
        <w:t>&gt;</w:t>
      </w:r>
      <w:r w:rsidR="00766426" w:rsidRPr="00F902D1">
        <w:t>}</w:t>
      </w:r>
    </w:p>
    <w:p w14:paraId="48C9FB34" w14:textId="065217BE" w:rsidR="0005505C" w:rsidRPr="00EB03D1" w:rsidRDefault="0005505C" w:rsidP="004F13F8">
      <w:pPr>
        <w:pStyle w:val="LIst2"/>
        <w:numPr>
          <w:ilvl w:val="0"/>
          <w:numId w:val="0"/>
        </w:numPr>
        <w:ind w:left="1440"/>
      </w:pPr>
      <w:r>
        <w:t xml:space="preserve">You can find </w:t>
      </w:r>
      <w:r w:rsidRPr="004F13F8">
        <w:rPr>
          <w:rFonts w:ascii="Courier New" w:hAnsi="Courier New" w:cs="Courier New"/>
        </w:rPr>
        <w:t>nsevcsenko.png</w:t>
      </w:r>
      <w:r>
        <w:t xml:space="preserve"> and </w:t>
      </w:r>
      <w:r w:rsidRPr="004F13F8">
        <w:rPr>
          <w:rFonts w:ascii="Courier New" w:hAnsi="Courier New" w:cs="Courier New"/>
        </w:rPr>
        <w:t>nsevcsenkopng_base64.txt</w:t>
      </w:r>
      <w:r>
        <w:t xml:space="preserve"> files in the media folder.</w:t>
      </w:r>
    </w:p>
    <w:p w14:paraId="302CA334" w14:textId="6EBF8389" w:rsidR="004B3C16" w:rsidRPr="008E1794" w:rsidRDefault="004B3C16" w:rsidP="007F5DAB">
      <w:pPr>
        <w:pStyle w:val="List1"/>
      </w:pPr>
      <w:r w:rsidRPr="008E1794">
        <w:t>Create a</w:t>
      </w:r>
      <w:r w:rsidR="00766426">
        <w:t xml:space="preserve"> server side rendered (SSR)</w:t>
      </w:r>
      <w:r w:rsidRPr="008E1794">
        <w:t xml:space="preserve"> admin interface using the templates provided to</w:t>
      </w:r>
    </w:p>
    <w:p w14:paraId="622A973B" w14:textId="04D84FB5" w:rsidR="004B3C16" w:rsidRPr="008E1794" w:rsidRDefault="004B3C16" w:rsidP="007F5DAB">
      <w:pPr>
        <w:pStyle w:val="LIst2"/>
      </w:pPr>
      <w:r w:rsidRPr="008E1794">
        <w:t xml:space="preserve">Manage </w:t>
      </w:r>
      <w:r w:rsidR="008357F1">
        <w:t>courses</w:t>
      </w:r>
      <w:r w:rsidR="008357F1" w:rsidRPr="008E1794">
        <w:t xml:space="preserve"> </w:t>
      </w:r>
      <w:r w:rsidRPr="008E1794">
        <w:t>(create, read, update),</w:t>
      </w:r>
    </w:p>
    <w:p w14:paraId="04875BD4" w14:textId="55559C98" w:rsidR="008357F1" w:rsidRDefault="008357F1" w:rsidP="008357F1">
      <w:pPr>
        <w:pStyle w:val="LIst2"/>
      </w:pPr>
      <w:r>
        <w:t>Display course attendees,</w:t>
      </w:r>
    </w:p>
    <w:p w14:paraId="249BBBC2" w14:textId="5D9B3C21" w:rsidR="003A70B0" w:rsidRDefault="004B3C16" w:rsidP="007F5DAB">
      <w:pPr>
        <w:pStyle w:val="LIst2"/>
      </w:pPr>
      <w:r w:rsidRPr="008E1794">
        <w:t xml:space="preserve">A rating report diagram for a </w:t>
      </w:r>
      <w:r w:rsidR="008B50AD">
        <w:t>course</w:t>
      </w:r>
      <w:r w:rsidRPr="008E1794">
        <w:t xml:space="preserve">, showing </w:t>
      </w:r>
    </w:p>
    <w:p w14:paraId="4E0D7C62" w14:textId="77777777" w:rsidR="003A70B0" w:rsidRDefault="004B3C16" w:rsidP="007F5DAB">
      <w:pPr>
        <w:pStyle w:val="LIst3"/>
      </w:pPr>
      <w:r w:rsidRPr="008E1794">
        <w:t>the total number of ratings</w:t>
      </w:r>
    </w:p>
    <w:p w14:paraId="32F56CA4" w14:textId="2C5BCB0B" w:rsidR="0044351C" w:rsidRDefault="004B3C16" w:rsidP="007F5DAB">
      <w:pPr>
        <w:pStyle w:val="LIst3"/>
      </w:pPr>
      <w:r w:rsidRPr="008E1794">
        <w:t xml:space="preserve">percentage of </w:t>
      </w:r>
      <w:r w:rsidR="003A70B0">
        <w:t xml:space="preserve">bad/average/excellent </w:t>
      </w:r>
      <w:r w:rsidRPr="008E1794">
        <w:t>ratings</w:t>
      </w:r>
    </w:p>
    <w:p w14:paraId="73E5CBE8" w14:textId="1F424AF6" w:rsidR="00C16C65" w:rsidRDefault="00AD06D7">
      <w:r>
        <w:rPr>
          <w:noProof/>
          <w:lang w:val="hu-HU" w:eastAsia="hu-HU"/>
        </w:rPr>
        <w:drawing>
          <wp:inline distT="0" distB="0" distL="0" distR="0" wp14:anchorId="1E7347AA" wp14:editId="4790F636">
            <wp:extent cx="6076950" cy="2219325"/>
            <wp:effectExtent l="0" t="0" r="0" b="952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76950" cy="2219325"/>
                    </a:xfrm>
                    <a:prstGeom prst="rect">
                      <a:avLst/>
                    </a:prstGeom>
                  </pic:spPr>
                </pic:pic>
              </a:graphicData>
            </a:graphic>
          </wp:inline>
        </w:drawing>
      </w:r>
    </w:p>
    <w:p w14:paraId="67CFE1BF" w14:textId="79F4D497" w:rsidR="00C16C65" w:rsidRPr="004F13F8" w:rsidRDefault="00AD06D7">
      <w:pPr>
        <w:rPr>
          <w:noProof/>
          <w:lang w:val="hu-HU" w:eastAsia="hu-HU"/>
        </w:rPr>
      </w:pPr>
      <w:r>
        <w:rPr>
          <w:noProof/>
          <w:lang w:val="hu-HU" w:eastAsia="hu-HU"/>
        </w:rPr>
        <w:lastRenderedPageBreak/>
        <w:drawing>
          <wp:inline distT="0" distB="0" distL="0" distR="0" wp14:anchorId="11605041" wp14:editId="5070FBCE">
            <wp:extent cx="4076700" cy="4572000"/>
            <wp:effectExtent l="0" t="0" r="0" b="0"/>
            <wp:docPr id="1892838723" name="Kép 1892838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076700" cy="4572000"/>
                    </a:xfrm>
                    <a:prstGeom prst="rect">
                      <a:avLst/>
                    </a:prstGeom>
                  </pic:spPr>
                </pic:pic>
              </a:graphicData>
            </a:graphic>
          </wp:inline>
        </w:drawing>
      </w:r>
      <w:r w:rsidDel="00AD06D7">
        <w:rPr>
          <w:noProof/>
          <w:lang w:val="hu-HU" w:eastAsia="hu-HU"/>
        </w:rPr>
        <w:t xml:space="preserve"> </w:t>
      </w:r>
    </w:p>
    <w:p w14:paraId="7C0083E3" w14:textId="353E35C9" w:rsidR="76039A2B" w:rsidRDefault="76039A2B">
      <w:r>
        <w:rPr>
          <w:noProof/>
          <w:lang w:val="hu-HU" w:eastAsia="hu-HU"/>
        </w:rPr>
        <w:drawing>
          <wp:inline distT="0" distB="0" distL="0" distR="0" wp14:anchorId="03B2AC92" wp14:editId="395811FF">
            <wp:extent cx="4572000" cy="2114550"/>
            <wp:effectExtent l="0" t="0" r="0" b="0"/>
            <wp:docPr id="1899410997" name="Kép 1899410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114550"/>
                    </a:xfrm>
                    <a:prstGeom prst="rect">
                      <a:avLst/>
                    </a:prstGeom>
                  </pic:spPr>
                </pic:pic>
              </a:graphicData>
            </a:graphic>
          </wp:inline>
        </w:drawing>
      </w:r>
    </w:p>
    <w:p w14:paraId="68622FA5" w14:textId="1E69056C" w:rsidR="35875DCF" w:rsidRDefault="7A875FE1">
      <w:r>
        <w:rPr>
          <w:noProof/>
          <w:lang w:val="hu-HU" w:eastAsia="hu-HU"/>
        </w:rPr>
        <w:lastRenderedPageBreak/>
        <w:drawing>
          <wp:inline distT="0" distB="0" distL="0" distR="0" wp14:anchorId="284AD506" wp14:editId="45ADAB2A">
            <wp:extent cx="4572000" cy="1962150"/>
            <wp:effectExtent l="0" t="0" r="0" b="0"/>
            <wp:docPr id="803395207" name="Kép 803395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1962150"/>
                    </a:xfrm>
                    <a:prstGeom prst="rect">
                      <a:avLst/>
                    </a:prstGeom>
                  </pic:spPr>
                </pic:pic>
              </a:graphicData>
            </a:graphic>
          </wp:inline>
        </w:drawing>
      </w:r>
      <w:r w:rsidR="35875DCF">
        <w:rPr>
          <w:noProof/>
          <w:lang w:val="hu-HU" w:eastAsia="hu-HU"/>
        </w:rPr>
        <w:drawing>
          <wp:inline distT="0" distB="0" distL="0" distR="0" wp14:anchorId="22DF20F1" wp14:editId="06536C7C">
            <wp:extent cx="4038600" cy="4572000"/>
            <wp:effectExtent l="0" t="0" r="0" b="0"/>
            <wp:docPr id="1082268093" name="Kép 1082268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038600" cy="4572000"/>
                    </a:xfrm>
                    <a:prstGeom prst="rect">
                      <a:avLst/>
                    </a:prstGeom>
                  </pic:spPr>
                </pic:pic>
              </a:graphicData>
            </a:graphic>
          </wp:inline>
        </w:drawing>
      </w:r>
    </w:p>
    <w:p w14:paraId="36900AD2" w14:textId="6474F93A" w:rsidR="00032B30" w:rsidRDefault="00032B30"/>
    <w:p w14:paraId="7F387192" w14:textId="0BFD0735" w:rsidR="003E1181" w:rsidRDefault="003E1181"/>
    <w:p w14:paraId="710575A4" w14:textId="373C5DDE" w:rsidR="00767828" w:rsidRDefault="00767828"/>
    <w:p w14:paraId="44BDC618" w14:textId="4C48C7CE" w:rsidR="00C16C65" w:rsidRDefault="00C16C65" w:rsidP="007F5DAB">
      <w:pPr>
        <w:pStyle w:val="List1"/>
      </w:pPr>
      <w:r w:rsidRPr="00862739">
        <w:t xml:space="preserve">Additional info for the backend/admin interface specification: </w:t>
      </w:r>
    </w:p>
    <w:tbl>
      <w:tblPr>
        <w:tblStyle w:val="Tabelacomgrade"/>
        <w:tblW w:w="0" w:type="auto"/>
        <w:tblInd w:w="704" w:type="dxa"/>
        <w:tblLook w:val="04A0" w:firstRow="1" w:lastRow="0" w:firstColumn="1" w:lastColumn="0" w:noHBand="0" w:noVBand="1"/>
      </w:tblPr>
      <w:tblGrid>
        <w:gridCol w:w="1559"/>
        <w:gridCol w:w="7365"/>
      </w:tblGrid>
      <w:tr w:rsidR="0085034E" w:rsidRPr="0085034E" w14:paraId="5AF0E0A1" w14:textId="77777777" w:rsidTr="004F13F8">
        <w:tc>
          <w:tcPr>
            <w:tcW w:w="1559" w:type="dxa"/>
            <w:shd w:val="clear" w:color="auto" w:fill="808080" w:themeFill="text1" w:themeFillTint="7F"/>
          </w:tcPr>
          <w:p w14:paraId="4FC0C1B6" w14:textId="06D9FC63" w:rsidR="0085034E" w:rsidRPr="004F13F8" w:rsidRDefault="0085034E">
            <w:pPr>
              <w:rPr>
                <w:b/>
                <w:bCs/>
                <w:color w:val="FFFFFF" w:themeColor="background1"/>
              </w:rPr>
            </w:pPr>
            <w:r w:rsidRPr="004F13F8">
              <w:rPr>
                <w:color w:val="FFFFFF" w:themeColor="background1"/>
              </w:rPr>
              <w:t>Feature: B1</w:t>
            </w:r>
          </w:p>
        </w:tc>
        <w:tc>
          <w:tcPr>
            <w:tcW w:w="7365" w:type="dxa"/>
            <w:shd w:val="clear" w:color="auto" w:fill="808080" w:themeFill="text1" w:themeFillTint="7F"/>
          </w:tcPr>
          <w:p w14:paraId="30D44892" w14:textId="0AD678E3" w:rsidR="0085034E" w:rsidRPr="004F13F8" w:rsidRDefault="0085034E">
            <w:pPr>
              <w:rPr>
                <w:b/>
                <w:bCs/>
                <w:color w:val="FFFFFF" w:themeColor="background1"/>
              </w:rPr>
            </w:pPr>
            <w:r w:rsidRPr="004F13F8">
              <w:rPr>
                <w:color w:val="FFFFFF" w:themeColor="background1"/>
              </w:rPr>
              <w:t xml:space="preserve">Login and Logout as admin: As an admin I want to login / logout to the </w:t>
            </w:r>
            <w:r w:rsidR="008B50AD" w:rsidRPr="004F13F8">
              <w:rPr>
                <w:color w:val="FFFFFF" w:themeColor="background1"/>
              </w:rPr>
              <w:t>course</w:t>
            </w:r>
            <w:r w:rsidRPr="004F13F8">
              <w:rPr>
                <w:color w:val="FFFFFF" w:themeColor="background1"/>
              </w:rPr>
              <w:t xml:space="preserve"> admin platform so that I can access the functionality</w:t>
            </w:r>
          </w:p>
        </w:tc>
      </w:tr>
      <w:tr w:rsidR="0085034E" w14:paraId="76A30BE9" w14:textId="77777777" w:rsidTr="004F13F8">
        <w:tc>
          <w:tcPr>
            <w:tcW w:w="1559" w:type="dxa"/>
          </w:tcPr>
          <w:p w14:paraId="65E6674A" w14:textId="30061EC2" w:rsidR="0085034E" w:rsidRDefault="0085034E">
            <w:pPr>
              <w:rPr>
                <w:b/>
                <w:bCs/>
              </w:rPr>
            </w:pPr>
            <w:r w:rsidRPr="00C16C65">
              <w:lastRenderedPageBreak/>
              <w:t>Scenario: B1a</w:t>
            </w:r>
          </w:p>
        </w:tc>
        <w:tc>
          <w:tcPr>
            <w:tcW w:w="7365" w:type="dxa"/>
          </w:tcPr>
          <w:p w14:paraId="281C7974" w14:textId="77777777" w:rsidR="0085034E" w:rsidRDefault="0085034E" w:rsidP="007F5DAB">
            <w:pPr>
              <w:pStyle w:val="List1"/>
            </w:pPr>
            <w:r w:rsidRPr="00C16C65">
              <w:t xml:space="preserve">Admin login ok </w:t>
            </w:r>
          </w:p>
          <w:p w14:paraId="676C3147" w14:textId="43A051DA" w:rsidR="0085034E" w:rsidRPr="00C16C65" w:rsidRDefault="0085034E" w:rsidP="007F5DAB">
            <w:pPr>
              <w:pStyle w:val="LIst2"/>
            </w:pPr>
            <w:r w:rsidRPr="00C16C65">
              <w:t xml:space="preserve">Given I'm on the "login" page </w:t>
            </w:r>
          </w:p>
          <w:p w14:paraId="3CAB5E57" w14:textId="7870E1EC" w:rsidR="0085034E" w:rsidRPr="00C16C65" w:rsidRDefault="0085034E" w:rsidP="007F5DAB">
            <w:pPr>
              <w:pStyle w:val="LIst2"/>
            </w:pPr>
            <w:r w:rsidRPr="00C16C65">
              <w:t xml:space="preserve">When I enter </w:t>
            </w:r>
            <w:r>
              <w:t>a right</w:t>
            </w:r>
            <w:r w:rsidRPr="00C16C65">
              <w:t xml:space="preserve"> username and password for admin </w:t>
            </w:r>
          </w:p>
          <w:p w14:paraId="154EF883" w14:textId="1D9810C0" w:rsidR="0085034E" w:rsidRPr="00C16C65" w:rsidRDefault="0085034E" w:rsidP="007F5DAB">
            <w:pPr>
              <w:pStyle w:val="LIst2"/>
            </w:pPr>
            <w:r w:rsidRPr="00C16C65">
              <w:t xml:space="preserve">And press "login" button </w:t>
            </w:r>
          </w:p>
          <w:p w14:paraId="11A08951" w14:textId="6DC74C85" w:rsidR="0085034E" w:rsidRPr="00C16C65" w:rsidRDefault="0085034E" w:rsidP="007F5DAB">
            <w:pPr>
              <w:pStyle w:val="LIst2"/>
            </w:pPr>
            <w:r w:rsidRPr="00C16C65">
              <w:t xml:space="preserve">Then I'm forwarded to the admin area </w:t>
            </w:r>
          </w:p>
          <w:p w14:paraId="56C0A617" w14:textId="1F261463" w:rsidR="0085034E" w:rsidRPr="00C16C65" w:rsidRDefault="0085034E" w:rsidP="007F5DAB">
            <w:pPr>
              <w:pStyle w:val="LIst2"/>
            </w:pPr>
            <w:r w:rsidRPr="00C16C65">
              <w:t>And username and "</w:t>
            </w:r>
            <w:r w:rsidR="00D12C89">
              <w:t>L</w:t>
            </w:r>
            <w:r w:rsidRPr="00C16C65">
              <w:t xml:space="preserve">ogout " button become visible </w:t>
            </w:r>
          </w:p>
          <w:p w14:paraId="531563D0" w14:textId="60BD10C0" w:rsidR="0085034E" w:rsidRDefault="0085034E" w:rsidP="007F5DAB">
            <w:pPr>
              <w:pStyle w:val="LIst2"/>
              <w:rPr>
                <w:b/>
                <w:bCs/>
              </w:rPr>
            </w:pPr>
            <w:r w:rsidRPr="00C16C65">
              <w:t xml:space="preserve">And page "Manage </w:t>
            </w:r>
            <w:r w:rsidR="008357F1">
              <w:t>courses</w:t>
            </w:r>
            <w:r w:rsidRPr="00C16C65">
              <w:t xml:space="preserve"> " becomes visible</w:t>
            </w:r>
          </w:p>
        </w:tc>
      </w:tr>
      <w:tr w:rsidR="0085034E" w14:paraId="2A299848" w14:textId="77777777" w:rsidTr="004F13F8">
        <w:tc>
          <w:tcPr>
            <w:tcW w:w="1559" w:type="dxa"/>
          </w:tcPr>
          <w:p w14:paraId="47554075" w14:textId="10F270B7" w:rsidR="0085034E" w:rsidRDefault="0085034E">
            <w:pPr>
              <w:rPr>
                <w:b/>
                <w:bCs/>
              </w:rPr>
            </w:pPr>
            <w:r w:rsidRPr="00C16C65">
              <w:t>Scenario: B1b</w:t>
            </w:r>
          </w:p>
        </w:tc>
        <w:tc>
          <w:tcPr>
            <w:tcW w:w="7365" w:type="dxa"/>
          </w:tcPr>
          <w:p w14:paraId="2B4A74DC" w14:textId="1030ECAB" w:rsidR="0085034E" w:rsidRPr="00C16C65" w:rsidRDefault="0085034E" w:rsidP="007F5DAB">
            <w:pPr>
              <w:pStyle w:val="List1"/>
            </w:pPr>
            <w:r w:rsidRPr="00C16C65">
              <w:t xml:space="preserve">Admin login fail </w:t>
            </w:r>
          </w:p>
          <w:p w14:paraId="6271E75F" w14:textId="50388265" w:rsidR="0085034E" w:rsidRPr="00C16C65" w:rsidRDefault="0085034E" w:rsidP="007F5DAB">
            <w:pPr>
              <w:pStyle w:val="LIst2"/>
            </w:pPr>
            <w:r w:rsidRPr="00C16C65">
              <w:t xml:space="preserve">Given I'm on the "login" page </w:t>
            </w:r>
          </w:p>
          <w:p w14:paraId="46C62458" w14:textId="22EF4512" w:rsidR="0085034E" w:rsidRPr="00C16C65" w:rsidRDefault="0085034E" w:rsidP="007F5DAB">
            <w:pPr>
              <w:pStyle w:val="LIst2"/>
            </w:pPr>
            <w:r w:rsidRPr="00C16C65">
              <w:t xml:space="preserve">When I enter a wrong username and password for admin </w:t>
            </w:r>
          </w:p>
          <w:p w14:paraId="3A6D0EF9" w14:textId="503977FD" w:rsidR="0085034E" w:rsidRPr="00C16C65" w:rsidRDefault="0085034E" w:rsidP="007F5DAB">
            <w:pPr>
              <w:pStyle w:val="LIst2"/>
            </w:pPr>
            <w:r w:rsidRPr="00C16C65">
              <w:t xml:space="preserve">And press "login" button </w:t>
            </w:r>
          </w:p>
          <w:p w14:paraId="04E4397B" w14:textId="47BD0472" w:rsidR="0085034E" w:rsidRPr="00C16C65" w:rsidRDefault="0085034E" w:rsidP="007F5DAB">
            <w:pPr>
              <w:pStyle w:val="LIst2"/>
            </w:pPr>
            <w:r w:rsidRPr="00C16C65">
              <w:t xml:space="preserve">Then I stay on the "login" page </w:t>
            </w:r>
          </w:p>
          <w:p w14:paraId="2C96A44B" w14:textId="39605398" w:rsidR="0085034E" w:rsidRPr="007F5DAB" w:rsidRDefault="0085034E" w:rsidP="007F5DAB">
            <w:pPr>
              <w:pStyle w:val="LIst2"/>
            </w:pPr>
            <w:r w:rsidRPr="00C16C65">
              <w:t>And I see an error message "</w:t>
            </w:r>
            <w:r>
              <w:t>User or password not correct "</w:t>
            </w:r>
          </w:p>
        </w:tc>
      </w:tr>
      <w:tr w:rsidR="0085034E" w14:paraId="39479DE2" w14:textId="77777777" w:rsidTr="004F13F8">
        <w:tc>
          <w:tcPr>
            <w:tcW w:w="1559" w:type="dxa"/>
          </w:tcPr>
          <w:p w14:paraId="7727DFB2" w14:textId="14CA746A" w:rsidR="0085034E" w:rsidRDefault="0085034E">
            <w:pPr>
              <w:rPr>
                <w:b/>
                <w:bCs/>
              </w:rPr>
            </w:pPr>
            <w:r w:rsidRPr="00C16C65">
              <w:t>Scenario: B1c</w:t>
            </w:r>
          </w:p>
        </w:tc>
        <w:tc>
          <w:tcPr>
            <w:tcW w:w="7365" w:type="dxa"/>
          </w:tcPr>
          <w:p w14:paraId="7B60F774" w14:textId="77777777" w:rsidR="0085034E" w:rsidRPr="00C16C65" w:rsidRDefault="0085034E" w:rsidP="007F5DAB">
            <w:pPr>
              <w:pStyle w:val="List1"/>
            </w:pPr>
            <w:r w:rsidRPr="00C16C65">
              <w:t xml:space="preserve">Admin logout </w:t>
            </w:r>
          </w:p>
          <w:p w14:paraId="52021181" w14:textId="5F3A80F6" w:rsidR="0085034E" w:rsidRPr="00C16C65" w:rsidRDefault="0085034E" w:rsidP="007F5DAB">
            <w:pPr>
              <w:pStyle w:val="LIst2"/>
            </w:pPr>
            <w:r w:rsidRPr="00C16C65">
              <w:t xml:space="preserve">Given I'm logged in </w:t>
            </w:r>
          </w:p>
          <w:p w14:paraId="34665F26" w14:textId="62725134" w:rsidR="0085034E" w:rsidRPr="00C16C65" w:rsidRDefault="0085034E" w:rsidP="007F5DAB">
            <w:pPr>
              <w:pStyle w:val="LIst2"/>
            </w:pPr>
            <w:r w:rsidRPr="00C16C65">
              <w:t xml:space="preserve">When I press the "logout " button </w:t>
            </w:r>
          </w:p>
          <w:p w14:paraId="565D141D" w14:textId="56A2310C" w:rsidR="0085034E" w:rsidRPr="00C16C65" w:rsidRDefault="0085034E" w:rsidP="007F5DAB">
            <w:pPr>
              <w:pStyle w:val="LIst2"/>
            </w:pPr>
            <w:r w:rsidRPr="00C16C65">
              <w:t xml:space="preserve">Then I'm forwarded to the "login" page </w:t>
            </w:r>
          </w:p>
          <w:p w14:paraId="4FBDA3F4" w14:textId="7F46ADC1" w:rsidR="0085034E" w:rsidRDefault="0085034E" w:rsidP="007F5DAB">
            <w:pPr>
              <w:pStyle w:val="LIst2"/>
            </w:pPr>
            <w:r w:rsidRPr="00C16C65">
              <w:t>And username and logout button and admin functions disappear</w:t>
            </w:r>
          </w:p>
        </w:tc>
      </w:tr>
    </w:tbl>
    <w:p w14:paraId="169CDA41" w14:textId="17FF0F40" w:rsidR="0085034E" w:rsidRDefault="0085034E"/>
    <w:tbl>
      <w:tblPr>
        <w:tblStyle w:val="Tabelacomgrade"/>
        <w:tblW w:w="0" w:type="auto"/>
        <w:tblInd w:w="704" w:type="dxa"/>
        <w:tblLook w:val="04A0" w:firstRow="1" w:lastRow="0" w:firstColumn="1" w:lastColumn="0" w:noHBand="0" w:noVBand="1"/>
      </w:tblPr>
      <w:tblGrid>
        <w:gridCol w:w="1559"/>
        <w:gridCol w:w="7365"/>
      </w:tblGrid>
      <w:tr w:rsidR="00D12C89" w:rsidRPr="008D1306" w14:paraId="636B9E32" w14:textId="77777777" w:rsidTr="007255A0">
        <w:tc>
          <w:tcPr>
            <w:tcW w:w="1559" w:type="dxa"/>
            <w:shd w:val="clear" w:color="auto" w:fill="808080" w:themeFill="text1" w:themeFillTint="7F"/>
          </w:tcPr>
          <w:p w14:paraId="0E07669B" w14:textId="77777777" w:rsidR="00D12C89" w:rsidRPr="007F5DAB" w:rsidRDefault="00D12C89" w:rsidP="007255A0">
            <w:pPr>
              <w:rPr>
                <w:b/>
                <w:bCs/>
                <w:color w:val="FFFFFF" w:themeColor="background1"/>
              </w:rPr>
            </w:pPr>
            <w:r w:rsidRPr="007F5DAB">
              <w:rPr>
                <w:color w:val="FFFFFF" w:themeColor="background1"/>
              </w:rPr>
              <w:t>Feature: B2</w:t>
            </w:r>
          </w:p>
        </w:tc>
        <w:tc>
          <w:tcPr>
            <w:tcW w:w="7365" w:type="dxa"/>
            <w:shd w:val="clear" w:color="auto" w:fill="808080" w:themeFill="text1" w:themeFillTint="7F"/>
          </w:tcPr>
          <w:p w14:paraId="4CF80F31" w14:textId="4EB1FDFA" w:rsidR="00D12C89" w:rsidRPr="007F5DAB" w:rsidRDefault="00D12C89">
            <w:pPr>
              <w:rPr>
                <w:b/>
                <w:bCs/>
                <w:color w:val="FFFFFF" w:themeColor="background1"/>
              </w:rPr>
            </w:pPr>
            <w:r>
              <w:rPr>
                <w:color w:val="FFFFFF" w:themeColor="background1"/>
              </w:rPr>
              <w:t>Manage members</w:t>
            </w:r>
            <w:r w:rsidRPr="007F5DAB">
              <w:rPr>
                <w:color w:val="FFFFFF" w:themeColor="background1"/>
              </w:rPr>
              <w:t xml:space="preserve">: As an admin I want to manage </w:t>
            </w:r>
            <w:r>
              <w:rPr>
                <w:color w:val="FFFFFF" w:themeColor="background1"/>
              </w:rPr>
              <w:t>existing members</w:t>
            </w:r>
          </w:p>
        </w:tc>
      </w:tr>
      <w:tr w:rsidR="00D12C89" w14:paraId="184F337A" w14:textId="77777777" w:rsidTr="007255A0">
        <w:tc>
          <w:tcPr>
            <w:tcW w:w="1559" w:type="dxa"/>
          </w:tcPr>
          <w:p w14:paraId="32A0C460" w14:textId="77777777" w:rsidR="00D12C89" w:rsidRPr="00C16C65" w:rsidRDefault="00D12C89" w:rsidP="007255A0">
            <w:r w:rsidRPr="00AC3208">
              <w:t>Scenario: B2</w:t>
            </w:r>
            <w:r>
              <w:t>a</w:t>
            </w:r>
          </w:p>
        </w:tc>
        <w:tc>
          <w:tcPr>
            <w:tcW w:w="7365" w:type="dxa"/>
          </w:tcPr>
          <w:p w14:paraId="5C9A530A" w14:textId="727CBA10" w:rsidR="00D12C89" w:rsidRPr="00AC3208" w:rsidRDefault="00D12C89" w:rsidP="007255A0">
            <w:pPr>
              <w:pStyle w:val="List1"/>
            </w:pPr>
            <w:r w:rsidRPr="00AC3208">
              <w:t xml:space="preserve">See </w:t>
            </w:r>
            <w:r>
              <w:t>member</w:t>
            </w:r>
            <w:r w:rsidRPr="00AC3208">
              <w:t xml:space="preserve"> list </w:t>
            </w:r>
            <w:r>
              <w:t>on the “</w:t>
            </w:r>
            <w:r w:rsidRPr="00AC3208">
              <w:t xml:space="preserve">Manage </w:t>
            </w:r>
            <w:r>
              <w:t>members” page</w:t>
            </w:r>
          </w:p>
          <w:p w14:paraId="2770A15E" w14:textId="517E9AAD" w:rsidR="00D12C89" w:rsidRPr="00AC3208" w:rsidRDefault="00D12C89" w:rsidP="007255A0">
            <w:pPr>
              <w:pStyle w:val="LIst2"/>
            </w:pPr>
            <w:r w:rsidRPr="007F5DAB">
              <w:rPr>
                <w:i/>
              </w:rPr>
              <w:t>Given</w:t>
            </w:r>
            <w:r w:rsidRPr="00AC3208">
              <w:t xml:space="preserve"> I'm on the "Manage </w:t>
            </w:r>
            <w:r>
              <w:t>members</w:t>
            </w:r>
            <w:r w:rsidRPr="00AC3208">
              <w:t xml:space="preserve"> " page </w:t>
            </w:r>
          </w:p>
          <w:p w14:paraId="3756CEFB" w14:textId="6641F269" w:rsidR="00D12C89" w:rsidRPr="00AC3208" w:rsidRDefault="00D12C89" w:rsidP="004F13F8">
            <w:pPr>
              <w:pStyle w:val="LIst2"/>
            </w:pPr>
            <w:r w:rsidRPr="007355CA">
              <w:rPr>
                <w:i/>
              </w:rPr>
              <w:t>Then</w:t>
            </w:r>
            <w:r w:rsidRPr="00AC3208">
              <w:t xml:space="preserve"> I see a table with </w:t>
            </w:r>
            <w:r>
              <w:t>all members in alphabetical order</w:t>
            </w:r>
            <w:r w:rsidR="007355CA">
              <w:t xml:space="preserve"> </w:t>
            </w:r>
            <w:r>
              <w:t xml:space="preserve">with the following elements: first name, </w:t>
            </w:r>
            <w:r w:rsidR="003D0610">
              <w:t>last</w:t>
            </w:r>
            <w:r>
              <w:t xml:space="preserve"> name, </w:t>
            </w:r>
            <w:r w:rsidR="007255A0">
              <w:t>email</w:t>
            </w:r>
            <w:r>
              <w:t xml:space="preserve">, </w:t>
            </w:r>
            <w:r w:rsidR="005503CC">
              <w:t xml:space="preserve">photo thumbnail, </w:t>
            </w:r>
            <w:r w:rsidR="007355CA">
              <w:t>link</w:t>
            </w:r>
            <w:r w:rsidRPr="00AC3208">
              <w:t xml:space="preserve"> for </w:t>
            </w:r>
            <w:r w:rsidR="007355CA">
              <w:t>activate/deactivate</w:t>
            </w:r>
            <w:r w:rsidR="007255A0">
              <w:t xml:space="preserve"> membership</w:t>
            </w:r>
          </w:p>
        </w:tc>
      </w:tr>
      <w:tr w:rsidR="00D12C89" w14:paraId="2E3F2C24" w14:textId="77777777" w:rsidTr="007255A0">
        <w:tc>
          <w:tcPr>
            <w:tcW w:w="1559" w:type="dxa"/>
          </w:tcPr>
          <w:p w14:paraId="31767CF4" w14:textId="00251902" w:rsidR="00D12C89" w:rsidRDefault="00D12C89">
            <w:r>
              <w:t>Scenario: B2</w:t>
            </w:r>
            <w:r w:rsidR="003D0610">
              <w:t>b</w:t>
            </w:r>
          </w:p>
        </w:tc>
        <w:tc>
          <w:tcPr>
            <w:tcW w:w="7365" w:type="dxa"/>
          </w:tcPr>
          <w:p w14:paraId="29A467DF" w14:textId="2B181722" w:rsidR="00D12C89" w:rsidRDefault="003D0610" w:rsidP="007255A0">
            <w:pPr>
              <w:pStyle w:val="List1"/>
            </w:pPr>
            <w:proofErr w:type="spellStart"/>
            <w:r>
              <w:t>De</w:t>
            </w:r>
            <w:r w:rsidR="007355CA">
              <w:t>ctivate</w:t>
            </w:r>
            <w:proofErr w:type="spellEnd"/>
            <w:r w:rsidR="007355CA">
              <w:t xml:space="preserve"> </w:t>
            </w:r>
            <w:r>
              <w:t xml:space="preserve">a </w:t>
            </w:r>
            <w:r w:rsidR="007355CA">
              <w:t>member</w:t>
            </w:r>
            <w:r w:rsidR="00D12C89">
              <w:t xml:space="preserve"> on the “</w:t>
            </w:r>
            <w:r w:rsidR="007355CA">
              <w:t>Manage members</w:t>
            </w:r>
            <w:r w:rsidR="00D12C89">
              <w:t>” page</w:t>
            </w:r>
          </w:p>
          <w:p w14:paraId="23319793" w14:textId="6A05B65C" w:rsidR="00D12C89" w:rsidRPr="00AC3208" w:rsidRDefault="00D12C89" w:rsidP="007255A0">
            <w:pPr>
              <w:pStyle w:val="LIst2"/>
            </w:pPr>
            <w:r w:rsidRPr="008B50AD">
              <w:rPr>
                <w:i/>
              </w:rPr>
              <w:t>Given</w:t>
            </w:r>
            <w:r w:rsidRPr="00AC3208">
              <w:t xml:space="preserve"> I'm on the "Manage </w:t>
            </w:r>
            <w:r w:rsidR="003D0610">
              <w:t>members</w:t>
            </w:r>
            <w:r w:rsidRPr="00AC3208">
              <w:t xml:space="preserve"> " page </w:t>
            </w:r>
          </w:p>
          <w:p w14:paraId="4090B9C5" w14:textId="2B2EC501" w:rsidR="00D12C89" w:rsidRPr="00AC3208" w:rsidRDefault="00D12C89" w:rsidP="007255A0">
            <w:pPr>
              <w:pStyle w:val="LIst2"/>
            </w:pPr>
            <w:r w:rsidRPr="008B50AD">
              <w:rPr>
                <w:i/>
              </w:rPr>
              <w:t>When</w:t>
            </w:r>
            <w:r w:rsidRPr="00AC3208">
              <w:t xml:space="preserve"> I click on </w:t>
            </w:r>
            <w:r w:rsidR="003D0610">
              <w:t>Activate link in a row of an activated member</w:t>
            </w:r>
            <w:r w:rsidRPr="00AC3208">
              <w:t xml:space="preserve"> </w:t>
            </w:r>
          </w:p>
          <w:p w14:paraId="0639E53B" w14:textId="4B5769D9" w:rsidR="003D0610" w:rsidRDefault="00D12C89" w:rsidP="007255A0">
            <w:pPr>
              <w:pStyle w:val="LIst2"/>
            </w:pPr>
            <w:r w:rsidRPr="008B50AD">
              <w:rPr>
                <w:i/>
              </w:rPr>
              <w:t>Then</w:t>
            </w:r>
            <w:r w:rsidRPr="00AC3208">
              <w:t xml:space="preserve"> </w:t>
            </w:r>
            <w:r w:rsidR="003D0610">
              <w:t xml:space="preserve">the title of the link changes to “Activate” </w:t>
            </w:r>
          </w:p>
          <w:p w14:paraId="4E55021F" w14:textId="647E37E6" w:rsidR="00D12C89" w:rsidRPr="00AC3208" w:rsidRDefault="003D0610" w:rsidP="004F13F8">
            <w:pPr>
              <w:pStyle w:val="LIst2"/>
            </w:pPr>
            <w:r>
              <w:rPr>
                <w:i/>
              </w:rPr>
              <w:t xml:space="preserve">And </w:t>
            </w:r>
            <w:r w:rsidRPr="004F13F8">
              <w:t>member will be deactivated</w:t>
            </w:r>
          </w:p>
        </w:tc>
      </w:tr>
      <w:tr w:rsidR="003D0610" w14:paraId="6D3CAA78" w14:textId="77777777" w:rsidTr="007255A0">
        <w:tc>
          <w:tcPr>
            <w:tcW w:w="1559" w:type="dxa"/>
          </w:tcPr>
          <w:p w14:paraId="1596D1AD" w14:textId="0F09D15D" w:rsidR="003D0610" w:rsidRDefault="003D0610" w:rsidP="007255A0">
            <w:r>
              <w:t>Scenario: B2c</w:t>
            </w:r>
          </w:p>
        </w:tc>
        <w:tc>
          <w:tcPr>
            <w:tcW w:w="7365" w:type="dxa"/>
          </w:tcPr>
          <w:p w14:paraId="604416AB" w14:textId="1195F232" w:rsidR="003D0610" w:rsidRDefault="003D0610" w:rsidP="003D0610">
            <w:pPr>
              <w:pStyle w:val="List1"/>
            </w:pPr>
            <w:r>
              <w:t>Activate a member on the “Manage members” page</w:t>
            </w:r>
          </w:p>
          <w:p w14:paraId="2F267C62" w14:textId="3CB782F4" w:rsidR="003D0610" w:rsidRPr="00AC3208" w:rsidRDefault="003D0610" w:rsidP="003D0610">
            <w:pPr>
              <w:pStyle w:val="LIst2"/>
            </w:pPr>
            <w:r w:rsidRPr="008B50AD">
              <w:rPr>
                <w:i/>
              </w:rPr>
              <w:t>Given</w:t>
            </w:r>
            <w:r w:rsidRPr="00AC3208">
              <w:t xml:space="preserve"> I'm on the "Manage </w:t>
            </w:r>
            <w:r>
              <w:t>members</w:t>
            </w:r>
            <w:r w:rsidRPr="00AC3208">
              <w:t xml:space="preserve"> " page </w:t>
            </w:r>
          </w:p>
          <w:p w14:paraId="727E8268" w14:textId="3C1F4FC1" w:rsidR="003D0610" w:rsidRPr="00AC3208" w:rsidRDefault="003D0610" w:rsidP="003D0610">
            <w:pPr>
              <w:pStyle w:val="LIst2"/>
            </w:pPr>
            <w:r w:rsidRPr="008B50AD">
              <w:rPr>
                <w:i/>
              </w:rPr>
              <w:t>When</w:t>
            </w:r>
            <w:r w:rsidRPr="00AC3208">
              <w:t xml:space="preserve"> I click on </w:t>
            </w:r>
            <w:r>
              <w:t>Deactivate link in a row of a deactivated member</w:t>
            </w:r>
            <w:r w:rsidRPr="00AC3208">
              <w:t xml:space="preserve"> </w:t>
            </w:r>
          </w:p>
          <w:p w14:paraId="7A5DC291" w14:textId="6BE58194" w:rsidR="003D0610" w:rsidRDefault="003D0610" w:rsidP="003D0610">
            <w:pPr>
              <w:pStyle w:val="LIst2"/>
            </w:pPr>
            <w:r w:rsidRPr="008B50AD">
              <w:rPr>
                <w:i/>
              </w:rPr>
              <w:t>Then</w:t>
            </w:r>
            <w:r w:rsidRPr="00AC3208">
              <w:t xml:space="preserve"> </w:t>
            </w:r>
            <w:r>
              <w:t xml:space="preserve">the title of the link changes to “Deactivate” </w:t>
            </w:r>
          </w:p>
          <w:p w14:paraId="55F68442" w14:textId="7049B3EF" w:rsidR="003D0610" w:rsidRDefault="003D0610" w:rsidP="004F13F8">
            <w:pPr>
              <w:pStyle w:val="LIst2"/>
            </w:pPr>
            <w:r>
              <w:rPr>
                <w:i/>
              </w:rPr>
              <w:t xml:space="preserve">And </w:t>
            </w:r>
            <w:r w:rsidRPr="00A27C96">
              <w:t>member will be activated</w:t>
            </w:r>
          </w:p>
        </w:tc>
      </w:tr>
    </w:tbl>
    <w:p w14:paraId="19574EE0" w14:textId="6CBF922B" w:rsidR="00D12C89" w:rsidRDefault="00D12C89"/>
    <w:p w14:paraId="0C57771B" w14:textId="77777777" w:rsidR="00D12C89" w:rsidRDefault="00D12C89"/>
    <w:tbl>
      <w:tblPr>
        <w:tblStyle w:val="Tabelacomgrade"/>
        <w:tblW w:w="0" w:type="auto"/>
        <w:tblInd w:w="704" w:type="dxa"/>
        <w:tblLook w:val="04A0" w:firstRow="1" w:lastRow="0" w:firstColumn="1" w:lastColumn="0" w:noHBand="0" w:noVBand="1"/>
      </w:tblPr>
      <w:tblGrid>
        <w:gridCol w:w="1559"/>
        <w:gridCol w:w="7365"/>
      </w:tblGrid>
      <w:tr w:rsidR="008D1306" w:rsidRPr="008D1306" w14:paraId="45177F42" w14:textId="77777777" w:rsidTr="004F13F8">
        <w:tc>
          <w:tcPr>
            <w:tcW w:w="1559" w:type="dxa"/>
            <w:shd w:val="clear" w:color="auto" w:fill="808080" w:themeFill="text1" w:themeFillTint="7F"/>
          </w:tcPr>
          <w:p w14:paraId="20C38FCF" w14:textId="12E8D8AF" w:rsidR="0085034E" w:rsidRPr="007F5DAB" w:rsidRDefault="00DD75B3">
            <w:pPr>
              <w:rPr>
                <w:b/>
                <w:bCs/>
                <w:color w:val="FFFFFF" w:themeColor="background1"/>
              </w:rPr>
            </w:pPr>
            <w:r w:rsidRPr="007F5DAB">
              <w:rPr>
                <w:color w:val="FFFFFF" w:themeColor="background1"/>
              </w:rPr>
              <w:t>Feature: B</w:t>
            </w:r>
            <w:r w:rsidR="007355CA">
              <w:rPr>
                <w:color w:val="FFFFFF" w:themeColor="background1"/>
              </w:rPr>
              <w:t>3</w:t>
            </w:r>
          </w:p>
        </w:tc>
        <w:tc>
          <w:tcPr>
            <w:tcW w:w="7365" w:type="dxa"/>
            <w:shd w:val="clear" w:color="auto" w:fill="808080" w:themeFill="text1" w:themeFillTint="7F"/>
          </w:tcPr>
          <w:p w14:paraId="0970BD36" w14:textId="1BEAB04E" w:rsidR="0085034E" w:rsidRPr="007F5DAB" w:rsidRDefault="008357F1">
            <w:pPr>
              <w:rPr>
                <w:b/>
                <w:bCs/>
                <w:color w:val="FFFFFF" w:themeColor="background1"/>
              </w:rPr>
            </w:pPr>
            <w:r>
              <w:rPr>
                <w:color w:val="FFFFFF" w:themeColor="background1"/>
              </w:rPr>
              <w:t>Manage a course</w:t>
            </w:r>
            <w:r w:rsidR="0085034E" w:rsidRPr="007F5DAB">
              <w:rPr>
                <w:color w:val="FFFFFF" w:themeColor="background1"/>
              </w:rPr>
              <w:t xml:space="preserve">: As an admin </w:t>
            </w:r>
            <w:r w:rsidR="00DD75B3" w:rsidRPr="007F5DAB">
              <w:rPr>
                <w:color w:val="FFFFFF" w:themeColor="background1"/>
              </w:rPr>
              <w:t>I</w:t>
            </w:r>
            <w:r w:rsidR="0085034E" w:rsidRPr="007F5DAB">
              <w:rPr>
                <w:color w:val="FFFFFF" w:themeColor="background1"/>
              </w:rPr>
              <w:t xml:space="preserve"> want to manage </w:t>
            </w:r>
            <w:r>
              <w:rPr>
                <w:color w:val="FFFFFF" w:themeColor="background1"/>
              </w:rPr>
              <w:t>courses</w:t>
            </w:r>
            <w:r w:rsidR="0085034E" w:rsidRPr="007F5DAB">
              <w:rPr>
                <w:color w:val="FFFFFF" w:themeColor="background1"/>
              </w:rPr>
              <w:t xml:space="preserve"> </w:t>
            </w:r>
            <w:r w:rsidR="00D12C89">
              <w:rPr>
                <w:color w:val="FFFFFF" w:themeColor="background1"/>
              </w:rPr>
              <w:t xml:space="preserve">and </w:t>
            </w:r>
            <w:r w:rsidR="0085034E" w:rsidRPr="007F5DAB">
              <w:rPr>
                <w:color w:val="FFFFFF" w:themeColor="background1"/>
              </w:rPr>
              <w:t>list attendees</w:t>
            </w:r>
          </w:p>
        </w:tc>
      </w:tr>
      <w:tr w:rsidR="008F6B54" w14:paraId="0DD6A64C" w14:textId="77777777" w:rsidTr="425F1561">
        <w:tc>
          <w:tcPr>
            <w:tcW w:w="1559" w:type="dxa"/>
          </w:tcPr>
          <w:p w14:paraId="58026663" w14:textId="157A5696" w:rsidR="008F6B54" w:rsidRPr="00C16C65" w:rsidRDefault="008F6B54">
            <w:r w:rsidRPr="00AC3208">
              <w:t>Scenario: B</w:t>
            </w:r>
            <w:r w:rsidR="007355CA">
              <w:t>3</w:t>
            </w:r>
            <w:r w:rsidR="00CA4025">
              <w:t>a</w:t>
            </w:r>
          </w:p>
        </w:tc>
        <w:tc>
          <w:tcPr>
            <w:tcW w:w="7365" w:type="dxa"/>
          </w:tcPr>
          <w:p w14:paraId="266EF4F4" w14:textId="02869199" w:rsidR="008F6B54" w:rsidRPr="00AC3208" w:rsidRDefault="008F6B54" w:rsidP="007F5DAB">
            <w:pPr>
              <w:pStyle w:val="List1"/>
            </w:pPr>
            <w:r w:rsidRPr="00AC3208">
              <w:t xml:space="preserve">See </w:t>
            </w:r>
            <w:r w:rsidR="008357F1">
              <w:t>course</w:t>
            </w:r>
            <w:r w:rsidRPr="00AC3208">
              <w:t xml:space="preserve"> list </w:t>
            </w:r>
            <w:r w:rsidR="009E4D15">
              <w:t>on the “</w:t>
            </w:r>
            <w:r w:rsidR="009E4D15" w:rsidRPr="00AC3208">
              <w:t xml:space="preserve">Manage </w:t>
            </w:r>
            <w:r w:rsidR="009E4D15">
              <w:t>Courses” page</w:t>
            </w:r>
          </w:p>
          <w:p w14:paraId="09B8099D" w14:textId="2133E68A" w:rsidR="008F6B54" w:rsidRPr="00AC3208" w:rsidRDefault="008F6B54" w:rsidP="007F5DAB">
            <w:pPr>
              <w:pStyle w:val="LIst2"/>
            </w:pPr>
            <w:r w:rsidRPr="007F5DAB">
              <w:rPr>
                <w:i/>
              </w:rPr>
              <w:t>Given</w:t>
            </w:r>
            <w:r w:rsidRPr="00AC3208">
              <w:t xml:space="preserve"> I'm on the "Manage </w:t>
            </w:r>
            <w:r w:rsidR="009E4D15">
              <w:t>C</w:t>
            </w:r>
            <w:r w:rsidR="00CA4025">
              <w:t>ourses</w:t>
            </w:r>
            <w:r w:rsidRPr="00AC3208">
              <w:t xml:space="preserve"> " page </w:t>
            </w:r>
          </w:p>
          <w:p w14:paraId="7AA33C37" w14:textId="77777777" w:rsidR="00CA4025" w:rsidRDefault="008F6B54" w:rsidP="007F5DAB">
            <w:pPr>
              <w:pStyle w:val="LIst2"/>
            </w:pPr>
            <w:r w:rsidRPr="007F5DAB">
              <w:rPr>
                <w:i/>
              </w:rPr>
              <w:t>Then</w:t>
            </w:r>
            <w:r w:rsidRPr="00AC3208">
              <w:t xml:space="preserve"> I see </w:t>
            </w:r>
          </w:p>
          <w:p w14:paraId="0EECD78F" w14:textId="0B1E3925" w:rsidR="008F6B54" w:rsidRPr="00AC3208" w:rsidRDefault="008F6B54" w:rsidP="007F5DAB">
            <w:pPr>
              <w:pStyle w:val="LIst3"/>
            </w:pPr>
            <w:r w:rsidRPr="00AC3208">
              <w:t xml:space="preserve">a table with </w:t>
            </w:r>
            <w:r w:rsidR="008357F1">
              <w:t xml:space="preserve">the </w:t>
            </w:r>
            <w:r w:rsidR="008B50AD">
              <w:t xml:space="preserve">all </w:t>
            </w:r>
            <w:r w:rsidR="008357F1">
              <w:t xml:space="preserve">courses in </w:t>
            </w:r>
            <w:r w:rsidR="008B50AD">
              <w:t xml:space="preserve">descending </w:t>
            </w:r>
            <w:r w:rsidR="008357F1">
              <w:t>order by date</w:t>
            </w:r>
            <w:r w:rsidR="00CA4025">
              <w:t xml:space="preserve"> (</w:t>
            </w:r>
            <w:r w:rsidR="00CA4025" w:rsidRPr="00AC3208">
              <w:t xml:space="preserve">one row for each </w:t>
            </w:r>
            <w:r w:rsidR="00CA4025">
              <w:t xml:space="preserve">course), with the following </w:t>
            </w:r>
            <w:r w:rsidR="008B50AD">
              <w:t>elements</w:t>
            </w:r>
            <w:r w:rsidR="00CA4025">
              <w:t xml:space="preserve">: </w:t>
            </w:r>
            <w:r w:rsidR="001D5CCD">
              <w:t xml:space="preserve">course name, </w:t>
            </w:r>
            <w:r w:rsidR="00CA4025">
              <w:t>d</w:t>
            </w:r>
            <w:r w:rsidRPr="00AC3208">
              <w:t>ate</w:t>
            </w:r>
            <w:r w:rsidR="001D5CCD">
              <w:t>-time</w:t>
            </w:r>
            <w:r w:rsidR="008357F1">
              <w:t xml:space="preserve">, </w:t>
            </w:r>
            <w:r w:rsidRPr="00AC3208">
              <w:t xml:space="preserve">buttons for attendee list and rating diagram </w:t>
            </w:r>
          </w:p>
          <w:p w14:paraId="6F1EDB79" w14:textId="0C5A09EE" w:rsidR="008F6B54" w:rsidRPr="00AC3208" w:rsidRDefault="00CA4025" w:rsidP="007F5DAB">
            <w:pPr>
              <w:pStyle w:val="LIst3"/>
            </w:pPr>
            <w:r>
              <w:t>“</w:t>
            </w:r>
            <w:r w:rsidR="001D5CCD">
              <w:t xml:space="preserve">Create </w:t>
            </w:r>
            <w:r>
              <w:t xml:space="preserve">course” </w:t>
            </w:r>
            <w:r w:rsidR="008F6B54" w:rsidRPr="00AC3208">
              <w:t xml:space="preserve">button to add a new </w:t>
            </w:r>
            <w:r>
              <w:t>course</w:t>
            </w:r>
          </w:p>
        </w:tc>
      </w:tr>
      <w:tr w:rsidR="00BB411C" w14:paraId="4181567E" w14:textId="77777777" w:rsidTr="425F1561">
        <w:tc>
          <w:tcPr>
            <w:tcW w:w="1559" w:type="dxa"/>
          </w:tcPr>
          <w:p w14:paraId="17E0CA0C" w14:textId="382A8C2A" w:rsidR="00BB411C" w:rsidRDefault="00BB411C" w:rsidP="00AD06D7">
            <w:r>
              <w:lastRenderedPageBreak/>
              <w:t>Scenario: B</w:t>
            </w:r>
            <w:r w:rsidR="007355CA">
              <w:t>3b</w:t>
            </w:r>
          </w:p>
        </w:tc>
        <w:tc>
          <w:tcPr>
            <w:tcW w:w="7365" w:type="dxa"/>
          </w:tcPr>
          <w:p w14:paraId="25B3E283" w14:textId="131B568D" w:rsidR="00BB411C" w:rsidRDefault="00BB411C" w:rsidP="007F5DAB">
            <w:pPr>
              <w:pStyle w:val="List1"/>
            </w:pPr>
            <w:r w:rsidRPr="00AC3208">
              <w:t xml:space="preserve">See existing </w:t>
            </w:r>
            <w:r>
              <w:t>course</w:t>
            </w:r>
            <w:r w:rsidRPr="00AC3208">
              <w:t xml:space="preserve"> details</w:t>
            </w:r>
            <w:r>
              <w:t xml:space="preserve"> on the “Course </w:t>
            </w:r>
            <w:r w:rsidR="009E4D15">
              <w:t>D</w:t>
            </w:r>
            <w:r>
              <w:t>etails” page</w:t>
            </w:r>
          </w:p>
          <w:p w14:paraId="01057F41" w14:textId="0A319CBA" w:rsidR="00BB411C" w:rsidRPr="00AC3208" w:rsidRDefault="00BB411C" w:rsidP="007F5DAB">
            <w:pPr>
              <w:pStyle w:val="LIst2"/>
            </w:pPr>
            <w:r w:rsidRPr="008B50AD">
              <w:rPr>
                <w:i/>
              </w:rPr>
              <w:t>Given</w:t>
            </w:r>
            <w:r w:rsidRPr="00AC3208">
              <w:t xml:space="preserve"> I'm on the "Manage </w:t>
            </w:r>
            <w:r>
              <w:t>course</w:t>
            </w:r>
            <w:r w:rsidRPr="00AC3208">
              <w:t xml:space="preserve">s " page </w:t>
            </w:r>
          </w:p>
          <w:p w14:paraId="4AEF94EA" w14:textId="2C56474A" w:rsidR="00BB411C" w:rsidRPr="00AC3208" w:rsidRDefault="00BB411C" w:rsidP="007F5DAB">
            <w:pPr>
              <w:pStyle w:val="LIst2"/>
            </w:pPr>
            <w:r w:rsidRPr="008B50AD">
              <w:rPr>
                <w:i/>
              </w:rPr>
              <w:t>When</w:t>
            </w:r>
            <w:r w:rsidRPr="00AC3208">
              <w:t xml:space="preserve"> I click on a </w:t>
            </w:r>
            <w:r>
              <w:t>course</w:t>
            </w:r>
            <w:r w:rsidRPr="00AC3208">
              <w:t xml:space="preserve"> title (in table row) </w:t>
            </w:r>
          </w:p>
          <w:p w14:paraId="1FA81572" w14:textId="04F9B2CF" w:rsidR="00BB411C" w:rsidRDefault="00BB411C" w:rsidP="00AD06D7">
            <w:pPr>
              <w:pStyle w:val="LIst2"/>
            </w:pPr>
            <w:r w:rsidRPr="008B50AD">
              <w:rPr>
                <w:i/>
              </w:rPr>
              <w:t>Then</w:t>
            </w:r>
            <w:r w:rsidRPr="00AC3208">
              <w:t xml:space="preserve"> I see </w:t>
            </w:r>
          </w:p>
          <w:p w14:paraId="6430A69B" w14:textId="36E718FB" w:rsidR="00BB411C" w:rsidRDefault="00BB411C" w:rsidP="00BB411C">
            <w:pPr>
              <w:pStyle w:val="LIst3"/>
            </w:pPr>
            <w:r w:rsidRPr="00AC3208">
              <w:t xml:space="preserve">all </w:t>
            </w:r>
            <w:r>
              <w:t>course</w:t>
            </w:r>
            <w:r w:rsidRPr="00AC3208">
              <w:t xml:space="preserve"> info including </w:t>
            </w:r>
            <w:r>
              <w:t xml:space="preserve">course title, </w:t>
            </w:r>
            <w:r w:rsidR="00462480">
              <w:t xml:space="preserve">starting </w:t>
            </w:r>
            <w:r>
              <w:t>date</w:t>
            </w:r>
            <w:r w:rsidR="00462480">
              <w:t xml:space="preserve"> and time</w:t>
            </w:r>
            <w:r>
              <w:t>, location, duration, description</w:t>
            </w:r>
            <w:r w:rsidR="006B2DB0">
              <w:t>, max. seats, seats available</w:t>
            </w:r>
            <w:r>
              <w:t xml:space="preserve"> and instructors’ name</w:t>
            </w:r>
            <w:r w:rsidR="009E4D15">
              <w:t xml:space="preserve">, </w:t>
            </w:r>
          </w:p>
          <w:p w14:paraId="39746632" w14:textId="534FF81B" w:rsidR="00BB411C" w:rsidRPr="00AC3208" w:rsidRDefault="00BB411C" w:rsidP="00BB411C">
            <w:pPr>
              <w:pStyle w:val="LIst3"/>
            </w:pPr>
            <w:r>
              <w:t>“Edit” button to edit the course de</w:t>
            </w:r>
            <w:r w:rsidR="00462480">
              <w:t>t</w:t>
            </w:r>
            <w:r>
              <w:t>ails</w:t>
            </w:r>
          </w:p>
        </w:tc>
      </w:tr>
      <w:tr w:rsidR="0085034E" w14:paraId="1D76473C" w14:textId="77777777" w:rsidTr="425F1561">
        <w:tc>
          <w:tcPr>
            <w:tcW w:w="1559" w:type="dxa"/>
          </w:tcPr>
          <w:p w14:paraId="3179DB1F" w14:textId="6E1A3B9F" w:rsidR="0085034E" w:rsidRDefault="0085034E">
            <w:pPr>
              <w:rPr>
                <w:b/>
                <w:bCs/>
              </w:rPr>
            </w:pPr>
            <w:r w:rsidRPr="00C16C65">
              <w:t>Scenario: B</w:t>
            </w:r>
            <w:r w:rsidR="007355CA">
              <w:t>3c</w:t>
            </w:r>
          </w:p>
        </w:tc>
        <w:tc>
          <w:tcPr>
            <w:tcW w:w="7365" w:type="dxa"/>
          </w:tcPr>
          <w:p w14:paraId="4459EEF7" w14:textId="1759569D" w:rsidR="00FC1A81" w:rsidRPr="00AC3208" w:rsidRDefault="00FC1A81" w:rsidP="007F5DAB">
            <w:pPr>
              <w:pStyle w:val="List1"/>
            </w:pPr>
            <w:r w:rsidRPr="00AC3208">
              <w:t>Show form for</w:t>
            </w:r>
            <w:r w:rsidR="00CA4025">
              <w:t xml:space="preserve"> a</w:t>
            </w:r>
            <w:r w:rsidRPr="00AC3208">
              <w:t xml:space="preserve"> new </w:t>
            </w:r>
            <w:r w:rsidR="00CA4025">
              <w:t>course</w:t>
            </w:r>
          </w:p>
          <w:p w14:paraId="49314A34" w14:textId="595C8E8A" w:rsidR="00FC1A81" w:rsidRPr="00AC3208" w:rsidRDefault="00FC1A81" w:rsidP="007F5DAB">
            <w:pPr>
              <w:pStyle w:val="LIst2"/>
            </w:pPr>
            <w:r w:rsidRPr="007F5DAB">
              <w:rPr>
                <w:i/>
              </w:rPr>
              <w:t>Given</w:t>
            </w:r>
            <w:r w:rsidRPr="00AC3208">
              <w:t xml:space="preserve"> I'm logged in </w:t>
            </w:r>
          </w:p>
          <w:p w14:paraId="02F889E1" w14:textId="14BF09C6" w:rsidR="00FC1A81" w:rsidRPr="00AC3208" w:rsidRDefault="00FC1A81" w:rsidP="007F5DAB">
            <w:pPr>
              <w:pStyle w:val="LIst2"/>
            </w:pPr>
            <w:r w:rsidRPr="007F5DAB">
              <w:rPr>
                <w:i/>
              </w:rPr>
              <w:t>And</w:t>
            </w:r>
            <w:r w:rsidRPr="00AC3208">
              <w:t xml:space="preserve"> I'm on the "Manage </w:t>
            </w:r>
            <w:r w:rsidR="009E4D15">
              <w:t>C</w:t>
            </w:r>
            <w:r w:rsidR="00CA4025">
              <w:t>ourses</w:t>
            </w:r>
            <w:r w:rsidRPr="00AC3208">
              <w:t xml:space="preserve">" page </w:t>
            </w:r>
          </w:p>
          <w:p w14:paraId="13CE402D" w14:textId="51F290C6" w:rsidR="00FC1A81" w:rsidRPr="00AC3208" w:rsidRDefault="00FC1A81" w:rsidP="007F5DAB">
            <w:pPr>
              <w:pStyle w:val="LIst2"/>
            </w:pPr>
            <w:r w:rsidRPr="007F5DAB">
              <w:rPr>
                <w:i/>
              </w:rPr>
              <w:t>When</w:t>
            </w:r>
            <w:r w:rsidRPr="00AC3208">
              <w:t xml:space="preserve"> I press "</w:t>
            </w:r>
            <w:r w:rsidR="00AA60FA">
              <w:t>Create</w:t>
            </w:r>
            <w:r w:rsidRPr="00AC3208">
              <w:t xml:space="preserve"> </w:t>
            </w:r>
            <w:r w:rsidR="00AA60FA">
              <w:t>C</w:t>
            </w:r>
            <w:r w:rsidR="00CA4025">
              <w:t>ourse</w:t>
            </w:r>
            <w:r w:rsidRPr="00AC3208">
              <w:t>"</w:t>
            </w:r>
            <w:r w:rsidR="00CA4025">
              <w:t xml:space="preserve"> button</w:t>
            </w:r>
            <w:r w:rsidRPr="00AC3208">
              <w:t xml:space="preserve"> </w:t>
            </w:r>
          </w:p>
          <w:p w14:paraId="1E28C766" w14:textId="20B8231E" w:rsidR="0085034E" w:rsidRDefault="00FC1A81" w:rsidP="007F5DAB">
            <w:pPr>
              <w:pStyle w:val="LIst2"/>
            </w:pPr>
            <w:r w:rsidRPr="007F5DAB">
              <w:rPr>
                <w:i/>
              </w:rPr>
              <w:t>Then</w:t>
            </w:r>
            <w:r w:rsidRPr="00AC3208">
              <w:t xml:space="preserve"> a form </w:t>
            </w:r>
            <w:r w:rsidR="00CA4025">
              <w:t xml:space="preserve">appears </w:t>
            </w:r>
            <w:r w:rsidRPr="00AC3208">
              <w:t xml:space="preserve">to enter </w:t>
            </w:r>
            <w:r w:rsidR="00CA4025">
              <w:t>course details</w:t>
            </w:r>
          </w:p>
        </w:tc>
      </w:tr>
      <w:tr w:rsidR="0085034E" w14:paraId="369CE9C4" w14:textId="77777777" w:rsidTr="425F1561">
        <w:tc>
          <w:tcPr>
            <w:tcW w:w="1559" w:type="dxa"/>
          </w:tcPr>
          <w:p w14:paraId="5D977E98" w14:textId="41514ED4" w:rsidR="0085034E" w:rsidRDefault="00FC1A81">
            <w:pPr>
              <w:rPr>
                <w:b/>
                <w:bCs/>
              </w:rPr>
            </w:pPr>
            <w:r>
              <w:t>Scenario: B</w:t>
            </w:r>
            <w:r w:rsidR="007355CA">
              <w:t>3d</w:t>
            </w:r>
          </w:p>
        </w:tc>
        <w:tc>
          <w:tcPr>
            <w:tcW w:w="7365" w:type="dxa"/>
          </w:tcPr>
          <w:p w14:paraId="2DBA1492" w14:textId="6749F873" w:rsidR="00FC1A81" w:rsidRPr="00AC3208" w:rsidRDefault="00FC1A81" w:rsidP="007F5DAB">
            <w:pPr>
              <w:pStyle w:val="List1"/>
            </w:pPr>
            <w:r w:rsidRPr="00AC3208">
              <w:t xml:space="preserve">Enter </w:t>
            </w:r>
            <w:r w:rsidR="00BD7058">
              <w:t xml:space="preserve">general </w:t>
            </w:r>
            <w:r w:rsidRPr="00AC3208">
              <w:t xml:space="preserve">info for a new </w:t>
            </w:r>
            <w:r w:rsidR="00CA4025">
              <w:t>course</w:t>
            </w:r>
            <w:r w:rsidR="009E4D15">
              <w:t xml:space="preserve"> on the “Create Course” page</w:t>
            </w:r>
          </w:p>
          <w:p w14:paraId="56B3E7F3" w14:textId="5F522AF1" w:rsidR="00FC1A81" w:rsidRPr="00AC3208" w:rsidRDefault="00FC1A81" w:rsidP="007F5DAB">
            <w:pPr>
              <w:pStyle w:val="LIst2"/>
            </w:pPr>
            <w:r w:rsidRPr="007F5DAB">
              <w:rPr>
                <w:i/>
              </w:rPr>
              <w:t>Given</w:t>
            </w:r>
            <w:r w:rsidRPr="00AC3208">
              <w:t xml:space="preserve"> a form to enter </w:t>
            </w:r>
            <w:r w:rsidR="00CA4025">
              <w:t>course</w:t>
            </w:r>
            <w:r w:rsidRPr="00AC3208">
              <w:t xml:space="preserve"> info is shown </w:t>
            </w:r>
          </w:p>
          <w:p w14:paraId="4ED636FC" w14:textId="068F180D" w:rsidR="00FC1A81" w:rsidRPr="00AC3208" w:rsidRDefault="00FC1A81" w:rsidP="007F5DAB">
            <w:pPr>
              <w:pStyle w:val="LIst2"/>
            </w:pPr>
            <w:r w:rsidRPr="007F5DAB">
              <w:rPr>
                <w:i/>
              </w:rPr>
              <w:t>When</w:t>
            </w:r>
            <w:r w:rsidRPr="00AC3208">
              <w:t xml:space="preserve"> I enter </w:t>
            </w:r>
            <w:r w:rsidR="00CA4025">
              <w:t xml:space="preserve">details </w:t>
            </w:r>
            <w:r w:rsidRPr="00AC3208">
              <w:t xml:space="preserve">for the </w:t>
            </w:r>
            <w:r w:rsidR="00CA4025">
              <w:t xml:space="preserve">course </w:t>
            </w:r>
            <w:r w:rsidRPr="00AC3208">
              <w:t xml:space="preserve">(all fields required) </w:t>
            </w:r>
          </w:p>
          <w:p w14:paraId="550C1FF2" w14:textId="4C8FB208" w:rsidR="00FC1A81" w:rsidRPr="00AC3208" w:rsidRDefault="00FC1A81" w:rsidP="007F5DAB">
            <w:pPr>
              <w:pStyle w:val="LIst2"/>
            </w:pPr>
            <w:r w:rsidRPr="007F5DAB">
              <w:rPr>
                <w:i/>
              </w:rPr>
              <w:t>And</w:t>
            </w:r>
            <w:r w:rsidRPr="00AC3208">
              <w:t xml:space="preserve"> I press "</w:t>
            </w:r>
            <w:r w:rsidR="009E4D15">
              <w:t>Create</w:t>
            </w:r>
            <w:r w:rsidRPr="00AC3208">
              <w:t xml:space="preserve"> </w:t>
            </w:r>
            <w:r w:rsidR="009E4D15">
              <w:t>C</w:t>
            </w:r>
            <w:r w:rsidR="00CA4025">
              <w:t>ourse</w:t>
            </w:r>
            <w:r w:rsidRPr="00AC3208">
              <w:t xml:space="preserve">" </w:t>
            </w:r>
          </w:p>
          <w:p w14:paraId="4D327C7A" w14:textId="05EC9333" w:rsidR="00FC1A81" w:rsidRPr="00AC3208" w:rsidRDefault="00FC1A81" w:rsidP="007F5DAB">
            <w:pPr>
              <w:pStyle w:val="LIst2"/>
            </w:pPr>
            <w:r w:rsidRPr="007F5DAB">
              <w:rPr>
                <w:i/>
              </w:rPr>
              <w:t>Then</w:t>
            </w:r>
            <w:r w:rsidRPr="00AC3208">
              <w:t xml:space="preserve"> the </w:t>
            </w:r>
            <w:r w:rsidR="00CA4025">
              <w:t xml:space="preserve">course </w:t>
            </w:r>
            <w:r w:rsidRPr="00AC3208">
              <w:t>is saved into the database</w:t>
            </w:r>
          </w:p>
          <w:p w14:paraId="24784FDF" w14:textId="4AEAEBD3" w:rsidR="0085034E" w:rsidRPr="00CC5879" w:rsidRDefault="00FC1A81" w:rsidP="007F5DAB">
            <w:pPr>
              <w:pStyle w:val="LIst2"/>
            </w:pPr>
            <w:r w:rsidRPr="007F5DAB">
              <w:rPr>
                <w:i/>
              </w:rPr>
              <w:t>And</w:t>
            </w:r>
            <w:r w:rsidRPr="00AC3208">
              <w:t xml:space="preserve"> </w:t>
            </w:r>
            <w:r w:rsidR="009E4D15">
              <w:t>the corresponding “Course Details”</w:t>
            </w:r>
            <w:r w:rsidRPr="00AC3208">
              <w:t xml:space="preserve"> </w:t>
            </w:r>
            <w:r w:rsidR="009E4D15">
              <w:t xml:space="preserve">page appears with the following </w:t>
            </w:r>
            <w:r w:rsidRPr="00AC3208">
              <w:t>success message</w:t>
            </w:r>
            <w:r w:rsidR="009E4D15">
              <w:t>:</w:t>
            </w:r>
            <w:r w:rsidRPr="00AC3208">
              <w:t xml:space="preserve"> "</w:t>
            </w:r>
            <w:r w:rsidR="00CA4025">
              <w:t>Course</w:t>
            </w:r>
            <w:r w:rsidRPr="00AC3208">
              <w:t xml:space="preserve"> successfully created" </w:t>
            </w:r>
          </w:p>
        </w:tc>
      </w:tr>
      <w:tr w:rsidR="008B50AD" w14:paraId="2BCCDC9B" w14:textId="77777777" w:rsidTr="425F1561">
        <w:tc>
          <w:tcPr>
            <w:tcW w:w="1559" w:type="dxa"/>
          </w:tcPr>
          <w:p w14:paraId="6A78261E" w14:textId="1BCD4106" w:rsidR="008B50AD" w:rsidRDefault="008B50AD">
            <w:r>
              <w:t>Scenario: B</w:t>
            </w:r>
            <w:r w:rsidR="007355CA">
              <w:t>3</w:t>
            </w:r>
            <w:r>
              <w:t>e</w:t>
            </w:r>
          </w:p>
        </w:tc>
        <w:tc>
          <w:tcPr>
            <w:tcW w:w="7365" w:type="dxa"/>
          </w:tcPr>
          <w:p w14:paraId="12149544" w14:textId="77777777" w:rsidR="008B50AD" w:rsidRDefault="008B50AD" w:rsidP="007F5DAB">
            <w:pPr>
              <w:pStyle w:val="List1"/>
            </w:pPr>
            <w:r w:rsidRPr="00AC3208">
              <w:t xml:space="preserve">Edit existing </w:t>
            </w:r>
            <w:r>
              <w:t>course</w:t>
            </w:r>
            <w:r w:rsidRPr="00AC3208">
              <w:t xml:space="preserve"> details</w:t>
            </w:r>
          </w:p>
          <w:p w14:paraId="3AAEFBE3" w14:textId="419FA290" w:rsidR="008B50AD" w:rsidRPr="00AC3208" w:rsidRDefault="008B50AD" w:rsidP="007F5DAB">
            <w:pPr>
              <w:pStyle w:val="LIst2"/>
            </w:pPr>
            <w:r w:rsidRPr="008B50AD">
              <w:rPr>
                <w:i/>
              </w:rPr>
              <w:t>Given</w:t>
            </w:r>
            <w:r w:rsidRPr="00AC3208">
              <w:t xml:space="preserve"> I see </w:t>
            </w:r>
            <w:r>
              <w:t>course</w:t>
            </w:r>
            <w:r w:rsidRPr="00AC3208">
              <w:t xml:space="preserve"> details </w:t>
            </w:r>
          </w:p>
          <w:p w14:paraId="6602176B" w14:textId="242C5531" w:rsidR="008B50AD" w:rsidRPr="00AC3208" w:rsidRDefault="008B50AD" w:rsidP="007F5DAB">
            <w:pPr>
              <w:pStyle w:val="LIst2"/>
            </w:pPr>
            <w:r w:rsidRPr="008B50AD">
              <w:rPr>
                <w:i/>
              </w:rPr>
              <w:t>When</w:t>
            </w:r>
            <w:r w:rsidRPr="00AC3208">
              <w:t xml:space="preserve"> I click on "edit </w:t>
            </w:r>
            <w:r>
              <w:t>course</w:t>
            </w:r>
            <w:r w:rsidRPr="00AC3208">
              <w:t xml:space="preserve"> " </w:t>
            </w:r>
          </w:p>
          <w:p w14:paraId="43EF7035" w14:textId="53CCFB56" w:rsidR="00C613B1" w:rsidRPr="00C613B1" w:rsidRDefault="00C613B1" w:rsidP="00C613B1">
            <w:pPr>
              <w:pStyle w:val="LIst2"/>
            </w:pPr>
            <w:r w:rsidRPr="00C613B1">
              <w:rPr>
                <w:i/>
              </w:rPr>
              <w:t>Then</w:t>
            </w:r>
            <w:r>
              <w:t xml:space="preserve"> </w:t>
            </w:r>
            <w:r w:rsidRPr="00AC3208">
              <w:t xml:space="preserve">a form </w:t>
            </w:r>
            <w:r>
              <w:t xml:space="preserve">appears </w:t>
            </w:r>
            <w:r w:rsidRPr="00AC3208">
              <w:t xml:space="preserve">to </w:t>
            </w:r>
            <w:r>
              <w:t>edit</w:t>
            </w:r>
            <w:r w:rsidRPr="00AC3208">
              <w:t xml:space="preserve"> </w:t>
            </w:r>
            <w:r>
              <w:t>course details</w:t>
            </w:r>
          </w:p>
          <w:p w14:paraId="7949498C" w14:textId="79D2F778" w:rsidR="008B50AD" w:rsidRPr="00AC3208" w:rsidRDefault="008B50AD" w:rsidP="007F5DAB">
            <w:pPr>
              <w:pStyle w:val="LIst2"/>
            </w:pPr>
            <w:r w:rsidRPr="008B50AD">
              <w:rPr>
                <w:i/>
              </w:rPr>
              <w:t>And</w:t>
            </w:r>
            <w:r w:rsidRPr="00AC3208">
              <w:t xml:space="preserve"> I edit the info </w:t>
            </w:r>
          </w:p>
          <w:p w14:paraId="0B976C5C" w14:textId="2D6C9FA5" w:rsidR="008B50AD" w:rsidRPr="00AC3208" w:rsidRDefault="008B50AD" w:rsidP="007F5DAB">
            <w:pPr>
              <w:pStyle w:val="LIst2"/>
            </w:pPr>
            <w:r w:rsidRPr="008B50AD">
              <w:rPr>
                <w:i/>
              </w:rPr>
              <w:t>And</w:t>
            </w:r>
            <w:r w:rsidRPr="00AC3208">
              <w:t xml:space="preserve"> I press "</w:t>
            </w:r>
            <w:r w:rsidR="00C613B1">
              <w:t>S</w:t>
            </w:r>
            <w:r w:rsidRPr="00AC3208">
              <w:t xml:space="preserve">ave </w:t>
            </w:r>
            <w:r w:rsidR="00C613B1">
              <w:t>C</w:t>
            </w:r>
            <w:r>
              <w:t>ourse</w:t>
            </w:r>
            <w:r w:rsidRPr="00AC3208">
              <w:t xml:space="preserve"> " </w:t>
            </w:r>
          </w:p>
          <w:p w14:paraId="4B24B97F" w14:textId="3B3549E5" w:rsidR="008B50AD" w:rsidRPr="00AC3208" w:rsidRDefault="008B50AD" w:rsidP="007F5DAB">
            <w:pPr>
              <w:pStyle w:val="LIst2"/>
            </w:pPr>
            <w:r w:rsidRPr="008B50AD">
              <w:rPr>
                <w:i/>
              </w:rPr>
              <w:t>Then</w:t>
            </w:r>
            <w:r w:rsidRPr="00AC3208">
              <w:t xml:space="preserve"> the </w:t>
            </w:r>
            <w:r>
              <w:t>course</w:t>
            </w:r>
            <w:r w:rsidRPr="00AC3208">
              <w:t xml:space="preserve"> is saved into the database with the changed data </w:t>
            </w:r>
          </w:p>
          <w:p w14:paraId="1E5B3354" w14:textId="0D7C66A2" w:rsidR="008B50AD" w:rsidRPr="00AC3208" w:rsidRDefault="009E4D15" w:rsidP="008B50AD">
            <w:pPr>
              <w:pStyle w:val="LIst2"/>
            </w:pPr>
            <w:r w:rsidRPr="004F13F8">
              <w:rPr>
                <w:i/>
                <w:iCs/>
              </w:rPr>
              <w:t>And</w:t>
            </w:r>
            <w:r w:rsidRPr="00AC3208">
              <w:t xml:space="preserve"> </w:t>
            </w:r>
            <w:r>
              <w:t>the corresponding “Course Details”</w:t>
            </w:r>
            <w:r w:rsidRPr="00AC3208">
              <w:t xml:space="preserve"> </w:t>
            </w:r>
            <w:r>
              <w:t xml:space="preserve">page appears with the following </w:t>
            </w:r>
            <w:r w:rsidRPr="00AC3208">
              <w:t>success message</w:t>
            </w:r>
            <w:r>
              <w:t>:</w:t>
            </w:r>
            <w:r w:rsidRPr="00AC3208">
              <w:t xml:space="preserve"> "</w:t>
            </w:r>
            <w:r>
              <w:t>Course</w:t>
            </w:r>
            <w:r w:rsidRPr="00AC3208">
              <w:t xml:space="preserve"> successfully </w:t>
            </w:r>
            <w:r>
              <w:t>saved</w:t>
            </w:r>
            <w:r w:rsidRPr="00AC3208">
              <w:t xml:space="preserve">" </w:t>
            </w:r>
          </w:p>
        </w:tc>
      </w:tr>
      <w:tr w:rsidR="007047FF" w14:paraId="2FF8241A" w14:textId="77777777" w:rsidTr="425F1561">
        <w:tc>
          <w:tcPr>
            <w:tcW w:w="1559" w:type="dxa"/>
          </w:tcPr>
          <w:p w14:paraId="683C6BCB" w14:textId="2C445694" w:rsidR="007047FF" w:rsidRDefault="007047FF">
            <w:r>
              <w:t>Scenario: B</w:t>
            </w:r>
            <w:r w:rsidR="007355CA">
              <w:t>3</w:t>
            </w:r>
            <w:r>
              <w:t>f</w:t>
            </w:r>
          </w:p>
        </w:tc>
        <w:tc>
          <w:tcPr>
            <w:tcW w:w="7365" w:type="dxa"/>
          </w:tcPr>
          <w:p w14:paraId="400DCE9D" w14:textId="7AC3BC91" w:rsidR="007047FF" w:rsidRDefault="006B2DB0" w:rsidP="007F5DAB">
            <w:pPr>
              <w:pStyle w:val="List1"/>
            </w:pPr>
            <w:r>
              <w:t xml:space="preserve">Show </w:t>
            </w:r>
            <w:r w:rsidR="007047FF" w:rsidRPr="00AC3208">
              <w:t xml:space="preserve">attendee list for a </w:t>
            </w:r>
            <w:r w:rsidR="007047FF">
              <w:t>course</w:t>
            </w:r>
          </w:p>
          <w:p w14:paraId="6CBC402A" w14:textId="787A1CDB" w:rsidR="007047FF" w:rsidRDefault="007047FF" w:rsidP="007F5DAB">
            <w:pPr>
              <w:pStyle w:val="LIst2"/>
            </w:pPr>
            <w:r w:rsidRPr="007047FF">
              <w:rPr>
                <w:i/>
              </w:rPr>
              <w:t>Given</w:t>
            </w:r>
            <w:r w:rsidRPr="00AC3208">
              <w:t xml:space="preserve"> I'm on the "Manage </w:t>
            </w:r>
            <w:r>
              <w:t>course</w:t>
            </w:r>
            <w:r w:rsidRPr="00AC3208">
              <w:t>s " page</w:t>
            </w:r>
          </w:p>
          <w:p w14:paraId="0CF67104" w14:textId="7FB1ECC0" w:rsidR="007047FF" w:rsidRPr="00CD7E58" w:rsidRDefault="007047FF" w:rsidP="007F5DAB">
            <w:pPr>
              <w:pStyle w:val="LIst2"/>
            </w:pPr>
            <w:r w:rsidRPr="007047FF">
              <w:rPr>
                <w:i/>
              </w:rPr>
              <w:t>When</w:t>
            </w:r>
            <w:r w:rsidRPr="00CD7E58">
              <w:t xml:space="preserve"> I press the button "</w:t>
            </w:r>
            <w:r w:rsidR="00C613B1">
              <w:t>A</w:t>
            </w:r>
            <w:r w:rsidRPr="00CD7E58">
              <w:t xml:space="preserve">ttendee list " </w:t>
            </w:r>
            <w:r>
              <w:t>i</w:t>
            </w:r>
            <w:r w:rsidRPr="00CD7E58">
              <w:t xml:space="preserve">n a </w:t>
            </w:r>
            <w:r>
              <w:t>course</w:t>
            </w:r>
            <w:r w:rsidRPr="00CD7E58">
              <w:t xml:space="preserve"> row </w:t>
            </w:r>
          </w:p>
          <w:p w14:paraId="710034D8" w14:textId="54BA259C" w:rsidR="007047FF" w:rsidRPr="00AC3208" w:rsidRDefault="007047FF" w:rsidP="007047FF">
            <w:pPr>
              <w:pStyle w:val="LIst2"/>
            </w:pPr>
            <w:r w:rsidRPr="007047FF">
              <w:rPr>
                <w:i/>
              </w:rPr>
              <w:t>Then</w:t>
            </w:r>
            <w:r w:rsidRPr="00CD7E58">
              <w:t xml:space="preserve"> I see the </w:t>
            </w:r>
            <w:r>
              <w:t>course</w:t>
            </w:r>
            <w:r w:rsidRPr="00CD7E58">
              <w:t xml:space="preserve"> name and a list of all attendees for this </w:t>
            </w:r>
            <w:r>
              <w:t>course</w:t>
            </w:r>
            <w:r w:rsidR="001C54E8">
              <w:t xml:space="preserve"> in ascending order by registration date with the following elements: first name, last name, email, photo thumbnail</w:t>
            </w:r>
          </w:p>
        </w:tc>
      </w:tr>
      <w:tr w:rsidR="007047FF" w14:paraId="5CABB22D" w14:textId="77777777" w:rsidTr="425F1561">
        <w:tc>
          <w:tcPr>
            <w:tcW w:w="1559" w:type="dxa"/>
          </w:tcPr>
          <w:p w14:paraId="7DD72F7B" w14:textId="0441B435" w:rsidR="007047FF" w:rsidRDefault="007047FF">
            <w:r>
              <w:t>Scenario: B</w:t>
            </w:r>
            <w:r w:rsidR="007355CA">
              <w:t>3</w:t>
            </w:r>
            <w:r>
              <w:t>h</w:t>
            </w:r>
          </w:p>
        </w:tc>
        <w:tc>
          <w:tcPr>
            <w:tcW w:w="7365" w:type="dxa"/>
          </w:tcPr>
          <w:p w14:paraId="2BDCB474" w14:textId="77777777" w:rsidR="007047FF" w:rsidRDefault="007047FF" w:rsidP="007F5DAB">
            <w:pPr>
              <w:pStyle w:val="List1"/>
            </w:pPr>
            <w:r w:rsidRPr="00CD7E58">
              <w:t>Create a rating report diagram</w:t>
            </w:r>
          </w:p>
          <w:p w14:paraId="4D037D70" w14:textId="77777777" w:rsidR="007047FF" w:rsidRPr="00CD7E58" w:rsidRDefault="007047FF" w:rsidP="007F5DAB">
            <w:pPr>
              <w:pStyle w:val="LIst2"/>
            </w:pPr>
            <w:r w:rsidRPr="007047FF">
              <w:rPr>
                <w:i/>
              </w:rPr>
              <w:t>Given</w:t>
            </w:r>
            <w:r w:rsidRPr="00CD7E58">
              <w:t xml:space="preserve"> I'm on the "Manage </w:t>
            </w:r>
            <w:r>
              <w:t>course</w:t>
            </w:r>
            <w:r w:rsidRPr="00CD7E58">
              <w:t xml:space="preserve">s " page </w:t>
            </w:r>
          </w:p>
          <w:p w14:paraId="19F00D7A" w14:textId="1F9B4F18" w:rsidR="007047FF" w:rsidRPr="00CD7E58" w:rsidRDefault="007047FF" w:rsidP="007F5DAB">
            <w:pPr>
              <w:pStyle w:val="LIst2"/>
            </w:pPr>
            <w:r w:rsidRPr="007047FF">
              <w:rPr>
                <w:i/>
              </w:rPr>
              <w:t>When</w:t>
            </w:r>
            <w:r w:rsidRPr="00CD7E58">
              <w:t xml:space="preserve"> I press the button "</w:t>
            </w:r>
            <w:r>
              <w:t>R</w:t>
            </w:r>
            <w:r w:rsidRPr="00CD7E58">
              <w:t xml:space="preserve">ating diagram" on a </w:t>
            </w:r>
            <w:r>
              <w:t>course</w:t>
            </w:r>
            <w:r w:rsidRPr="00CD7E58">
              <w:t xml:space="preserve"> row </w:t>
            </w:r>
          </w:p>
          <w:p w14:paraId="19043226" w14:textId="77777777" w:rsidR="007047FF" w:rsidRDefault="007047FF" w:rsidP="007047FF">
            <w:pPr>
              <w:pStyle w:val="LIst2"/>
            </w:pPr>
            <w:r w:rsidRPr="007047FF">
              <w:rPr>
                <w:i/>
              </w:rPr>
              <w:t>Then</w:t>
            </w:r>
            <w:r w:rsidRPr="00CD7E58">
              <w:t xml:space="preserve"> I see the </w:t>
            </w:r>
            <w:r>
              <w:t>course</w:t>
            </w:r>
            <w:r w:rsidRPr="00CD7E58">
              <w:t xml:space="preserve"> name, the total number of ratings for the </w:t>
            </w:r>
            <w:r>
              <w:t>course</w:t>
            </w:r>
            <w:r w:rsidRPr="00CD7E58">
              <w:t xml:space="preserve"> and pie chart with </w:t>
            </w:r>
            <w:r>
              <w:t xml:space="preserve">the category (0,1,2) and the </w:t>
            </w:r>
            <w:r w:rsidRPr="00CD7E58">
              <w:t>percentages for</w:t>
            </w:r>
            <w:r>
              <w:t xml:space="preserve"> </w:t>
            </w:r>
            <w:r w:rsidRPr="00CD7E58">
              <w:t>0/1/2-ratings</w:t>
            </w:r>
          </w:p>
          <w:p w14:paraId="4159B3FD" w14:textId="77777777" w:rsidR="00351E45" w:rsidRDefault="00351E45" w:rsidP="004F13F8">
            <w:pPr>
              <w:pStyle w:val="LIst2"/>
              <w:numPr>
                <w:ilvl w:val="0"/>
                <w:numId w:val="0"/>
              </w:numPr>
              <w:ind w:left="1080"/>
            </w:pPr>
          </w:p>
          <w:p w14:paraId="4345827C" w14:textId="6D17B3CD" w:rsidR="00351E45" w:rsidRPr="004F13F8" w:rsidRDefault="00351E45" w:rsidP="004F13F8">
            <w:pPr>
              <w:pStyle w:val="LIst2"/>
              <w:numPr>
                <w:ilvl w:val="0"/>
                <w:numId w:val="0"/>
              </w:numPr>
              <w:ind w:left="1080"/>
              <w:rPr>
                <w:i/>
              </w:rPr>
            </w:pPr>
            <w:r w:rsidRPr="004F13F8">
              <w:rPr>
                <w:i/>
              </w:rPr>
              <w:t>For the rating report graphic, you can use one of the provided JS-libraries (Charts.js, D3.js)</w:t>
            </w:r>
          </w:p>
        </w:tc>
      </w:tr>
    </w:tbl>
    <w:p w14:paraId="34D58EC1" w14:textId="77777777" w:rsidR="007047FF" w:rsidRDefault="007047FF"/>
    <w:p w14:paraId="34F4AA58" w14:textId="7EFEBEF7" w:rsidR="000A2042" w:rsidRPr="000A2042" w:rsidRDefault="000A2042">
      <w:pPr>
        <w:pStyle w:val="Ttulo2"/>
      </w:pPr>
      <w:bookmarkStart w:id="12" w:name="_Toc12765662"/>
      <w:r>
        <w:lastRenderedPageBreak/>
        <w:t xml:space="preserve">Phase One – Part B – </w:t>
      </w:r>
      <w:r w:rsidRPr="000A2042">
        <w:t>RESTful API</w:t>
      </w:r>
      <w:r>
        <w:t xml:space="preserve"> for the </w:t>
      </w:r>
      <w:r w:rsidR="007047FF">
        <w:t xml:space="preserve">Club Member </w:t>
      </w:r>
      <w:r>
        <w:t>Site</w:t>
      </w:r>
      <w:bookmarkEnd w:id="12"/>
    </w:p>
    <w:p w14:paraId="3E9A4C35" w14:textId="390D2C40" w:rsidR="0050252D" w:rsidRPr="0050252D" w:rsidRDefault="0050252D" w:rsidP="007F5DAB">
      <w:pPr>
        <w:pStyle w:val="List1"/>
      </w:pPr>
      <w:r w:rsidRPr="0050252D">
        <w:t>Create a RESTful API (http://</w:t>
      </w:r>
      <w:r w:rsidR="00B83D07">
        <w:t>192.168.10.</w:t>
      </w:r>
      <w:r w:rsidR="00CF23EF">
        <w:t>10Y</w:t>
      </w:r>
      <w:r w:rsidRPr="0050252D">
        <w:t>/api/v1/ …) to</w:t>
      </w:r>
    </w:p>
    <w:p w14:paraId="4AD9EE39" w14:textId="4F5CE4E5" w:rsidR="0050252D" w:rsidRPr="0050252D" w:rsidRDefault="0050252D" w:rsidP="007F5DAB">
      <w:pPr>
        <w:pStyle w:val="LIst2"/>
      </w:pPr>
      <w:r w:rsidRPr="0050252D">
        <w:t xml:space="preserve">Read </w:t>
      </w:r>
      <w:r w:rsidR="008B50AD">
        <w:t>course</w:t>
      </w:r>
      <w:r w:rsidRPr="0050252D">
        <w:t>s</w:t>
      </w:r>
    </w:p>
    <w:p w14:paraId="780BFFA4" w14:textId="26A8E90C" w:rsidR="000A2042" w:rsidRPr="0050252D" w:rsidRDefault="000A2042" w:rsidP="5A52F6A9">
      <w:pPr>
        <w:pStyle w:val="LIst2"/>
      </w:pPr>
      <w:r w:rsidRPr="0050252D">
        <w:t xml:space="preserve">Create a </w:t>
      </w:r>
      <w:r w:rsidR="007047FF">
        <w:t xml:space="preserve">member </w:t>
      </w:r>
      <w:r w:rsidRPr="0050252D">
        <w:t xml:space="preserve">profile including a profile </w:t>
      </w:r>
      <w:r w:rsidR="001C54E8">
        <w:t>ph</w:t>
      </w:r>
      <w:r w:rsidR="5A52F6A9">
        <w:t>oto</w:t>
      </w:r>
    </w:p>
    <w:p w14:paraId="5857D823" w14:textId="3208669C" w:rsidR="0050252D" w:rsidRPr="0050252D" w:rsidRDefault="007047FF" w:rsidP="007F5DAB">
      <w:pPr>
        <w:pStyle w:val="LIst2"/>
      </w:pPr>
      <w:r>
        <w:t xml:space="preserve">Sign up a </w:t>
      </w:r>
      <w:r w:rsidR="0050252D" w:rsidRPr="0050252D">
        <w:t xml:space="preserve">currently logged in </w:t>
      </w:r>
      <w:r>
        <w:t>member</w:t>
      </w:r>
      <w:r w:rsidR="0050252D" w:rsidRPr="0050252D">
        <w:t xml:space="preserve"> for a </w:t>
      </w:r>
      <w:r w:rsidR="008B50AD">
        <w:t>course</w:t>
      </w:r>
    </w:p>
    <w:p w14:paraId="0130D831" w14:textId="07554E95" w:rsidR="0050252D" w:rsidRPr="0050252D" w:rsidRDefault="0050252D" w:rsidP="007F5DAB">
      <w:pPr>
        <w:pStyle w:val="LIst2"/>
      </w:pPr>
      <w:r w:rsidRPr="0050252D">
        <w:t xml:space="preserve">Show registered/attended </w:t>
      </w:r>
      <w:r w:rsidR="008B50AD">
        <w:t>course</w:t>
      </w:r>
      <w:r w:rsidRPr="0050252D">
        <w:t>s</w:t>
      </w:r>
      <w:r w:rsidR="007047FF">
        <w:t xml:space="preserve"> for a member</w:t>
      </w:r>
    </w:p>
    <w:p w14:paraId="10B95925" w14:textId="1B57B3E0" w:rsidR="0050252D" w:rsidRPr="0050252D" w:rsidRDefault="0050252D" w:rsidP="007F5DAB">
      <w:pPr>
        <w:pStyle w:val="LIst2"/>
      </w:pPr>
      <w:r w:rsidRPr="0050252D">
        <w:t xml:space="preserve">Rate a </w:t>
      </w:r>
      <w:r w:rsidR="008B50AD">
        <w:t>course</w:t>
      </w:r>
    </w:p>
    <w:p w14:paraId="1F2FF3EE" w14:textId="0E9C5EBC" w:rsidR="0050252D" w:rsidRPr="0050252D" w:rsidRDefault="0050252D" w:rsidP="007F5DAB">
      <w:pPr>
        <w:pStyle w:val="LIst2"/>
      </w:pPr>
      <w:r w:rsidRPr="0050252D">
        <w:t>Login and log</w:t>
      </w:r>
      <w:r w:rsidR="000A2042">
        <w:t>o</w:t>
      </w:r>
      <w:r w:rsidRPr="0050252D">
        <w:t xml:space="preserve">ut a </w:t>
      </w:r>
      <w:r w:rsidR="007047FF">
        <w:t>member</w:t>
      </w:r>
      <w:r w:rsidRPr="0050252D">
        <w:t>.</w:t>
      </w:r>
    </w:p>
    <w:p w14:paraId="26684036" w14:textId="77777777" w:rsidR="0050252D" w:rsidRDefault="0050252D"/>
    <w:p w14:paraId="58EE5DAA" w14:textId="4B385539" w:rsidR="007642E7" w:rsidRDefault="007642E7" w:rsidP="007F5DAB">
      <w:pPr>
        <w:pStyle w:val="List1"/>
      </w:pPr>
      <w:r>
        <w:t xml:space="preserve">API specification: </w:t>
      </w:r>
    </w:p>
    <w:p w14:paraId="4B2A56EE" w14:textId="71272629" w:rsidR="00494822" w:rsidRDefault="00494822" w:rsidP="00494822">
      <w:pPr>
        <w:pStyle w:val="List1"/>
        <w:numPr>
          <w:ilvl w:val="0"/>
          <w:numId w:val="0"/>
        </w:numPr>
        <w:ind w:left="714" w:hanging="357"/>
      </w:pPr>
    </w:p>
    <w:tbl>
      <w:tblPr>
        <w:tblStyle w:val="Tabelacomgrade"/>
        <w:tblW w:w="0" w:type="auto"/>
        <w:tblInd w:w="704" w:type="dxa"/>
        <w:tblLook w:val="04A0" w:firstRow="1" w:lastRow="0" w:firstColumn="1" w:lastColumn="0" w:noHBand="0" w:noVBand="1"/>
      </w:tblPr>
      <w:tblGrid>
        <w:gridCol w:w="1387"/>
        <w:gridCol w:w="7537"/>
      </w:tblGrid>
      <w:tr w:rsidR="00494822" w:rsidRPr="00CC5879" w14:paraId="781808B0" w14:textId="77777777" w:rsidTr="009714D6">
        <w:tc>
          <w:tcPr>
            <w:tcW w:w="1387" w:type="dxa"/>
            <w:shd w:val="clear" w:color="auto" w:fill="808080" w:themeFill="background1" w:themeFillShade="80"/>
          </w:tcPr>
          <w:p w14:paraId="53529789" w14:textId="1D5D1BEA" w:rsidR="00494822" w:rsidRPr="00CC5879" w:rsidRDefault="00494822" w:rsidP="00494822">
            <w:pPr>
              <w:rPr>
                <w:b/>
                <w:bCs/>
                <w:color w:val="FFFFFF" w:themeColor="background1"/>
              </w:rPr>
            </w:pPr>
            <w:r>
              <w:rPr>
                <w:color w:val="FFFFFF" w:themeColor="background1"/>
              </w:rPr>
              <w:t>Feature: A1</w:t>
            </w:r>
          </w:p>
        </w:tc>
        <w:tc>
          <w:tcPr>
            <w:tcW w:w="7537" w:type="dxa"/>
            <w:shd w:val="clear" w:color="auto" w:fill="808080" w:themeFill="background1" w:themeFillShade="80"/>
          </w:tcPr>
          <w:p w14:paraId="228C369E" w14:textId="0D6A8679" w:rsidR="00494822" w:rsidRPr="00482B70" w:rsidRDefault="00494822" w:rsidP="009714D6">
            <w:pPr>
              <w:rPr>
                <w:color w:val="FFFFFF" w:themeColor="background1"/>
              </w:rPr>
            </w:pPr>
            <w:r w:rsidRPr="00172F98">
              <w:rPr>
                <w:color w:val="FFFFFF" w:themeColor="background1"/>
              </w:rPr>
              <w:t xml:space="preserve">Create new </w:t>
            </w:r>
            <w:r w:rsidR="001C54E8">
              <w:rPr>
                <w:color w:val="FFFFFF" w:themeColor="background1"/>
              </w:rPr>
              <w:t>m</w:t>
            </w:r>
            <w:r>
              <w:rPr>
                <w:color w:val="FFFFFF" w:themeColor="background1"/>
              </w:rPr>
              <w:t>ember</w:t>
            </w:r>
            <w:r w:rsidRPr="00172F98">
              <w:rPr>
                <w:color w:val="FFFFFF" w:themeColor="background1"/>
              </w:rPr>
              <w:t xml:space="preserve"> profile/login: As a developer I want to create a </w:t>
            </w:r>
            <w:r w:rsidR="001C54E8">
              <w:rPr>
                <w:color w:val="FFFFFF" w:themeColor="background1"/>
              </w:rPr>
              <w:t>m</w:t>
            </w:r>
            <w:r>
              <w:rPr>
                <w:color w:val="FFFFFF" w:themeColor="background1"/>
              </w:rPr>
              <w:t>ember</w:t>
            </w:r>
            <w:r w:rsidRPr="00172F98">
              <w:rPr>
                <w:color w:val="FFFFFF" w:themeColor="background1"/>
              </w:rPr>
              <w:t xml:space="preserve"> profile that </w:t>
            </w:r>
            <w:r w:rsidR="001C54E8">
              <w:rPr>
                <w:color w:val="FFFFFF" w:themeColor="background1"/>
              </w:rPr>
              <w:t>I</w:t>
            </w:r>
            <w:r w:rsidRPr="00172F98">
              <w:rPr>
                <w:color w:val="FFFFFF" w:themeColor="background1"/>
              </w:rPr>
              <w:t xml:space="preserve"> can use for login</w:t>
            </w:r>
          </w:p>
        </w:tc>
      </w:tr>
      <w:tr w:rsidR="00494822" w:rsidRPr="00AC3208" w14:paraId="0BA19217" w14:textId="77777777" w:rsidTr="009714D6">
        <w:tc>
          <w:tcPr>
            <w:tcW w:w="1387" w:type="dxa"/>
          </w:tcPr>
          <w:p w14:paraId="4D12381B" w14:textId="5C7C85B1" w:rsidR="00494822" w:rsidRPr="00C16C65" w:rsidRDefault="00494822" w:rsidP="00494822">
            <w:r>
              <w:t>Scenario: A1</w:t>
            </w:r>
            <w:r w:rsidRPr="00A0076D">
              <w:t>a</w:t>
            </w:r>
          </w:p>
        </w:tc>
        <w:tc>
          <w:tcPr>
            <w:tcW w:w="7537" w:type="dxa"/>
          </w:tcPr>
          <w:p w14:paraId="4EFF3A80" w14:textId="58540FB3" w:rsidR="00494822" w:rsidRDefault="00494822" w:rsidP="007F5DAB">
            <w:pPr>
              <w:pStyle w:val="LIst2"/>
              <w:numPr>
                <w:ilvl w:val="0"/>
                <w:numId w:val="0"/>
              </w:numPr>
            </w:pPr>
            <w:r>
              <w:t>C</w:t>
            </w:r>
            <w:r w:rsidRPr="00BB0621">
              <w:t xml:space="preserve">reate </w:t>
            </w:r>
            <w:r>
              <w:t xml:space="preserve">a member </w:t>
            </w:r>
            <w:r w:rsidRPr="00BB0621">
              <w:t>profile</w:t>
            </w:r>
            <w:r w:rsidR="00711A8B">
              <w:t xml:space="preserve"> (in case of successful registration new member must be activated)</w:t>
            </w:r>
          </w:p>
          <w:p w14:paraId="30742069" w14:textId="77777777" w:rsidR="00494822" w:rsidRPr="00BB0621" w:rsidRDefault="00494822" w:rsidP="007F5DAB">
            <w:pPr>
              <w:pStyle w:val="PargrafodaLista"/>
              <w:numPr>
                <w:ilvl w:val="0"/>
                <w:numId w:val="28"/>
              </w:numPr>
            </w:pPr>
            <w:r w:rsidRPr="00BB0621">
              <w:t xml:space="preserve">Request </w:t>
            </w:r>
          </w:p>
          <w:p w14:paraId="720C22CD" w14:textId="77777777" w:rsidR="00494822" w:rsidRPr="00BB0621" w:rsidRDefault="00494822" w:rsidP="007F5DAB">
            <w:pPr>
              <w:pStyle w:val="PargrafodaLista"/>
              <w:numPr>
                <w:ilvl w:val="1"/>
                <w:numId w:val="28"/>
              </w:numPr>
            </w:pPr>
            <w:r w:rsidRPr="00BB0621">
              <w:t xml:space="preserve">URL: </w:t>
            </w:r>
            <w:r w:rsidRPr="00E971EF">
              <w:rPr>
                <w:rFonts w:ascii="Courier New" w:hAnsi="Courier New" w:cs="Courier New"/>
              </w:rPr>
              <w:t>/</w:t>
            </w:r>
            <w:proofErr w:type="spellStart"/>
            <w:r w:rsidRPr="00E971EF">
              <w:rPr>
                <w:rFonts w:ascii="Courier New" w:hAnsi="Courier New" w:cs="Courier New"/>
              </w:rPr>
              <w:t>api</w:t>
            </w:r>
            <w:proofErr w:type="spellEnd"/>
            <w:r w:rsidRPr="00E971EF">
              <w:rPr>
                <w:rFonts w:ascii="Courier New" w:hAnsi="Courier New" w:cs="Courier New"/>
              </w:rPr>
              <w:t>/v1/profile</w:t>
            </w:r>
            <w:r w:rsidRPr="00BB0621">
              <w:t xml:space="preserve"> </w:t>
            </w:r>
          </w:p>
          <w:p w14:paraId="569FF753" w14:textId="77777777" w:rsidR="00494822" w:rsidRPr="00BB0621" w:rsidRDefault="00494822" w:rsidP="007F5DAB">
            <w:pPr>
              <w:pStyle w:val="PargrafodaLista"/>
              <w:numPr>
                <w:ilvl w:val="1"/>
                <w:numId w:val="28"/>
              </w:numPr>
            </w:pPr>
            <w:r w:rsidRPr="00BB0621">
              <w:t xml:space="preserve">Method: POST </w:t>
            </w:r>
          </w:p>
          <w:p w14:paraId="51E017DF" w14:textId="77777777" w:rsidR="00494822" w:rsidRPr="00BB0621" w:rsidRDefault="00494822" w:rsidP="007F5DAB">
            <w:pPr>
              <w:pStyle w:val="PargrafodaLista"/>
              <w:numPr>
                <w:ilvl w:val="1"/>
                <w:numId w:val="28"/>
              </w:numPr>
            </w:pPr>
            <w:r w:rsidRPr="00BB0621">
              <w:t xml:space="preserve">Header: </w:t>
            </w:r>
          </w:p>
          <w:p w14:paraId="1D00B55C" w14:textId="7B2589AB" w:rsidR="00494822" w:rsidRPr="00BB0621" w:rsidRDefault="00494822" w:rsidP="00CD30A1">
            <w:pPr>
              <w:pStyle w:val="PargrafodaLista"/>
              <w:numPr>
                <w:ilvl w:val="1"/>
                <w:numId w:val="28"/>
              </w:numPr>
            </w:pPr>
            <w:r w:rsidRPr="00BB0621">
              <w:t xml:space="preserve">Body: </w:t>
            </w:r>
            <w:r w:rsidRPr="007F5DAB">
              <w:rPr>
                <w:rFonts w:ascii="Courier New" w:hAnsi="Courier New" w:cs="Courier New"/>
              </w:rPr>
              <w:t>{</w:t>
            </w:r>
            <w:proofErr w:type="spellStart"/>
            <w:r w:rsidRPr="007F5DAB">
              <w:rPr>
                <w:rFonts w:ascii="Courier New" w:hAnsi="Courier New" w:cs="Courier New"/>
              </w:rPr>
              <w:t>firstname</w:t>
            </w:r>
            <w:proofErr w:type="spellEnd"/>
            <w:r w:rsidRPr="007F5DAB">
              <w:rPr>
                <w:rFonts w:ascii="Courier New" w:hAnsi="Courier New" w:cs="Courier New"/>
              </w:rPr>
              <w:t xml:space="preserve">, </w:t>
            </w:r>
            <w:proofErr w:type="spellStart"/>
            <w:r w:rsidRPr="007F5DAB">
              <w:rPr>
                <w:rFonts w:ascii="Courier New" w:hAnsi="Courier New" w:cs="Courier New"/>
              </w:rPr>
              <w:t>lastname</w:t>
            </w:r>
            <w:proofErr w:type="spellEnd"/>
            <w:r w:rsidRPr="007F5DAB">
              <w:rPr>
                <w:rFonts w:ascii="Courier New" w:hAnsi="Courier New" w:cs="Courier New"/>
              </w:rPr>
              <w:t xml:space="preserve">, username, email, password, </w:t>
            </w:r>
            <w:proofErr w:type="spellStart"/>
            <w:r>
              <w:rPr>
                <w:rFonts w:ascii="Courier New" w:hAnsi="Courier New" w:cs="Courier New"/>
              </w:rPr>
              <w:t>teacher_id</w:t>
            </w:r>
            <w:proofErr w:type="spellEnd"/>
            <w:r w:rsidRPr="007F5DAB">
              <w:rPr>
                <w:rFonts w:ascii="Courier New" w:hAnsi="Courier New" w:cs="Courier New"/>
              </w:rPr>
              <w:t>, photo}</w:t>
            </w:r>
            <w:r w:rsidRPr="00BB0621">
              <w:t xml:space="preserve"> </w:t>
            </w:r>
            <w:r>
              <w:t>(photo</w:t>
            </w:r>
            <w:r w:rsidR="00F51E49">
              <w:t>:</w:t>
            </w:r>
            <w:r w:rsidR="0097759C">
              <w:t xml:space="preserve"> </w:t>
            </w:r>
            <w:r w:rsidR="00C13FBD" w:rsidRPr="00E5120D">
              <w:t xml:space="preserve"> </w:t>
            </w:r>
            <w:proofErr w:type="spellStart"/>
            <w:r w:rsidR="00C13FBD" w:rsidRPr="00E5120D">
              <w:t>png</w:t>
            </w:r>
            <w:proofErr w:type="spellEnd"/>
            <w:r w:rsidR="00C13FBD" w:rsidRPr="00E5120D">
              <w:t xml:space="preserve"> image</w:t>
            </w:r>
            <w:r w:rsidR="00C13FBD">
              <w:t xml:space="preserve"> </w:t>
            </w:r>
            <w:r w:rsidR="00C13FBD" w:rsidRPr="00C13FBD">
              <w:t>encoded as base64</w:t>
            </w:r>
            <w:r w:rsidR="00C13FBD">
              <w:t xml:space="preserve"> without format prefix</w:t>
            </w:r>
            <w:r w:rsidR="00CD30A1">
              <w:t xml:space="preserve"> (</w:t>
            </w:r>
            <w:r w:rsidR="00CD30A1" w:rsidRPr="00E971EF">
              <w:rPr>
                <w:rFonts w:ascii="Courier New" w:hAnsi="Courier New" w:cs="Courier New"/>
              </w:rPr>
              <w:t>"</w:t>
            </w:r>
            <w:proofErr w:type="spellStart"/>
            <w:proofErr w:type="gramStart"/>
            <w:r w:rsidR="00CD30A1" w:rsidRPr="004F13F8">
              <w:rPr>
                <w:rFonts w:ascii="Courier New" w:hAnsi="Courier New" w:cs="Courier New"/>
              </w:rPr>
              <w:t>data:image</w:t>
            </w:r>
            <w:proofErr w:type="spellEnd"/>
            <w:proofErr w:type="gramEnd"/>
            <w:r w:rsidR="00CD30A1" w:rsidRPr="004F13F8">
              <w:rPr>
                <w:rFonts w:ascii="Courier New" w:hAnsi="Courier New" w:cs="Courier New"/>
              </w:rPr>
              <w:t>/png;base64,</w:t>
            </w:r>
            <w:r w:rsidR="00CD30A1" w:rsidRPr="00E971EF">
              <w:rPr>
                <w:rFonts w:ascii="Courier New" w:hAnsi="Courier New" w:cs="Courier New"/>
              </w:rPr>
              <w:t>"</w:t>
            </w:r>
            <w:r w:rsidR="00CD30A1">
              <w:t>)</w:t>
            </w:r>
            <w:r w:rsidR="0005505C">
              <w:t xml:space="preserve"> As an example, see </w:t>
            </w:r>
            <w:r w:rsidR="0005505C" w:rsidRPr="004F13F8">
              <w:rPr>
                <w:rFonts w:ascii="Courier New" w:hAnsi="Courier New" w:cs="Courier New"/>
              </w:rPr>
              <w:t>nsevcsenko</w:t>
            </w:r>
            <w:r w:rsidR="0056759F">
              <w:rPr>
                <w:rFonts w:ascii="Courier New" w:hAnsi="Courier New" w:cs="Courier New"/>
              </w:rPr>
              <w:t>png_base64</w:t>
            </w:r>
            <w:r w:rsidR="0005505C" w:rsidRPr="004F13F8">
              <w:rPr>
                <w:rFonts w:ascii="Courier New" w:hAnsi="Courier New" w:cs="Courier New"/>
              </w:rPr>
              <w:t>.txt</w:t>
            </w:r>
            <w:r w:rsidR="0005505C">
              <w:t xml:space="preserve"> in the media folder</w:t>
            </w:r>
            <w:r w:rsidR="00A87499">
              <w:t>.</w:t>
            </w:r>
            <w:r>
              <w:t>)</w:t>
            </w:r>
          </w:p>
          <w:p w14:paraId="3F3A3AC0" w14:textId="77777777" w:rsidR="00494822" w:rsidRPr="00BB0621" w:rsidRDefault="00494822" w:rsidP="007F5DAB">
            <w:pPr>
              <w:pStyle w:val="PargrafodaLista"/>
              <w:numPr>
                <w:ilvl w:val="0"/>
                <w:numId w:val="28"/>
              </w:numPr>
            </w:pPr>
            <w:r w:rsidRPr="00BB0621">
              <w:t xml:space="preserve">Response </w:t>
            </w:r>
            <w:r>
              <w:t>i</w:t>
            </w:r>
            <w:r w:rsidRPr="00BB0621">
              <w:t xml:space="preserve">f success </w:t>
            </w:r>
          </w:p>
          <w:p w14:paraId="37ECB7A9" w14:textId="77777777" w:rsidR="00494822" w:rsidRPr="00BB0621" w:rsidRDefault="00494822" w:rsidP="007F5DAB">
            <w:pPr>
              <w:pStyle w:val="PargrafodaLista"/>
              <w:numPr>
                <w:ilvl w:val="1"/>
                <w:numId w:val="28"/>
              </w:numPr>
            </w:pPr>
            <w:r w:rsidRPr="00BB0621">
              <w:t xml:space="preserve">Header: Response status: 200 </w:t>
            </w:r>
          </w:p>
          <w:p w14:paraId="0F4E950E" w14:textId="6A1F6279" w:rsidR="00494822" w:rsidRPr="00BB0621" w:rsidRDefault="00494822" w:rsidP="007F5DAB">
            <w:pPr>
              <w:pStyle w:val="PargrafodaLista"/>
              <w:numPr>
                <w:ilvl w:val="1"/>
                <w:numId w:val="28"/>
              </w:numPr>
            </w:pPr>
            <w:r w:rsidRPr="00BB0621">
              <w:t xml:space="preserve">Body: </w:t>
            </w:r>
            <w:r w:rsidRPr="007F5DAB">
              <w:rPr>
                <w:rFonts w:ascii="Courier New" w:hAnsi="Courier New" w:cs="Courier New"/>
              </w:rPr>
              <w:t>{token}</w:t>
            </w:r>
            <w:r w:rsidRPr="00BB0621">
              <w:t xml:space="preserve"> (</w:t>
            </w:r>
            <w:r w:rsidR="001C54E8">
              <w:t>MD</w:t>
            </w:r>
            <w:r w:rsidRPr="00BB0621">
              <w:t xml:space="preserve">5 encrypted username, valid until logout) </w:t>
            </w:r>
          </w:p>
          <w:p w14:paraId="54B8F893" w14:textId="5111B7D0" w:rsidR="00494822" w:rsidRPr="00BB0621" w:rsidRDefault="00494822" w:rsidP="007F5DAB">
            <w:pPr>
              <w:pStyle w:val="PargrafodaLista"/>
              <w:numPr>
                <w:ilvl w:val="0"/>
                <w:numId w:val="28"/>
              </w:numPr>
            </w:pPr>
            <w:r w:rsidRPr="00BB0621">
              <w:t xml:space="preserve">Response </w:t>
            </w:r>
            <w:r>
              <w:t>i</w:t>
            </w:r>
            <w:r w:rsidRPr="00BB0621">
              <w:t xml:space="preserve">f </w:t>
            </w:r>
            <w:r w:rsidR="00933559">
              <w:t>member</w:t>
            </w:r>
            <w:r w:rsidR="00933559" w:rsidRPr="00BB0621">
              <w:t xml:space="preserve"> </w:t>
            </w:r>
            <w:r w:rsidRPr="00BB0621">
              <w:t xml:space="preserve">email </w:t>
            </w:r>
            <w:r w:rsidR="00351E45">
              <w:t xml:space="preserve">or username </w:t>
            </w:r>
            <w:r w:rsidRPr="00BB0621">
              <w:t xml:space="preserve">already registered </w:t>
            </w:r>
          </w:p>
          <w:p w14:paraId="57250BF9" w14:textId="77777777" w:rsidR="00494822" w:rsidRPr="00BB0621" w:rsidRDefault="00494822" w:rsidP="007F5DAB">
            <w:pPr>
              <w:pStyle w:val="PargrafodaLista"/>
              <w:numPr>
                <w:ilvl w:val="1"/>
                <w:numId w:val="28"/>
              </w:numPr>
            </w:pPr>
            <w:r w:rsidRPr="00BB0621">
              <w:t xml:space="preserve">Header: Response status: 422 </w:t>
            </w:r>
          </w:p>
          <w:p w14:paraId="434930DD" w14:textId="172788E2" w:rsidR="00494822" w:rsidRPr="00BB0621" w:rsidRDefault="00494822" w:rsidP="007F5DAB">
            <w:pPr>
              <w:pStyle w:val="PargrafodaLista"/>
              <w:numPr>
                <w:ilvl w:val="1"/>
                <w:numId w:val="28"/>
              </w:numPr>
            </w:pPr>
            <w:r w:rsidRPr="00BB0621">
              <w:t xml:space="preserve">Body: </w:t>
            </w:r>
            <w:r w:rsidRPr="007F5DAB">
              <w:rPr>
                <w:rFonts w:ascii="Courier New" w:hAnsi="Courier New" w:cs="Courier New"/>
              </w:rPr>
              <w:t xml:space="preserve">{message: </w:t>
            </w:r>
            <w:r w:rsidRPr="00E971EF">
              <w:rPr>
                <w:rFonts w:ascii="Courier New" w:hAnsi="Courier New" w:cs="Courier New"/>
              </w:rPr>
              <w:t>"</w:t>
            </w:r>
            <w:r>
              <w:rPr>
                <w:rFonts w:ascii="Courier New" w:hAnsi="Courier New" w:cs="Courier New"/>
              </w:rPr>
              <w:t>Member</w:t>
            </w:r>
            <w:r w:rsidRPr="007F5DAB">
              <w:rPr>
                <w:rFonts w:ascii="Courier New" w:hAnsi="Courier New" w:cs="Courier New"/>
              </w:rPr>
              <w:t xml:space="preserve"> email </w:t>
            </w:r>
            <w:r w:rsidR="00351E45">
              <w:rPr>
                <w:rFonts w:ascii="Courier New" w:hAnsi="Courier New" w:cs="Courier New"/>
              </w:rPr>
              <w:t xml:space="preserve">or username </w:t>
            </w:r>
            <w:r w:rsidRPr="007F5DAB">
              <w:rPr>
                <w:rFonts w:ascii="Courier New" w:hAnsi="Courier New" w:cs="Courier New"/>
              </w:rPr>
              <w:t>already registered</w:t>
            </w:r>
            <w:r w:rsidRPr="00E971EF">
              <w:rPr>
                <w:rFonts w:ascii="Courier New" w:hAnsi="Courier New" w:cs="Courier New"/>
              </w:rPr>
              <w:t>"</w:t>
            </w:r>
            <w:r w:rsidRPr="007F5DAB">
              <w:rPr>
                <w:rFonts w:ascii="Courier New" w:hAnsi="Courier New" w:cs="Courier New"/>
              </w:rPr>
              <w:t>}</w:t>
            </w:r>
            <w:r w:rsidRPr="00BB0621">
              <w:t xml:space="preserve"> </w:t>
            </w:r>
          </w:p>
          <w:p w14:paraId="69E46D38" w14:textId="484E9068" w:rsidR="00494822" w:rsidRPr="00BB0621" w:rsidRDefault="00494822" w:rsidP="007F5DAB">
            <w:pPr>
              <w:pStyle w:val="PargrafodaLista"/>
              <w:numPr>
                <w:ilvl w:val="0"/>
                <w:numId w:val="28"/>
              </w:numPr>
            </w:pPr>
            <w:r w:rsidRPr="00BB0621">
              <w:t xml:space="preserve">Response </w:t>
            </w:r>
            <w:r>
              <w:t>i</w:t>
            </w:r>
            <w:r w:rsidRPr="00BB0621">
              <w:t xml:space="preserve">f </w:t>
            </w:r>
            <w:proofErr w:type="spellStart"/>
            <w:r w:rsidR="00933559">
              <w:t>teachers_id</w:t>
            </w:r>
            <w:proofErr w:type="spellEnd"/>
            <w:r w:rsidR="00933559">
              <w:t xml:space="preserve"> is wrong</w:t>
            </w:r>
          </w:p>
          <w:p w14:paraId="7B3EDC80" w14:textId="77777777" w:rsidR="00494822" w:rsidRPr="00BB0621" w:rsidRDefault="00494822" w:rsidP="007F5DAB">
            <w:pPr>
              <w:pStyle w:val="PargrafodaLista"/>
              <w:numPr>
                <w:ilvl w:val="1"/>
                <w:numId w:val="28"/>
              </w:numPr>
            </w:pPr>
            <w:r w:rsidRPr="00BB0621">
              <w:t xml:space="preserve">Header: Response status: 422 </w:t>
            </w:r>
          </w:p>
          <w:p w14:paraId="359E0E91" w14:textId="0906C4A5" w:rsidR="00494822" w:rsidRPr="00AC3208" w:rsidRDefault="00494822" w:rsidP="007F5DAB">
            <w:pPr>
              <w:pStyle w:val="PargrafodaLista"/>
              <w:numPr>
                <w:ilvl w:val="1"/>
                <w:numId w:val="28"/>
              </w:numPr>
            </w:pPr>
            <w:r w:rsidRPr="00BB0621">
              <w:t xml:space="preserve">Body: </w:t>
            </w:r>
            <w:r w:rsidRPr="007F5DAB">
              <w:rPr>
                <w:rFonts w:ascii="Courier New" w:hAnsi="Courier New" w:cs="Courier New"/>
              </w:rPr>
              <w:t xml:space="preserve">{message: </w:t>
            </w:r>
            <w:r w:rsidRPr="00E971EF">
              <w:rPr>
                <w:rFonts w:ascii="Courier New" w:hAnsi="Courier New" w:cs="Courier New"/>
              </w:rPr>
              <w:t>"</w:t>
            </w:r>
            <w:r w:rsidR="00933559">
              <w:rPr>
                <w:rFonts w:ascii="Courier New" w:hAnsi="Courier New" w:cs="Courier New"/>
              </w:rPr>
              <w:t>Wrong teacher ID</w:t>
            </w:r>
            <w:r w:rsidRPr="00E971EF">
              <w:rPr>
                <w:rFonts w:ascii="Courier New" w:hAnsi="Courier New" w:cs="Courier New"/>
              </w:rPr>
              <w:t>"</w:t>
            </w:r>
            <w:r w:rsidRPr="007F5DAB">
              <w:rPr>
                <w:rFonts w:ascii="Courier New" w:hAnsi="Courier New" w:cs="Courier New"/>
              </w:rPr>
              <w:t>}</w:t>
            </w:r>
            <w:r w:rsidR="00933559">
              <w:rPr>
                <w:rFonts w:ascii="Courier New" w:hAnsi="Courier New" w:cs="Courier New"/>
              </w:rPr>
              <w:t xml:space="preserve"> </w:t>
            </w:r>
            <w:r w:rsidR="00933559" w:rsidRPr="004F13F8">
              <w:t>(</w:t>
            </w:r>
            <w:r w:rsidR="00FE7001">
              <w:t xml:space="preserve">See </w:t>
            </w:r>
            <w:r w:rsidR="00B865DB">
              <w:t xml:space="preserve">the details of teacher ID </w:t>
            </w:r>
            <w:r w:rsidR="00933559" w:rsidRPr="004F13F8">
              <w:t xml:space="preserve">checking </w:t>
            </w:r>
            <w:r w:rsidR="00B865DB">
              <w:t>algorithm below</w:t>
            </w:r>
            <w:r w:rsidR="00933559">
              <w:t>)</w:t>
            </w:r>
          </w:p>
        </w:tc>
      </w:tr>
    </w:tbl>
    <w:p w14:paraId="506E45C9" w14:textId="374623A7" w:rsidR="00494822" w:rsidRDefault="00494822" w:rsidP="00494822"/>
    <w:tbl>
      <w:tblPr>
        <w:tblStyle w:val="Tabelacomgrade"/>
        <w:tblW w:w="0" w:type="auto"/>
        <w:tblInd w:w="720" w:type="dxa"/>
        <w:tblLook w:val="04A0" w:firstRow="1" w:lastRow="0" w:firstColumn="1" w:lastColumn="0" w:noHBand="0" w:noVBand="1"/>
      </w:tblPr>
      <w:tblGrid>
        <w:gridCol w:w="8908"/>
      </w:tblGrid>
      <w:tr w:rsidR="00B865DB" w14:paraId="510B3361" w14:textId="77777777" w:rsidTr="004F13F8">
        <w:tc>
          <w:tcPr>
            <w:tcW w:w="9628" w:type="dxa"/>
            <w:shd w:val="clear" w:color="auto" w:fill="F2F2F2" w:themeFill="background1" w:themeFillShade="F2"/>
          </w:tcPr>
          <w:p w14:paraId="5CE31E0C" w14:textId="77777777" w:rsidR="00B865DB" w:rsidRDefault="00B865DB" w:rsidP="004F13F8">
            <w:r>
              <w:t>Teacher ID checking algorithm:</w:t>
            </w:r>
          </w:p>
          <w:p w14:paraId="100498DD" w14:textId="025DE73D" w:rsidR="00B865DB" w:rsidRDefault="00B865DB" w:rsidP="004F13F8">
            <w:r>
              <w:t xml:space="preserve">Teacher ID is a 11-digit number starting with number 7. The last digit is a checksum which is created </w:t>
            </w:r>
            <w:r w:rsidR="00E16526">
              <w:t>by</w:t>
            </w:r>
            <w:r>
              <w:t xml:space="preserve"> the first 10 </w:t>
            </w:r>
            <w:r w:rsidR="001C54E8">
              <w:t>digits</w:t>
            </w:r>
            <w:r>
              <w:t xml:space="preserve">: </w:t>
            </w:r>
          </w:p>
          <w:p w14:paraId="1B691C58" w14:textId="77777777" w:rsidR="00B865DB" w:rsidRDefault="00B865DB" w:rsidP="004F13F8">
            <w:pPr>
              <w:pStyle w:val="PargrafodaLista"/>
              <w:numPr>
                <w:ilvl w:val="0"/>
                <w:numId w:val="30"/>
              </w:numPr>
            </w:pPr>
            <w:r>
              <w:t>Each digit should be multiplied by its position number</w:t>
            </w:r>
          </w:p>
          <w:p w14:paraId="2A712F71" w14:textId="77777777" w:rsidR="00B865DB" w:rsidRDefault="00B865DB" w:rsidP="004F13F8">
            <w:pPr>
              <w:pStyle w:val="PargrafodaLista"/>
              <w:numPr>
                <w:ilvl w:val="0"/>
                <w:numId w:val="30"/>
              </w:numPr>
            </w:pPr>
            <w:r>
              <w:t>Sum the results</w:t>
            </w:r>
          </w:p>
          <w:p w14:paraId="5335C2DD" w14:textId="77777777" w:rsidR="00B865DB" w:rsidRDefault="00B865DB" w:rsidP="004F13F8">
            <w:pPr>
              <w:pStyle w:val="PargrafodaLista"/>
              <w:numPr>
                <w:ilvl w:val="0"/>
                <w:numId w:val="30"/>
              </w:numPr>
            </w:pPr>
            <w:r>
              <w:t>and calculate the sum mod 11</w:t>
            </w:r>
          </w:p>
          <w:p w14:paraId="508176B2" w14:textId="77777777" w:rsidR="00B865DB" w:rsidRDefault="00B865DB" w:rsidP="004F13F8">
            <w:r>
              <w:t xml:space="preserve">Example: </w:t>
            </w:r>
            <w:r w:rsidRPr="00FE7001">
              <w:t>71862479596</w:t>
            </w:r>
          </w:p>
          <w:p w14:paraId="2E781D5D" w14:textId="79AA7E38" w:rsidR="00B865DB" w:rsidRDefault="00B865DB" w:rsidP="00B865DB">
            <w:r>
              <w:rPr>
                <w:noProof/>
                <w:lang w:val="hu-HU" w:eastAsia="hu-HU"/>
              </w:rPr>
              <w:drawing>
                <wp:inline distT="0" distB="0" distL="0" distR="0" wp14:anchorId="1CB91D96" wp14:editId="4EC28A95">
                  <wp:extent cx="5520055" cy="696036"/>
                  <wp:effectExtent l="0" t="0" r="4445" b="889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4140" b="9716"/>
                          <a:stretch/>
                        </pic:blipFill>
                        <pic:spPr bwMode="auto">
                          <a:xfrm>
                            <a:off x="0" y="0"/>
                            <a:ext cx="5724495" cy="721814"/>
                          </a:xfrm>
                          <a:prstGeom prst="rect">
                            <a:avLst/>
                          </a:prstGeom>
                          <a:ln>
                            <a:noFill/>
                          </a:ln>
                          <a:extLst>
                            <a:ext uri="{53640926-AAD7-44D8-BBD7-CCE9431645EC}">
                              <a14:shadowObscured xmlns:a14="http://schemas.microsoft.com/office/drawing/2010/main"/>
                            </a:ext>
                          </a:extLst>
                        </pic:spPr>
                      </pic:pic>
                    </a:graphicData>
                  </a:graphic>
                </wp:inline>
              </w:drawing>
            </w:r>
          </w:p>
        </w:tc>
      </w:tr>
    </w:tbl>
    <w:p w14:paraId="25A246FA" w14:textId="0920928E" w:rsidR="00FE7001" w:rsidRDefault="00FE7001" w:rsidP="004F13F8">
      <w:pPr>
        <w:ind w:left="720"/>
      </w:pPr>
    </w:p>
    <w:tbl>
      <w:tblPr>
        <w:tblStyle w:val="Tabelacomgrade"/>
        <w:tblW w:w="0" w:type="auto"/>
        <w:tblInd w:w="704" w:type="dxa"/>
        <w:tblLook w:val="04A0" w:firstRow="1" w:lastRow="0" w:firstColumn="1" w:lastColumn="0" w:noHBand="0" w:noVBand="1"/>
      </w:tblPr>
      <w:tblGrid>
        <w:gridCol w:w="1387"/>
        <w:gridCol w:w="7537"/>
      </w:tblGrid>
      <w:tr w:rsidR="00494822" w:rsidRPr="00CC5879" w14:paraId="701305FC" w14:textId="77777777" w:rsidTr="009714D6">
        <w:tc>
          <w:tcPr>
            <w:tcW w:w="1387" w:type="dxa"/>
            <w:shd w:val="clear" w:color="auto" w:fill="808080" w:themeFill="background1" w:themeFillShade="80"/>
          </w:tcPr>
          <w:p w14:paraId="682075E2" w14:textId="7E65E42B" w:rsidR="00494822" w:rsidRPr="00CC5879" w:rsidRDefault="00494822" w:rsidP="00494822">
            <w:pPr>
              <w:rPr>
                <w:b/>
                <w:bCs/>
                <w:color w:val="FFFFFF" w:themeColor="background1"/>
              </w:rPr>
            </w:pPr>
            <w:r>
              <w:rPr>
                <w:color w:val="FFFFFF" w:themeColor="background1"/>
              </w:rPr>
              <w:t>Feature: A2</w:t>
            </w:r>
          </w:p>
        </w:tc>
        <w:tc>
          <w:tcPr>
            <w:tcW w:w="7537" w:type="dxa"/>
            <w:shd w:val="clear" w:color="auto" w:fill="808080" w:themeFill="background1" w:themeFillShade="80"/>
          </w:tcPr>
          <w:p w14:paraId="40574C33" w14:textId="183A384D" w:rsidR="00494822" w:rsidRPr="00482B70" w:rsidRDefault="00494822" w:rsidP="009714D6">
            <w:pPr>
              <w:rPr>
                <w:color w:val="FFFFFF" w:themeColor="background1"/>
              </w:rPr>
            </w:pPr>
            <w:r w:rsidRPr="00ED3FF3">
              <w:rPr>
                <w:color w:val="FFFFFF" w:themeColor="background1"/>
              </w:rPr>
              <w:t xml:space="preserve">Login and Logout as </w:t>
            </w:r>
            <w:r>
              <w:rPr>
                <w:color w:val="FFFFFF" w:themeColor="background1"/>
              </w:rPr>
              <w:t>member</w:t>
            </w:r>
            <w:r w:rsidRPr="00ED3FF3">
              <w:rPr>
                <w:color w:val="FFFFFF" w:themeColor="background1"/>
              </w:rPr>
              <w:t xml:space="preserve">: As a developer I want to login/logout a </w:t>
            </w:r>
            <w:r>
              <w:rPr>
                <w:color w:val="FFFFFF" w:themeColor="background1"/>
              </w:rPr>
              <w:t>member</w:t>
            </w:r>
            <w:r w:rsidRPr="00ED3FF3">
              <w:rPr>
                <w:color w:val="FFFFFF" w:themeColor="background1"/>
              </w:rPr>
              <w:t xml:space="preserve"> that </w:t>
            </w:r>
            <w:r w:rsidR="00E16526">
              <w:rPr>
                <w:color w:val="FFFFFF" w:themeColor="background1"/>
              </w:rPr>
              <w:t>I</w:t>
            </w:r>
            <w:r w:rsidR="001C54E8">
              <w:rPr>
                <w:color w:val="FFFFFF" w:themeColor="background1"/>
              </w:rPr>
              <w:t xml:space="preserve"> </w:t>
            </w:r>
            <w:r w:rsidRPr="00ED3FF3">
              <w:rPr>
                <w:color w:val="FFFFFF" w:themeColor="background1"/>
              </w:rPr>
              <w:t>can read/save data</w:t>
            </w:r>
          </w:p>
        </w:tc>
      </w:tr>
      <w:tr w:rsidR="00494822" w:rsidRPr="00AC3208" w14:paraId="72B37E02" w14:textId="77777777" w:rsidTr="009714D6">
        <w:tc>
          <w:tcPr>
            <w:tcW w:w="1387" w:type="dxa"/>
          </w:tcPr>
          <w:p w14:paraId="24D97D00" w14:textId="6CF728F9" w:rsidR="00494822" w:rsidRPr="00C16C65" w:rsidRDefault="00494822" w:rsidP="00494822">
            <w:r>
              <w:t>Scenario: A2</w:t>
            </w:r>
            <w:r w:rsidRPr="00A0076D">
              <w:t>a</w:t>
            </w:r>
          </w:p>
        </w:tc>
        <w:tc>
          <w:tcPr>
            <w:tcW w:w="7537" w:type="dxa"/>
          </w:tcPr>
          <w:p w14:paraId="469D2491" w14:textId="0C8E93E1" w:rsidR="00494822" w:rsidRPr="00DB0856" w:rsidRDefault="00494822" w:rsidP="009714D6">
            <w:r>
              <w:t>Member</w:t>
            </w:r>
            <w:r w:rsidRPr="00DB0856">
              <w:t xml:space="preserve"> login</w:t>
            </w:r>
          </w:p>
          <w:p w14:paraId="1590B807" w14:textId="77777777" w:rsidR="00494822" w:rsidRPr="00DB0856" w:rsidRDefault="00494822" w:rsidP="007F5DAB">
            <w:pPr>
              <w:pStyle w:val="List1"/>
            </w:pPr>
            <w:r w:rsidRPr="00DB0856">
              <w:t xml:space="preserve">Request  </w:t>
            </w:r>
          </w:p>
          <w:p w14:paraId="6BF0A6DA" w14:textId="77777777" w:rsidR="00494822" w:rsidRPr="00DB0856" w:rsidRDefault="00494822" w:rsidP="007F5DAB">
            <w:pPr>
              <w:pStyle w:val="LIst2"/>
            </w:pPr>
            <w:r w:rsidRPr="00DB0856">
              <w:t xml:space="preserve">URL: </w:t>
            </w:r>
            <w:r w:rsidRPr="008E1817">
              <w:rPr>
                <w:rFonts w:ascii="Courier New" w:hAnsi="Courier New" w:cs="Courier New"/>
              </w:rPr>
              <w:t>/</w:t>
            </w:r>
            <w:proofErr w:type="spellStart"/>
            <w:r w:rsidRPr="008E1817">
              <w:rPr>
                <w:rFonts w:ascii="Courier New" w:hAnsi="Courier New" w:cs="Courier New"/>
              </w:rPr>
              <w:t>api</w:t>
            </w:r>
            <w:proofErr w:type="spellEnd"/>
            <w:r w:rsidRPr="008E1817">
              <w:rPr>
                <w:rFonts w:ascii="Courier New" w:hAnsi="Courier New" w:cs="Courier New"/>
              </w:rPr>
              <w:t>/v1/login</w:t>
            </w:r>
            <w:r w:rsidRPr="00DB0856">
              <w:t xml:space="preserve"> </w:t>
            </w:r>
          </w:p>
          <w:p w14:paraId="0A3DEFE3" w14:textId="77777777" w:rsidR="00494822" w:rsidRPr="00DB0856" w:rsidRDefault="00494822" w:rsidP="007F5DAB">
            <w:pPr>
              <w:pStyle w:val="LIst2"/>
            </w:pPr>
            <w:r w:rsidRPr="00DB0856">
              <w:t xml:space="preserve">Method: POST </w:t>
            </w:r>
          </w:p>
          <w:p w14:paraId="05288028" w14:textId="77777777" w:rsidR="00494822" w:rsidRPr="00DB0856" w:rsidRDefault="00494822" w:rsidP="007F5DAB">
            <w:pPr>
              <w:pStyle w:val="LIst2"/>
            </w:pPr>
            <w:r w:rsidRPr="00DB0856">
              <w:t xml:space="preserve">Body: </w:t>
            </w:r>
            <w:r w:rsidRPr="007F5DAB">
              <w:rPr>
                <w:rFonts w:ascii="Courier New" w:hAnsi="Courier New" w:cs="Courier New"/>
              </w:rPr>
              <w:t>{username, password}</w:t>
            </w:r>
          </w:p>
          <w:p w14:paraId="7DC923D8" w14:textId="77777777" w:rsidR="00494822" w:rsidRPr="00DB0856" w:rsidRDefault="00494822" w:rsidP="007F5DAB">
            <w:pPr>
              <w:pStyle w:val="List1"/>
            </w:pPr>
            <w:r w:rsidRPr="00DB0856">
              <w:t xml:space="preserve">Response </w:t>
            </w:r>
            <w:r>
              <w:t>i</w:t>
            </w:r>
            <w:r w:rsidRPr="00DB0856">
              <w:t xml:space="preserve">f success </w:t>
            </w:r>
          </w:p>
          <w:p w14:paraId="287100D8" w14:textId="77777777" w:rsidR="00494822" w:rsidRDefault="00494822" w:rsidP="007F5DAB">
            <w:pPr>
              <w:pStyle w:val="LIst2"/>
            </w:pPr>
            <w:r w:rsidRPr="00DB0856">
              <w:t xml:space="preserve">Header: </w:t>
            </w:r>
          </w:p>
          <w:p w14:paraId="123A1D30" w14:textId="77777777" w:rsidR="00494822" w:rsidRDefault="00494822" w:rsidP="007F5DAB">
            <w:pPr>
              <w:pStyle w:val="LIst2"/>
            </w:pPr>
            <w:r w:rsidRPr="00DB0856">
              <w:t xml:space="preserve">Response status: 200 </w:t>
            </w:r>
          </w:p>
          <w:p w14:paraId="5A7E6F30" w14:textId="54CBDCAA" w:rsidR="00494822" w:rsidRDefault="00494822" w:rsidP="007F5DAB">
            <w:pPr>
              <w:pStyle w:val="LIst2"/>
            </w:pPr>
            <w:r w:rsidRPr="00DB0856">
              <w:t xml:space="preserve">Body: </w:t>
            </w:r>
            <w:r w:rsidRPr="007F5DAB">
              <w:rPr>
                <w:rFonts w:ascii="Courier New" w:hAnsi="Courier New" w:cs="Courier New"/>
              </w:rPr>
              <w:t>{token}</w:t>
            </w:r>
            <w:r w:rsidRPr="00DB0856">
              <w:t xml:space="preserve"> (</w:t>
            </w:r>
            <w:r w:rsidR="00E16526">
              <w:t>MD</w:t>
            </w:r>
            <w:r w:rsidR="00E16526" w:rsidRPr="00DB0856">
              <w:t xml:space="preserve">5 </w:t>
            </w:r>
            <w:r w:rsidRPr="00DB0856">
              <w:t xml:space="preserve">encrypted username, valid until logout) </w:t>
            </w:r>
          </w:p>
          <w:p w14:paraId="3F7C597B" w14:textId="2BDD579D" w:rsidR="00494822" w:rsidRDefault="00494822" w:rsidP="007F5DAB">
            <w:pPr>
              <w:pStyle w:val="List1"/>
            </w:pPr>
            <w:r w:rsidRPr="00DB0856">
              <w:t xml:space="preserve">If </w:t>
            </w:r>
            <w:r w:rsidR="00E16526">
              <w:t xml:space="preserve">member </w:t>
            </w:r>
            <w:r w:rsidRPr="00DB0856">
              <w:t xml:space="preserve">login info </w:t>
            </w:r>
            <w:proofErr w:type="gramStart"/>
            <w:r w:rsidRPr="00DB0856">
              <w:t>not correct</w:t>
            </w:r>
            <w:proofErr w:type="gramEnd"/>
            <w:r w:rsidR="00E16526">
              <w:t xml:space="preserve"> or member is deactivated</w:t>
            </w:r>
          </w:p>
          <w:p w14:paraId="2081A3BE" w14:textId="77777777" w:rsidR="00494822" w:rsidRDefault="00494822" w:rsidP="007F5DAB">
            <w:pPr>
              <w:pStyle w:val="LIst2"/>
            </w:pPr>
            <w:r w:rsidRPr="00DB0856">
              <w:t xml:space="preserve">Header: Response status: 401 </w:t>
            </w:r>
          </w:p>
          <w:p w14:paraId="2873849F" w14:textId="77777777" w:rsidR="00494822" w:rsidRPr="00AC3208" w:rsidRDefault="00494822" w:rsidP="009714D6">
            <w:pPr>
              <w:pStyle w:val="LIst2"/>
            </w:pPr>
            <w:r>
              <w:t xml:space="preserve">Body: </w:t>
            </w:r>
            <w:r w:rsidRPr="007F5DAB">
              <w:rPr>
                <w:rFonts w:ascii="Courier New" w:hAnsi="Courier New" w:cs="Courier New"/>
              </w:rPr>
              <w:t xml:space="preserve">{message: </w:t>
            </w:r>
            <w:r w:rsidRPr="00E971EF">
              <w:rPr>
                <w:rFonts w:ascii="Courier New" w:hAnsi="Courier New" w:cs="Courier New"/>
              </w:rPr>
              <w:t>"</w:t>
            </w:r>
            <w:r w:rsidRPr="007F5DAB">
              <w:rPr>
                <w:rFonts w:ascii="Courier New" w:hAnsi="Courier New" w:cs="Courier New"/>
              </w:rPr>
              <w:t>Invalid login</w:t>
            </w:r>
            <w:r w:rsidRPr="00E971EF">
              <w:rPr>
                <w:rFonts w:ascii="Courier New" w:hAnsi="Courier New" w:cs="Courier New"/>
              </w:rPr>
              <w:t>"</w:t>
            </w:r>
            <w:r w:rsidRPr="007F5DAB">
              <w:rPr>
                <w:rFonts w:ascii="Courier New" w:hAnsi="Courier New" w:cs="Courier New"/>
              </w:rPr>
              <w:t>}</w:t>
            </w:r>
          </w:p>
        </w:tc>
      </w:tr>
      <w:tr w:rsidR="00B21262" w:rsidRPr="00AC3208" w14:paraId="4CBBAFD4" w14:textId="77777777" w:rsidTr="009714D6">
        <w:tc>
          <w:tcPr>
            <w:tcW w:w="1387" w:type="dxa"/>
          </w:tcPr>
          <w:p w14:paraId="565C9C97" w14:textId="27080E39" w:rsidR="00B21262" w:rsidRDefault="00FC2565" w:rsidP="00494822">
            <w:r>
              <w:t>Scenario: A2b</w:t>
            </w:r>
          </w:p>
        </w:tc>
        <w:tc>
          <w:tcPr>
            <w:tcW w:w="7537" w:type="dxa"/>
          </w:tcPr>
          <w:p w14:paraId="7ED06E34" w14:textId="59D52785" w:rsidR="00B21262" w:rsidRPr="00DB0856" w:rsidRDefault="00B21262" w:rsidP="00B21262">
            <w:r>
              <w:t>Member</w:t>
            </w:r>
            <w:r w:rsidRPr="00DB0856">
              <w:t xml:space="preserve"> log</w:t>
            </w:r>
            <w:r>
              <w:t>out</w:t>
            </w:r>
          </w:p>
          <w:p w14:paraId="681B6FA6" w14:textId="77777777" w:rsidR="00B21262" w:rsidRDefault="00B21262" w:rsidP="004F13F8">
            <w:pPr>
              <w:pStyle w:val="List1"/>
              <w:rPr>
                <w:shd w:val="clear" w:color="auto" w:fill="FFFFFF"/>
              </w:rPr>
            </w:pPr>
            <w:r>
              <w:rPr>
                <w:shd w:val="clear" w:color="auto" w:fill="FFFFFF"/>
              </w:rPr>
              <w:t>Request:</w:t>
            </w:r>
          </w:p>
          <w:p w14:paraId="7E6138C2" w14:textId="32EA7872" w:rsidR="00B21262" w:rsidRDefault="00B21262" w:rsidP="004F13F8">
            <w:pPr>
              <w:pStyle w:val="LIst2"/>
              <w:rPr>
                <w:shd w:val="clear" w:color="auto" w:fill="FFFFFF"/>
              </w:rPr>
            </w:pPr>
            <w:r>
              <w:rPr>
                <w:shd w:val="clear" w:color="auto" w:fill="FFFFFF"/>
              </w:rPr>
              <w:t xml:space="preserve">URL: </w:t>
            </w:r>
            <w:r w:rsidRPr="004F13F8">
              <w:rPr>
                <w:rFonts w:ascii="Courier New" w:hAnsi="Courier New" w:cs="Courier New"/>
                <w:shd w:val="clear" w:color="auto" w:fill="FFFFFF"/>
              </w:rPr>
              <w:t>/</w:t>
            </w:r>
            <w:proofErr w:type="spellStart"/>
            <w:r w:rsidRPr="004F13F8">
              <w:rPr>
                <w:rFonts w:ascii="Courier New" w:hAnsi="Courier New" w:cs="Courier New"/>
                <w:shd w:val="clear" w:color="auto" w:fill="FFFFFF"/>
              </w:rPr>
              <w:t>api</w:t>
            </w:r>
            <w:proofErr w:type="spellEnd"/>
            <w:r w:rsidRPr="004F13F8">
              <w:rPr>
                <w:rFonts w:ascii="Courier New" w:hAnsi="Courier New" w:cs="Courier New"/>
                <w:shd w:val="clear" w:color="auto" w:fill="FFFFFF"/>
              </w:rPr>
              <w:t>/v1/</w:t>
            </w:r>
            <w:proofErr w:type="spellStart"/>
            <w:r w:rsidRPr="004F13F8">
              <w:rPr>
                <w:rFonts w:ascii="Courier New" w:hAnsi="Courier New" w:cs="Courier New"/>
                <w:shd w:val="clear" w:color="auto" w:fill="FFFFFF"/>
              </w:rPr>
              <w:t>logout?token</w:t>
            </w:r>
            <w:proofErr w:type="spellEnd"/>
            <w:r w:rsidRPr="004F13F8">
              <w:rPr>
                <w:rFonts w:ascii="Courier New" w:hAnsi="Courier New" w:cs="Courier New"/>
                <w:shd w:val="clear" w:color="auto" w:fill="FFFFFF"/>
              </w:rPr>
              <w:t>={AUTHORIZATION_TOKEN}</w:t>
            </w:r>
          </w:p>
          <w:p w14:paraId="72CB5938" w14:textId="6CC72725" w:rsidR="00B21262" w:rsidRDefault="00B21262" w:rsidP="004F13F8">
            <w:pPr>
              <w:pStyle w:val="LIst2"/>
              <w:rPr>
                <w:shd w:val="clear" w:color="auto" w:fill="FFFFFF"/>
              </w:rPr>
            </w:pPr>
            <w:r>
              <w:rPr>
                <w:shd w:val="clear" w:color="auto" w:fill="FFFFFF"/>
              </w:rPr>
              <w:t>Method: POST</w:t>
            </w:r>
          </w:p>
          <w:p w14:paraId="19904DF2" w14:textId="13C16FE9" w:rsidR="00B21262" w:rsidRPr="004F13F8" w:rsidRDefault="00B21262" w:rsidP="004F13F8">
            <w:pPr>
              <w:pStyle w:val="List1"/>
              <w:rPr>
                <w:shd w:val="clear" w:color="auto" w:fill="FFFFFF"/>
              </w:rPr>
            </w:pPr>
            <w:r>
              <w:rPr>
                <w:shd w:val="clear" w:color="auto" w:fill="FFFFFF"/>
              </w:rPr>
              <w:t>Response i</w:t>
            </w:r>
            <w:r w:rsidRPr="004F13F8">
              <w:rPr>
                <w:shd w:val="clear" w:color="auto" w:fill="FFFFFF"/>
              </w:rPr>
              <w:t>f success</w:t>
            </w:r>
          </w:p>
          <w:p w14:paraId="500B03DF" w14:textId="23C3C18E" w:rsidR="00B21262" w:rsidRDefault="00B21262" w:rsidP="004F13F8">
            <w:pPr>
              <w:pStyle w:val="LIst2"/>
              <w:rPr>
                <w:shd w:val="clear" w:color="auto" w:fill="FFFFFF"/>
              </w:rPr>
            </w:pPr>
            <w:r>
              <w:rPr>
                <w:shd w:val="clear" w:color="auto" w:fill="FFFFFF"/>
              </w:rPr>
              <w:t>Header: Response status: 200</w:t>
            </w:r>
          </w:p>
          <w:p w14:paraId="39F024AC" w14:textId="4AA77880" w:rsidR="00B21262" w:rsidRPr="004F13F8" w:rsidRDefault="00B00309" w:rsidP="004F13F8">
            <w:pPr>
              <w:pStyle w:val="LIst2"/>
              <w:rPr>
                <w:shd w:val="clear" w:color="auto" w:fill="FFFFFF"/>
              </w:rPr>
            </w:pPr>
            <w:r>
              <w:rPr>
                <w:shd w:val="clear" w:color="auto" w:fill="FFFFFF"/>
              </w:rPr>
              <w:t xml:space="preserve">Body: </w:t>
            </w:r>
            <w:r w:rsidR="00B21262" w:rsidRPr="007F5DAB">
              <w:rPr>
                <w:rFonts w:ascii="Courier New" w:hAnsi="Courier New" w:cs="Courier New"/>
              </w:rPr>
              <w:t xml:space="preserve">{message: </w:t>
            </w:r>
            <w:r w:rsidR="00B21262" w:rsidRPr="00E971EF">
              <w:rPr>
                <w:rFonts w:ascii="Courier New" w:hAnsi="Courier New" w:cs="Courier New"/>
              </w:rPr>
              <w:t>"</w:t>
            </w:r>
            <w:r w:rsidR="00B21262">
              <w:rPr>
                <w:rFonts w:ascii="Courier New" w:hAnsi="Courier New" w:cs="Courier New"/>
              </w:rPr>
              <w:t>L</w:t>
            </w:r>
            <w:r w:rsidR="00B21262" w:rsidRPr="007F5DAB">
              <w:rPr>
                <w:rFonts w:ascii="Courier New" w:hAnsi="Courier New" w:cs="Courier New"/>
              </w:rPr>
              <w:t>og</w:t>
            </w:r>
            <w:r w:rsidR="00B21262">
              <w:rPr>
                <w:rFonts w:ascii="Courier New" w:hAnsi="Courier New" w:cs="Courier New"/>
              </w:rPr>
              <w:t>out success</w:t>
            </w:r>
            <w:r w:rsidR="00B21262" w:rsidRPr="00E971EF">
              <w:rPr>
                <w:rFonts w:ascii="Courier New" w:hAnsi="Courier New" w:cs="Courier New"/>
              </w:rPr>
              <w:t>"</w:t>
            </w:r>
            <w:r w:rsidR="00B21262" w:rsidRPr="007F5DAB">
              <w:rPr>
                <w:rFonts w:ascii="Courier New" w:hAnsi="Courier New" w:cs="Courier New"/>
              </w:rPr>
              <w:t>}</w:t>
            </w:r>
          </w:p>
        </w:tc>
      </w:tr>
    </w:tbl>
    <w:p w14:paraId="3547C33E" w14:textId="77777777" w:rsidR="00494822" w:rsidRDefault="00494822" w:rsidP="00494822"/>
    <w:tbl>
      <w:tblPr>
        <w:tblStyle w:val="Tabelacomgrade"/>
        <w:tblW w:w="0" w:type="auto"/>
        <w:tblInd w:w="704" w:type="dxa"/>
        <w:tblLook w:val="04A0" w:firstRow="1" w:lastRow="0" w:firstColumn="1" w:lastColumn="0" w:noHBand="0" w:noVBand="1"/>
      </w:tblPr>
      <w:tblGrid>
        <w:gridCol w:w="1559"/>
        <w:gridCol w:w="7365"/>
      </w:tblGrid>
      <w:tr w:rsidR="008D1306" w:rsidRPr="00CC5879" w14:paraId="57A2A12F" w14:textId="77777777" w:rsidTr="00BD5BEB">
        <w:tc>
          <w:tcPr>
            <w:tcW w:w="1559" w:type="dxa"/>
            <w:shd w:val="clear" w:color="auto" w:fill="808080" w:themeFill="background1" w:themeFillShade="80"/>
          </w:tcPr>
          <w:p w14:paraId="2C7AAC62" w14:textId="2C0F92D4" w:rsidR="008D1306" w:rsidRPr="00CC5879" w:rsidRDefault="008D1306" w:rsidP="00494822">
            <w:pPr>
              <w:rPr>
                <w:b/>
                <w:bCs/>
                <w:color w:val="FFFFFF" w:themeColor="background1"/>
              </w:rPr>
            </w:pPr>
            <w:r>
              <w:rPr>
                <w:color w:val="FFFFFF" w:themeColor="background1"/>
              </w:rPr>
              <w:t>Feature: A</w:t>
            </w:r>
            <w:r w:rsidR="00494822">
              <w:rPr>
                <w:color w:val="FFFFFF" w:themeColor="background1"/>
              </w:rPr>
              <w:t>3</w:t>
            </w:r>
          </w:p>
        </w:tc>
        <w:tc>
          <w:tcPr>
            <w:tcW w:w="7365" w:type="dxa"/>
            <w:shd w:val="clear" w:color="auto" w:fill="808080" w:themeFill="background1" w:themeFillShade="80"/>
          </w:tcPr>
          <w:p w14:paraId="7933E9F0" w14:textId="1DCC9307" w:rsidR="008D1306" w:rsidRPr="00CC5879" w:rsidRDefault="008D1306" w:rsidP="007047FF">
            <w:pPr>
              <w:rPr>
                <w:b/>
                <w:bCs/>
                <w:color w:val="FFFFFF" w:themeColor="background1"/>
              </w:rPr>
            </w:pPr>
            <w:r w:rsidRPr="008D1306">
              <w:rPr>
                <w:color w:val="FFFFFF" w:themeColor="background1"/>
              </w:rPr>
              <w:t xml:space="preserve">Read </w:t>
            </w:r>
            <w:r w:rsidR="008B50AD">
              <w:rPr>
                <w:color w:val="FFFFFF" w:themeColor="background1"/>
              </w:rPr>
              <w:t>course</w:t>
            </w:r>
            <w:r w:rsidRPr="008D1306">
              <w:rPr>
                <w:color w:val="FFFFFF" w:themeColor="background1"/>
              </w:rPr>
              <w:t xml:space="preserve">s: As a developer I want to read </w:t>
            </w:r>
            <w:r w:rsidR="008B50AD">
              <w:rPr>
                <w:color w:val="FFFFFF" w:themeColor="background1"/>
              </w:rPr>
              <w:t>course</w:t>
            </w:r>
            <w:r w:rsidRPr="008D1306">
              <w:rPr>
                <w:color w:val="FFFFFF" w:themeColor="background1"/>
              </w:rPr>
              <w:t xml:space="preserve"> data that I can use it for display</w:t>
            </w:r>
          </w:p>
        </w:tc>
      </w:tr>
      <w:tr w:rsidR="008D1306" w:rsidRPr="00AC3208" w14:paraId="574FDACD" w14:textId="77777777" w:rsidTr="00BD5BEB">
        <w:tc>
          <w:tcPr>
            <w:tcW w:w="1559" w:type="dxa"/>
          </w:tcPr>
          <w:p w14:paraId="150E71CD" w14:textId="21AA0666" w:rsidR="008D1306" w:rsidRPr="00C16C65" w:rsidRDefault="003C60E6" w:rsidP="00494822">
            <w:r w:rsidRPr="0050252D">
              <w:t>Scenario: A</w:t>
            </w:r>
            <w:r w:rsidR="00494822">
              <w:t>3</w:t>
            </w:r>
            <w:r w:rsidRPr="0050252D">
              <w:t>a</w:t>
            </w:r>
          </w:p>
        </w:tc>
        <w:tc>
          <w:tcPr>
            <w:tcW w:w="7365" w:type="dxa"/>
          </w:tcPr>
          <w:p w14:paraId="0555DD90" w14:textId="78FDE9EF" w:rsidR="003C60E6" w:rsidRDefault="003C60E6" w:rsidP="003C60E6">
            <w:r w:rsidRPr="0050252D">
              <w:t xml:space="preserve">Read </w:t>
            </w:r>
            <w:r w:rsidR="008B50AD">
              <w:t>course</w:t>
            </w:r>
            <w:r w:rsidRPr="0050252D">
              <w:t xml:space="preserve"> info as logged in user</w:t>
            </w:r>
          </w:p>
          <w:p w14:paraId="059C3D00" w14:textId="197E28D5" w:rsidR="003C60E6" w:rsidRPr="0050252D" w:rsidRDefault="003C60E6" w:rsidP="007F5DAB">
            <w:pPr>
              <w:pStyle w:val="List1"/>
            </w:pPr>
            <w:r w:rsidRPr="0050252D">
              <w:t xml:space="preserve">Request </w:t>
            </w:r>
          </w:p>
          <w:p w14:paraId="55DCD2E2" w14:textId="0619BD54" w:rsidR="003C60E6" w:rsidRPr="0050252D" w:rsidRDefault="003C60E6" w:rsidP="007F5DAB">
            <w:pPr>
              <w:pStyle w:val="LIst2"/>
            </w:pPr>
            <w:r w:rsidRPr="0050252D">
              <w:t xml:space="preserve">URL: </w:t>
            </w:r>
            <w:r w:rsidRPr="007F5DAB">
              <w:rPr>
                <w:rFonts w:ascii="Courier New" w:hAnsi="Courier New" w:cs="Courier New"/>
              </w:rPr>
              <w:t>/</w:t>
            </w:r>
            <w:proofErr w:type="spellStart"/>
            <w:r w:rsidRPr="007F5DAB">
              <w:rPr>
                <w:rFonts w:ascii="Courier New" w:hAnsi="Courier New" w:cs="Courier New"/>
              </w:rPr>
              <w:t>api</w:t>
            </w:r>
            <w:proofErr w:type="spellEnd"/>
            <w:r w:rsidRPr="007F5DAB">
              <w:rPr>
                <w:rFonts w:ascii="Courier New" w:hAnsi="Courier New" w:cs="Courier New"/>
              </w:rPr>
              <w:t>/v1/</w:t>
            </w:r>
            <w:proofErr w:type="spellStart"/>
            <w:r w:rsidR="008B50AD">
              <w:rPr>
                <w:rFonts w:ascii="Courier New" w:hAnsi="Courier New" w:cs="Courier New"/>
              </w:rPr>
              <w:t>course</w:t>
            </w:r>
            <w:r w:rsidRPr="007F5DAB">
              <w:rPr>
                <w:rFonts w:ascii="Courier New" w:hAnsi="Courier New" w:cs="Courier New"/>
              </w:rPr>
              <w:t>s?token</w:t>
            </w:r>
            <w:proofErr w:type="spellEnd"/>
            <w:r w:rsidRPr="007F5DAB">
              <w:rPr>
                <w:rFonts w:ascii="Courier New" w:hAnsi="Courier New" w:cs="Courier New"/>
              </w:rPr>
              <w:t>={AUTHORIZATION_TOKEN}</w:t>
            </w:r>
            <w:r w:rsidRPr="0050252D">
              <w:t xml:space="preserve"> </w:t>
            </w:r>
          </w:p>
          <w:p w14:paraId="1393168D" w14:textId="00C1666F" w:rsidR="003C60E6" w:rsidRPr="0050252D" w:rsidRDefault="003C60E6" w:rsidP="007F5DAB">
            <w:pPr>
              <w:pStyle w:val="LIst2"/>
            </w:pPr>
            <w:r w:rsidRPr="0050252D">
              <w:t xml:space="preserve">Method: GET </w:t>
            </w:r>
          </w:p>
          <w:p w14:paraId="022DB512" w14:textId="16E34346" w:rsidR="003C60E6" w:rsidRPr="0050252D" w:rsidRDefault="003C60E6" w:rsidP="007F5DAB">
            <w:pPr>
              <w:pStyle w:val="List1"/>
            </w:pPr>
            <w:r w:rsidRPr="0050252D">
              <w:t xml:space="preserve">Response </w:t>
            </w:r>
            <w:r>
              <w:t>if success</w:t>
            </w:r>
          </w:p>
          <w:p w14:paraId="3A899C64" w14:textId="3C419E37" w:rsidR="003C60E6" w:rsidRPr="0050252D" w:rsidRDefault="003C60E6" w:rsidP="007F5DAB">
            <w:pPr>
              <w:pStyle w:val="LIst2"/>
            </w:pPr>
            <w:r w:rsidRPr="0050252D">
              <w:t xml:space="preserve">Header: Response status: 200 </w:t>
            </w:r>
          </w:p>
          <w:p w14:paraId="302463ED" w14:textId="02CC39BD" w:rsidR="003C60E6" w:rsidRDefault="003C60E6" w:rsidP="007F5DAB">
            <w:pPr>
              <w:pStyle w:val="LIst2"/>
            </w:pPr>
            <w:r w:rsidRPr="0050252D">
              <w:t>Body</w:t>
            </w:r>
            <w:r w:rsidR="00CE2C77">
              <w:rPr>
                <w:rFonts w:ascii="Courier New" w:hAnsi="Courier New" w:cs="Courier New"/>
              </w:rPr>
              <w:t>: [{</w:t>
            </w:r>
            <w:r w:rsidRPr="007F5DAB">
              <w:rPr>
                <w:rFonts w:ascii="Courier New" w:hAnsi="Courier New" w:cs="Courier New"/>
              </w:rPr>
              <w:t xml:space="preserve">id, title, description, </w:t>
            </w:r>
            <w:proofErr w:type="spellStart"/>
            <w:r w:rsidRPr="007F5DAB">
              <w:rPr>
                <w:rFonts w:ascii="Courier New" w:hAnsi="Courier New" w:cs="Courier New"/>
              </w:rPr>
              <w:t>date</w:t>
            </w:r>
            <w:r w:rsidR="007047FF">
              <w:rPr>
                <w:rFonts w:ascii="Courier New" w:hAnsi="Courier New" w:cs="Courier New"/>
              </w:rPr>
              <w:t>_</w:t>
            </w:r>
            <w:r w:rsidRPr="007F5DAB">
              <w:rPr>
                <w:rFonts w:ascii="Courier New" w:hAnsi="Courier New" w:cs="Courier New"/>
              </w:rPr>
              <w:t>time</w:t>
            </w:r>
            <w:proofErr w:type="spellEnd"/>
            <w:r w:rsidRPr="007F5DAB">
              <w:rPr>
                <w:rFonts w:ascii="Courier New" w:hAnsi="Courier New" w:cs="Courier New"/>
              </w:rPr>
              <w:t xml:space="preserve">, </w:t>
            </w:r>
            <w:proofErr w:type="spellStart"/>
            <w:r w:rsidRPr="007F5DAB">
              <w:rPr>
                <w:rFonts w:ascii="Courier New" w:hAnsi="Courier New" w:cs="Courier New"/>
              </w:rPr>
              <w:t>duration_days</w:t>
            </w:r>
            <w:proofErr w:type="spellEnd"/>
            <w:r w:rsidRPr="007F5DAB">
              <w:rPr>
                <w:rFonts w:ascii="Courier New" w:hAnsi="Courier New" w:cs="Courier New"/>
              </w:rPr>
              <w:t xml:space="preserve">, location, </w:t>
            </w:r>
            <w:proofErr w:type="spellStart"/>
            <w:r w:rsidR="002006DA">
              <w:rPr>
                <w:rFonts w:ascii="Courier New" w:hAnsi="Courier New" w:cs="Courier New"/>
              </w:rPr>
              <w:t>instructor_name</w:t>
            </w:r>
            <w:proofErr w:type="spellEnd"/>
            <w:r w:rsidR="002006DA">
              <w:rPr>
                <w:rFonts w:ascii="Courier New" w:hAnsi="Courier New" w:cs="Courier New"/>
              </w:rPr>
              <w:t>,</w:t>
            </w:r>
            <w:r w:rsidR="002006DA" w:rsidRPr="007F5DAB" w:rsidDel="002006DA">
              <w:rPr>
                <w:rFonts w:ascii="Courier New" w:hAnsi="Courier New" w:cs="Courier New"/>
              </w:rPr>
              <w:t xml:space="preserve"> </w:t>
            </w:r>
            <w:r w:rsidR="002006DA">
              <w:rPr>
                <w:rFonts w:ascii="Courier New" w:hAnsi="Courier New" w:cs="Courier New"/>
              </w:rPr>
              <w:t>seats</w:t>
            </w:r>
            <w:proofErr w:type="gramStart"/>
            <w:r w:rsidRPr="007F5DAB">
              <w:rPr>
                <w:rFonts w:ascii="Courier New" w:hAnsi="Courier New" w:cs="Courier New"/>
              </w:rPr>
              <w:t>}</w:t>
            </w:r>
            <w:r w:rsidR="00CE2C77">
              <w:rPr>
                <w:rFonts w:ascii="Courier New" w:hAnsi="Courier New" w:cs="Courier New"/>
              </w:rPr>
              <w:t>,…</w:t>
            </w:r>
            <w:proofErr w:type="gramEnd"/>
            <w:r w:rsidR="00CE2C77">
              <w:rPr>
                <w:rFonts w:ascii="Courier New" w:hAnsi="Courier New" w:cs="Courier New"/>
              </w:rPr>
              <w:t>]</w:t>
            </w:r>
          </w:p>
          <w:p w14:paraId="64946251" w14:textId="7F3F43B4" w:rsidR="00CE2C77" w:rsidRPr="0050252D" w:rsidRDefault="00CE2C77" w:rsidP="007F5DAB">
            <w:pPr>
              <w:pStyle w:val="List1"/>
            </w:pPr>
            <w:r>
              <w:t xml:space="preserve">Response if </w:t>
            </w:r>
            <w:r w:rsidRPr="0050252D">
              <w:t>user not logged in</w:t>
            </w:r>
          </w:p>
          <w:p w14:paraId="2B8CBB28" w14:textId="78B42BFC" w:rsidR="00CE2C77" w:rsidRPr="0050252D" w:rsidRDefault="00CE2C77" w:rsidP="007F5DAB">
            <w:pPr>
              <w:pStyle w:val="LIst2"/>
            </w:pPr>
            <w:r w:rsidRPr="0050252D">
              <w:t xml:space="preserve">Header: Response status: 401 </w:t>
            </w:r>
          </w:p>
          <w:p w14:paraId="39E9BEF7" w14:textId="4B5F7EB5" w:rsidR="008D1306" w:rsidRPr="00AC3208" w:rsidRDefault="00CE2C77" w:rsidP="007F5DAB">
            <w:pPr>
              <w:pStyle w:val="LIst2"/>
            </w:pPr>
            <w:r w:rsidRPr="0050252D">
              <w:t xml:space="preserve">Body: </w:t>
            </w:r>
            <w:r w:rsidR="003C27B7" w:rsidRPr="007F5DAB">
              <w:rPr>
                <w:rFonts w:ascii="Courier New" w:hAnsi="Courier New" w:cs="Courier New"/>
              </w:rPr>
              <w:t>{</w:t>
            </w:r>
            <w:r w:rsidRPr="007F5DAB">
              <w:rPr>
                <w:rFonts w:ascii="Courier New" w:hAnsi="Courier New" w:cs="Courier New"/>
              </w:rPr>
              <w:t xml:space="preserve">message: </w:t>
            </w:r>
            <w:r w:rsidR="003C27B7" w:rsidRPr="007F5DAB">
              <w:rPr>
                <w:rFonts w:ascii="Courier New" w:hAnsi="Courier New" w:cs="Courier New"/>
              </w:rPr>
              <w:t>“</w:t>
            </w:r>
            <w:r w:rsidRPr="007F5DAB">
              <w:rPr>
                <w:rFonts w:ascii="Courier New" w:hAnsi="Courier New" w:cs="Courier New"/>
              </w:rPr>
              <w:t>Unauthorized user</w:t>
            </w:r>
            <w:r w:rsidR="003C27B7" w:rsidRPr="007F5DAB">
              <w:rPr>
                <w:rFonts w:ascii="Courier New" w:hAnsi="Courier New" w:cs="Courier New"/>
              </w:rPr>
              <w:t>”}</w:t>
            </w:r>
          </w:p>
        </w:tc>
      </w:tr>
    </w:tbl>
    <w:p w14:paraId="47AE1521" w14:textId="77777777" w:rsidR="0050252D" w:rsidRPr="0050252D" w:rsidRDefault="0050252D">
      <w:r w:rsidRPr="0050252D">
        <w:t xml:space="preserve"> </w:t>
      </w:r>
    </w:p>
    <w:tbl>
      <w:tblPr>
        <w:tblStyle w:val="Tabelacomgrade"/>
        <w:tblW w:w="0" w:type="auto"/>
        <w:tblInd w:w="704" w:type="dxa"/>
        <w:tblLook w:val="04A0" w:firstRow="1" w:lastRow="0" w:firstColumn="1" w:lastColumn="0" w:noHBand="0" w:noVBand="1"/>
      </w:tblPr>
      <w:tblGrid>
        <w:gridCol w:w="1387"/>
        <w:gridCol w:w="7537"/>
      </w:tblGrid>
      <w:tr w:rsidR="00882FBC" w:rsidRPr="00CC5879" w14:paraId="30B4D3D7" w14:textId="77777777" w:rsidTr="002D1FAB">
        <w:tc>
          <w:tcPr>
            <w:tcW w:w="1387" w:type="dxa"/>
            <w:shd w:val="clear" w:color="auto" w:fill="808080" w:themeFill="background1" w:themeFillShade="80"/>
          </w:tcPr>
          <w:p w14:paraId="332E76D7" w14:textId="5411D9A4" w:rsidR="00882FBC" w:rsidRPr="00CC5879" w:rsidRDefault="00882FBC">
            <w:pPr>
              <w:rPr>
                <w:b/>
                <w:bCs/>
                <w:color w:val="FFFFFF" w:themeColor="background1"/>
              </w:rPr>
            </w:pPr>
            <w:r>
              <w:rPr>
                <w:color w:val="FFFFFF" w:themeColor="background1"/>
              </w:rPr>
              <w:t>Feature: A</w:t>
            </w:r>
            <w:r w:rsidR="00494822">
              <w:rPr>
                <w:color w:val="FFFFFF" w:themeColor="background1"/>
              </w:rPr>
              <w:t>4</w:t>
            </w:r>
          </w:p>
        </w:tc>
        <w:tc>
          <w:tcPr>
            <w:tcW w:w="7537" w:type="dxa"/>
            <w:shd w:val="clear" w:color="auto" w:fill="808080" w:themeFill="background1" w:themeFillShade="80"/>
          </w:tcPr>
          <w:p w14:paraId="1891E96E" w14:textId="2B7E5311" w:rsidR="00882FBC" w:rsidRPr="00CC5879" w:rsidRDefault="00882FBC" w:rsidP="007047FF">
            <w:pPr>
              <w:rPr>
                <w:b/>
                <w:bCs/>
                <w:color w:val="FFFFFF" w:themeColor="background1"/>
              </w:rPr>
            </w:pPr>
            <w:r w:rsidRPr="00882FBC">
              <w:rPr>
                <w:color w:val="FFFFFF" w:themeColor="background1"/>
              </w:rPr>
              <w:t xml:space="preserve">Manage registration: As a developer I want to send/read </w:t>
            </w:r>
            <w:r w:rsidR="008B50AD">
              <w:rPr>
                <w:color w:val="FFFFFF" w:themeColor="background1"/>
              </w:rPr>
              <w:t>course</w:t>
            </w:r>
            <w:r w:rsidRPr="00882FBC">
              <w:rPr>
                <w:color w:val="FFFFFF" w:themeColor="background1"/>
              </w:rPr>
              <w:t xml:space="preserve"> registration dat</w:t>
            </w:r>
            <w:r w:rsidR="007047FF">
              <w:rPr>
                <w:color w:val="FFFFFF" w:themeColor="background1"/>
              </w:rPr>
              <w:t>a</w:t>
            </w:r>
          </w:p>
        </w:tc>
      </w:tr>
      <w:tr w:rsidR="00882FBC" w:rsidRPr="00AC3208" w14:paraId="505E270B" w14:textId="77777777" w:rsidTr="002D1FAB">
        <w:tc>
          <w:tcPr>
            <w:tcW w:w="1387" w:type="dxa"/>
          </w:tcPr>
          <w:p w14:paraId="242F9F65" w14:textId="05FA8CF4" w:rsidR="00882FBC" w:rsidRPr="00C16C65" w:rsidRDefault="00882FBC" w:rsidP="00BD5BEB">
            <w:r w:rsidRPr="00A0076D">
              <w:t>Scenario: A</w:t>
            </w:r>
            <w:r w:rsidR="00494822">
              <w:t>4</w:t>
            </w:r>
            <w:r w:rsidRPr="00A0076D">
              <w:t>a</w:t>
            </w:r>
          </w:p>
        </w:tc>
        <w:tc>
          <w:tcPr>
            <w:tcW w:w="7537" w:type="dxa"/>
          </w:tcPr>
          <w:p w14:paraId="5202B9AF" w14:textId="734D3E62" w:rsidR="00882FBC" w:rsidRDefault="00882FBC" w:rsidP="00BD5BEB">
            <w:r w:rsidRPr="00882FBC">
              <w:t xml:space="preserve">Register for </w:t>
            </w:r>
            <w:r w:rsidR="007047FF">
              <w:t xml:space="preserve">a </w:t>
            </w:r>
            <w:r w:rsidR="008B50AD">
              <w:t>course</w:t>
            </w:r>
            <w:r w:rsidRPr="00882FBC">
              <w:t xml:space="preserve"> as </w:t>
            </w:r>
            <w:r w:rsidR="007047FF">
              <w:t xml:space="preserve">a </w:t>
            </w:r>
            <w:r w:rsidRPr="00882FBC">
              <w:t xml:space="preserve">logged in </w:t>
            </w:r>
            <w:r w:rsidR="007047FF">
              <w:t>member</w:t>
            </w:r>
          </w:p>
          <w:p w14:paraId="00813BE6" w14:textId="4F88EAD1" w:rsidR="00882FBC" w:rsidRPr="00A0076D" w:rsidRDefault="00882FBC" w:rsidP="007F5DAB">
            <w:pPr>
              <w:pStyle w:val="List1"/>
            </w:pPr>
            <w:r w:rsidRPr="00A0076D">
              <w:lastRenderedPageBreak/>
              <w:t xml:space="preserve">Request </w:t>
            </w:r>
          </w:p>
          <w:p w14:paraId="78E3A81D" w14:textId="60DC2128" w:rsidR="00882FBC" w:rsidRPr="00A0076D" w:rsidRDefault="00882FBC" w:rsidP="007F5DAB">
            <w:pPr>
              <w:pStyle w:val="LIst2"/>
            </w:pPr>
            <w:r w:rsidRPr="00A0076D">
              <w:t xml:space="preserve">URL: </w:t>
            </w:r>
            <w:r w:rsidRPr="007F5DAB">
              <w:rPr>
                <w:rFonts w:ascii="Courier New" w:hAnsi="Courier New" w:cs="Courier New"/>
              </w:rPr>
              <w:t>/</w:t>
            </w:r>
            <w:proofErr w:type="spellStart"/>
            <w:r w:rsidRPr="007F5DAB">
              <w:rPr>
                <w:rFonts w:ascii="Courier New" w:hAnsi="Courier New" w:cs="Courier New"/>
              </w:rPr>
              <w:t>api</w:t>
            </w:r>
            <w:proofErr w:type="spellEnd"/>
            <w:r w:rsidRPr="007F5DAB">
              <w:rPr>
                <w:rFonts w:ascii="Courier New" w:hAnsi="Courier New" w:cs="Courier New"/>
              </w:rPr>
              <w:t>/v1/</w:t>
            </w:r>
            <w:proofErr w:type="spellStart"/>
            <w:r w:rsidRPr="007F5DAB">
              <w:rPr>
                <w:rFonts w:ascii="Courier New" w:hAnsi="Courier New" w:cs="Courier New"/>
              </w:rPr>
              <w:t>registrations?token</w:t>
            </w:r>
            <w:proofErr w:type="spellEnd"/>
            <w:r w:rsidRPr="007F5DAB">
              <w:rPr>
                <w:rFonts w:ascii="Courier New" w:hAnsi="Courier New" w:cs="Courier New"/>
              </w:rPr>
              <w:t>={AUTHORIZATION_TOKEN}</w:t>
            </w:r>
            <w:r w:rsidRPr="00A0076D">
              <w:t xml:space="preserve"> </w:t>
            </w:r>
          </w:p>
          <w:p w14:paraId="50B55E44" w14:textId="15508890" w:rsidR="00882FBC" w:rsidRPr="00A0076D" w:rsidRDefault="00882FBC" w:rsidP="007F5DAB">
            <w:pPr>
              <w:pStyle w:val="LIst2"/>
            </w:pPr>
            <w:r w:rsidRPr="00A0076D">
              <w:t xml:space="preserve">Method: POST </w:t>
            </w:r>
          </w:p>
          <w:p w14:paraId="58EE3423" w14:textId="783CCEB8" w:rsidR="00882FBC" w:rsidRPr="00A0076D" w:rsidRDefault="00882FBC" w:rsidP="007F5DAB">
            <w:pPr>
              <w:pStyle w:val="LIst2"/>
            </w:pPr>
            <w:r w:rsidRPr="00A0076D">
              <w:t xml:space="preserve">Header: </w:t>
            </w:r>
          </w:p>
          <w:p w14:paraId="623867AA" w14:textId="3D26EE8E" w:rsidR="003C27B7" w:rsidRPr="00A0076D" w:rsidRDefault="003C27B7" w:rsidP="007F5DAB">
            <w:pPr>
              <w:pStyle w:val="LIst2"/>
            </w:pPr>
            <w:r>
              <w:t xml:space="preserve">Body: </w:t>
            </w:r>
            <w:r w:rsidRPr="007F5DAB">
              <w:rPr>
                <w:rFonts w:ascii="Courier New" w:hAnsi="Courier New" w:cs="Courier New"/>
              </w:rPr>
              <w:t>{</w:t>
            </w:r>
            <w:proofErr w:type="spellStart"/>
            <w:r w:rsidR="008B50AD">
              <w:rPr>
                <w:rFonts w:ascii="Courier New" w:hAnsi="Courier New" w:cs="Courier New"/>
              </w:rPr>
              <w:t>course</w:t>
            </w:r>
            <w:r w:rsidRPr="007F5DAB">
              <w:rPr>
                <w:rFonts w:ascii="Courier New" w:hAnsi="Courier New" w:cs="Courier New"/>
              </w:rPr>
              <w:t>_id</w:t>
            </w:r>
            <w:proofErr w:type="spellEnd"/>
            <w:r w:rsidRPr="007F5DAB">
              <w:rPr>
                <w:rFonts w:ascii="Courier New" w:hAnsi="Courier New" w:cs="Courier New"/>
              </w:rPr>
              <w:t>}</w:t>
            </w:r>
            <w:r w:rsidRPr="00A0076D">
              <w:t xml:space="preserve"> </w:t>
            </w:r>
          </w:p>
          <w:p w14:paraId="4B0BB07B" w14:textId="5885DD48" w:rsidR="00882FBC" w:rsidRPr="0050252D" w:rsidRDefault="00882FBC" w:rsidP="00BD5BEB">
            <w:pPr>
              <w:pStyle w:val="List1"/>
            </w:pPr>
            <w:r w:rsidRPr="0050252D">
              <w:t xml:space="preserve">Response </w:t>
            </w:r>
            <w:r>
              <w:t>if success</w:t>
            </w:r>
          </w:p>
          <w:p w14:paraId="1A7E2BA3" w14:textId="51FA5A0E" w:rsidR="00882FBC" w:rsidRPr="0050252D" w:rsidRDefault="00882FBC" w:rsidP="00BD5BEB">
            <w:pPr>
              <w:pStyle w:val="LIst2"/>
            </w:pPr>
            <w:r w:rsidRPr="0050252D">
              <w:t>Header: Response s</w:t>
            </w:r>
            <w:r w:rsidR="003C27B7">
              <w:t>tatus: 200</w:t>
            </w:r>
          </w:p>
          <w:p w14:paraId="755CD498" w14:textId="2663D1D8" w:rsidR="00882FBC" w:rsidRDefault="00882FBC" w:rsidP="003C27B7">
            <w:pPr>
              <w:pStyle w:val="LIst2"/>
            </w:pPr>
            <w:r w:rsidRPr="0050252D">
              <w:t>Body</w:t>
            </w:r>
            <w:r w:rsidRPr="00CC5879">
              <w:t xml:space="preserve">: </w:t>
            </w:r>
            <w:r w:rsidR="003C27B7" w:rsidRPr="007F5DAB">
              <w:rPr>
                <w:rFonts w:ascii="Courier New" w:hAnsi="Courier New" w:cs="Courier New"/>
              </w:rPr>
              <w:t xml:space="preserve">{message: </w:t>
            </w:r>
            <w:r w:rsidR="003C27B7" w:rsidRPr="003C27B7">
              <w:rPr>
                <w:rFonts w:ascii="Courier New" w:hAnsi="Courier New" w:cs="Courier New"/>
              </w:rPr>
              <w:t>"</w:t>
            </w:r>
            <w:r w:rsidR="003C27B7" w:rsidRPr="007F5DAB">
              <w:rPr>
                <w:rFonts w:ascii="Courier New" w:hAnsi="Courier New" w:cs="Courier New"/>
              </w:rPr>
              <w:t>Registration success"}</w:t>
            </w:r>
          </w:p>
          <w:p w14:paraId="0554B6E5" w14:textId="0277FFAD" w:rsidR="00882FBC" w:rsidRPr="0050252D" w:rsidRDefault="00882FBC" w:rsidP="00BD5BEB">
            <w:pPr>
              <w:pStyle w:val="List1"/>
            </w:pPr>
            <w:r>
              <w:t xml:space="preserve">Response if </w:t>
            </w:r>
            <w:r w:rsidR="008E1817">
              <w:t>member</w:t>
            </w:r>
            <w:r w:rsidRPr="0050252D">
              <w:t xml:space="preserve"> not logged in</w:t>
            </w:r>
          </w:p>
          <w:p w14:paraId="1DF9236B" w14:textId="77777777" w:rsidR="00882FBC" w:rsidRPr="0050252D" w:rsidRDefault="00882FBC" w:rsidP="00BD5BEB">
            <w:pPr>
              <w:pStyle w:val="LIst2"/>
            </w:pPr>
            <w:r w:rsidRPr="0050252D">
              <w:t xml:space="preserve">Header: Response status: 401 </w:t>
            </w:r>
          </w:p>
          <w:p w14:paraId="23E85D8C" w14:textId="36C176CF" w:rsidR="003C27B7" w:rsidRDefault="003C27B7" w:rsidP="003C27B7">
            <w:pPr>
              <w:pStyle w:val="LIst2"/>
            </w:pPr>
            <w:r w:rsidRPr="0050252D">
              <w:t>Body</w:t>
            </w:r>
            <w:r w:rsidRPr="00CC5879">
              <w:rPr>
                <w:rFonts w:ascii="Courier New" w:hAnsi="Courier New" w:cs="Courier New"/>
              </w:rPr>
              <w:t>: {message: "Unauthorized user"}</w:t>
            </w:r>
          </w:p>
          <w:p w14:paraId="6ADE635A" w14:textId="329643D8" w:rsidR="003C27B7" w:rsidRPr="0050252D" w:rsidRDefault="003C27B7" w:rsidP="003C27B7">
            <w:pPr>
              <w:pStyle w:val="List1"/>
            </w:pPr>
            <w:r>
              <w:t xml:space="preserve">Response if </w:t>
            </w:r>
            <w:r w:rsidR="008B50AD">
              <w:t>course</w:t>
            </w:r>
            <w:r w:rsidRPr="00A0076D">
              <w:t xml:space="preserve"> does not exist</w:t>
            </w:r>
          </w:p>
          <w:p w14:paraId="7096588C" w14:textId="726E42A8" w:rsidR="003C27B7" w:rsidRPr="0050252D" w:rsidRDefault="00974EFF" w:rsidP="003C27B7">
            <w:pPr>
              <w:pStyle w:val="LIst2"/>
            </w:pPr>
            <w:r>
              <w:t>Header: Response status: 404</w:t>
            </w:r>
            <w:r w:rsidR="003C27B7" w:rsidRPr="0050252D">
              <w:t xml:space="preserve"> </w:t>
            </w:r>
          </w:p>
          <w:p w14:paraId="52CFDF94" w14:textId="16E850B3" w:rsidR="003C27B7" w:rsidRDefault="003C27B7" w:rsidP="003C27B7">
            <w:pPr>
              <w:pStyle w:val="LIst2"/>
            </w:pPr>
            <w:r w:rsidRPr="0050252D">
              <w:t>Body</w:t>
            </w:r>
            <w:r w:rsidRPr="00CC5879">
              <w:rPr>
                <w:rFonts w:ascii="Courier New" w:hAnsi="Courier New" w:cs="Courier New"/>
              </w:rPr>
              <w:t>: {message: "</w:t>
            </w:r>
            <w:r w:rsidR="00974EFF">
              <w:rPr>
                <w:rFonts w:ascii="Courier New" w:hAnsi="Courier New" w:cs="Courier New"/>
              </w:rPr>
              <w:t>Not found</w:t>
            </w:r>
            <w:r w:rsidRPr="00CC5879">
              <w:rPr>
                <w:rFonts w:ascii="Courier New" w:hAnsi="Courier New" w:cs="Courier New"/>
              </w:rPr>
              <w:t>"}</w:t>
            </w:r>
          </w:p>
          <w:p w14:paraId="29341DE6" w14:textId="1EF499A7" w:rsidR="00AA2804" w:rsidRPr="0050252D" w:rsidRDefault="00AA2804" w:rsidP="00AA2804">
            <w:pPr>
              <w:pStyle w:val="List1"/>
            </w:pPr>
            <w:r>
              <w:t>Response if the member already</w:t>
            </w:r>
            <w:r w:rsidRPr="00A0076D">
              <w:t xml:space="preserve"> </w:t>
            </w:r>
            <w:proofErr w:type="spellStart"/>
            <w:r>
              <w:t>registrered</w:t>
            </w:r>
            <w:proofErr w:type="spellEnd"/>
            <w:r>
              <w:t xml:space="preserve"> for the course</w:t>
            </w:r>
          </w:p>
          <w:p w14:paraId="4F6BCFD4" w14:textId="15813718" w:rsidR="00AA2804" w:rsidRPr="0050252D" w:rsidRDefault="00AA2804" w:rsidP="00AA2804">
            <w:pPr>
              <w:pStyle w:val="LIst2"/>
            </w:pPr>
            <w:r>
              <w:t>Header: Response status: 406</w:t>
            </w:r>
            <w:r w:rsidRPr="0050252D">
              <w:t xml:space="preserve"> </w:t>
            </w:r>
          </w:p>
          <w:p w14:paraId="7610D898" w14:textId="47E52B3A" w:rsidR="00AA2804" w:rsidRPr="004F13F8" w:rsidRDefault="00AA2804">
            <w:pPr>
              <w:pStyle w:val="LIst2"/>
            </w:pPr>
            <w:r w:rsidRPr="0050252D">
              <w:t>Body</w:t>
            </w:r>
            <w:r w:rsidRPr="00CC5879">
              <w:rPr>
                <w:rFonts w:ascii="Courier New" w:hAnsi="Courier New" w:cs="Courier New"/>
              </w:rPr>
              <w:t>: {message: "</w:t>
            </w:r>
            <w:r>
              <w:rPr>
                <w:rFonts w:ascii="Courier New" w:hAnsi="Courier New" w:cs="Courier New"/>
              </w:rPr>
              <w:t>Member already registered</w:t>
            </w:r>
            <w:r w:rsidRPr="00AA2804">
              <w:rPr>
                <w:rFonts w:ascii="Courier New" w:hAnsi="Courier New" w:cs="Courier New"/>
              </w:rPr>
              <w:t>"}</w:t>
            </w:r>
          </w:p>
          <w:p w14:paraId="34C41165" w14:textId="25F2EE17" w:rsidR="00AA2804" w:rsidRPr="0050252D" w:rsidRDefault="00AA2804" w:rsidP="00AA2804">
            <w:pPr>
              <w:pStyle w:val="List1"/>
            </w:pPr>
            <w:r>
              <w:t>Response if there is no available seat</w:t>
            </w:r>
          </w:p>
          <w:p w14:paraId="60DC1227" w14:textId="5C506572" w:rsidR="00AA2804" w:rsidRPr="0050252D" w:rsidRDefault="00AA2804" w:rsidP="00AA2804">
            <w:pPr>
              <w:pStyle w:val="LIst2"/>
            </w:pPr>
            <w:r>
              <w:t>Header: Response status: 406</w:t>
            </w:r>
            <w:r w:rsidRPr="0050252D">
              <w:t xml:space="preserve"> </w:t>
            </w:r>
          </w:p>
          <w:p w14:paraId="79D08A7F" w14:textId="6E5218E7" w:rsidR="00882FBC" w:rsidRPr="00AC3208" w:rsidRDefault="00AA2804" w:rsidP="004F13F8">
            <w:pPr>
              <w:pStyle w:val="LIst2"/>
            </w:pPr>
            <w:r w:rsidRPr="0050252D">
              <w:t>Body</w:t>
            </w:r>
            <w:r w:rsidRPr="00CC5879">
              <w:rPr>
                <w:rFonts w:ascii="Courier New" w:hAnsi="Courier New" w:cs="Courier New"/>
              </w:rPr>
              <w:t>: {message: "</w:t>
            </w:r>
            <w:r>
              <w:rPr>
                <w:rFonts w:ascii="Courier New" w:hAnsi="Courier New" w:cs="Courier New"/>
              </w:rPr>
              <w:t>No available seat</w:t>
            </w:r>
            <w:r w:rsidRPr="00A27C96">
              <w:rPr>
                <w:rFonts w:ascii="Courier New" w:hAnsi="Courier New" w:cs="Courier New"/>
              </w:rPr>
              <w:t>"}</w:t>
            </w:r>
          </w:p>
        </w:tc>
      </w:tr>
      <w:tr w:rsidR="002D1FAB" w:rsidRPr="00AC3208" w14:paraId="22E1088B" w14:textId="77777777" w:rsidTr="002D1FAB">
        <w:tc>
          <w:tcPr>
            <w:tcW w:w="1387" w:type="dxa"/>
          </w:tcPr>
          <w:p w14:paraId="331B2B02" w14:textId="6B690071" w:rsidR="002D1FAB" w:rsidRPr="00A0076D" w:rsidRDefault="002D1FAB" w:rsidP="002D1FAB">
            <w:r>
              <w:lastRenderedPageBreak/>
              <w:t>Scenario: A</w:t>
            </w:r>
            <w:r w:rsidR="00494822">
              <w:t>4</w:t>
            </w:r>
            <w:r>
              <w:t>b</w:t>
            </w:r>
          </w:p>
        </w:tc>
        <w:tc>
          <w:tcPr>
            <w:tcW w:w="7537" w:type="dxa"/>
          </w:tcPr>
          <w:p w14:paraId="5147883B" w14:textId="6151D9FC" w:rsidR="002D1FAB" w:rsidRDefault="002D1FAB" w:rsidP="002D1FAB">
            <w:r w:rsidRPr="00A22E68">
              <w:t xml:space="preserve">Show registered </w:t>
            </w:r>
            <w:r w:rsidR="008B50AD">
              <w:t>course</w:t>
            </w:r>
            <w:r w:rsidRPr="00A22E68">
              <w:t xml:space="preserve">s for logged in </w:t>
            </w:r>
            <w:r w:rsidR="008E1817">
              <w:t>member</w:t>
            </w:r>
          </w:p>
          <w:p w14:paraId="40422124" w14:textId="77777777" w:rsidR="002D1FAB" w:rsidRDefault="002D1FAB" w:rsidP="002D1FAB">
            <w:pPr>
              <w:pStyle w:val="List1"/>
            </w:pPr>
            <w:r>
              <w:t xml:space="preserve">Request </w:t>
            </w:r>
          </w:p>
          <w:p w14:paraId="43FE3686" w14:textId="77777777" w:rsidR="002D1FAB" w:rsidRDefault="002D1FAB" w:rsidP="002D1FAB">
            <w:pPr>
              <w:pStyle w:val="LIst2"/>
            </w:pPr>
            <w:r>
              <w:t>URL:</w:t>
            </w:r>
            <w:r w:rsidRPr="00482B70">
              <w:rPr>
                <w:rFonts w:ascii="Courier New" w:hAnsi="Courier New" w:cs="Courier New"/>
              </w:rPr>
              <w:t xml:space="preserve"> /</w:t>
            </w:r>
            <w:proofErr w:type="spellStart"/>
            <w:r w:rsidRPr="00482B70">
              <w:rPr>
                <w:rFonts w:ascii="Courier New" w:hAnsi="Courier New" w:cs="Courier New"/>
              </w:rPr>
              <w:t>api</w:t>
            </w:r>
            <w:proofErr w:type="spellEnd"/>
            <w:r w:rsidRPr="00482B70">
              <w:rPr>
                <w:rFonts w:ascii="Courier New" w:hAnsi="Courier New" w:cs="Courier New"/>
              </w:rPr>
              <w:t>/v1/</w:t>
            </w:r>
            <w:proofErr w:type="spellStart"/>
            <w:r w:rsidRPr="00482B70">
              <w:rPr>
                <w:rFonts w:ascii="Courier New" w:hAnsi="Courier New" w:cs="Courier New"/>
              </w:rPr>
              <w:t>registrations?token</w:t>
            </w:r>
            <w:proofErr w:type="spellEnd"/>
            <w:r w:rsidRPr="00482B70">
              <w:rPr>
                <w:rFonts w:ascii="Courier New" w:hAnsi="Courier New" w:cs="Courier New"/>
              </w:rPr>
              <w:t>={AUTHORIZATION_TOKEN}</w:t>
            </w:r>
            <w:r>
              <w:t xml:space="preserve"> </w:t>
            </w:r>
          </w:p>
          <w:p w14:paraId="0A7E815C" w14:textId="77777777" w:rsidR="002D1FAB" w:rsidRDefault="002D1FAB" w:rsidP="002D1FAB">
            <w:pPr>
              <w:pStyle w:val="LIst2"/>
            </w:pPr>
            <w:r>
              <w:t xml:space="preserve">Method: GET </w:t>
            </w:r>
          </w:p>
          <w:p w14:paraId="0AA233FD" w14:textId="79A83769" w:rsidR="002D1FAB" w:rsidRDefault="002D1FAB" w:rsidP="002D1FAB">
            <w:pPr>
              <w:pStyle w:val="List1"/>
            </w:pPr>
            <w:r>
              <w:t xml:space="preserve">Response If success </w:t>
            </w:r>
          </w:p>
          <w:p w14:paraId="0BB1304E" w14:textId="77777777" w:rsidR="002D1FAB" w:rsidRDefault="002D1FAB" w:rsidP="002D1FAB">
            <w:pPr>
              <w:pStyle w:val="LIst2"/>
            </w:pPr>
            <w:r>
              <w:t xml:space="preserve">Header: Response status: 200 </w:t>
            </w:r>
          </w:p>
          <w:p w14:paraId="2796C713" w14:textId="5FD9BA45" w:rsidR="002D1FAB" w:rsidRDefault="002D1FAB" w:rsidP="002D1FAB">
            <w:pPr>
              <w:pStyle w:val="LIst2"/>
            </w:pPr>
            <w:r>
              <w:t xml:space="preserve">Body: </w:t>
            </w:r>
            <w:r w:rsidR="008E1817">
              <w:t>[</w:t>
            </w:r>
            <w:r w:rsidRPr="00482B70">
              <w:rPr>
                <w:rFonts w:ascii="Courier New" w:hAnsi="Courier New" w:cs="Courier New"/>
              </w:rPr>
              <w:t xml:space="preserve">{id, </w:t>
            </w:r>
            <w:proofErr w:type="spellStart"/>
            <w:r w:rsidR="008B50AD">
              <w:rPr>
                <w:rFonts w:ascii="Courier New" w:hAnsi="Courier New" w:cs="Courier New"/>
              </w:rPr>
              <w:t>course</w:t>
            </w:r>
            <w:r w:rsidRPr="00482B70">
              <w:rPr>
                <w:rFonts w:ascii="Courier New" w:hAnsi="Courier New" w:cs="Courier New"/>
              </w:rPr>
              <w:t>_id</w:t>
            </w:r>
            <w:proofErr w:type="spellEnd"/>
            <w:r w:rsidRPr="00482B70">
              <w:rPr>
                <w:rFonts w:ascii="Courier New" w:hAnsi="Courier New" w:cs="Courier New"/>
              </w:rPr>
              <w:t xml:space="preserve">, </w:t>
            </w:r>
            <w:proofErr w:type="spellStart"/>
            <w:r w:rsidRPr="00482B70">
              <w:rPr>
                <w:rFonts w:ascii="Courier New" w:hAnsi="Courier New" w:cs="Courier New"/>
              </w:rPr>
              <w:t>user_id</w:t>
            </w:r>
            <w:proofErr w:type="spellEnd"/>
            <w:r w:rsidRPr="00482B70">
              <w:rPr>
                <w:rFonts w:ascii="Courier New" w:hAnsi="Courier New" w:cs="Courier New"/>
              </w:rPr>
              <w:t xml:space="preserve">, </w:t>
            </w:r>
            <w:proofErr w:type="spellStart"/>
            <w:r w:rsidRPr="00482B70">
              <w:rPr>
                <w:rFonts w:ascii="Courier New" w:hAnsi="Courier New" w:cs="Courier New"/>
              </w:rPr>
              <w:t>registration_type</w:t>
            </w:r>
            <w:proofErr w:type="spellEnd"/>
            <w:r w:rsidRPr="00482B70">
              <w:rPr>
                <w:rFonts w:ascii="Courier New" w:hAnsi="Courier New" w:cs="Courier New"/>
              </w:rPr>
              <w:t xml:space="preserve">, </w:t>
            </w:r>
            <w:proofErr w:type="spellStart"/>
            <w:r w:rsidRPr="00482B70">
              <w:rPr>
                <w:rFonts w:ascii="Courier New" w:hAnsi="Courier New" w:cs="Courier New"/>
              </w:rPr>
              <w:t>registration_date</w:t>
            </w:r>
            <w:proofErr w:type="spellEnd"/>
            <w:r w:rsidRPr="00482B70">
              <w:rPr>
                <w:rFonts w:ascii="Courier New" w:hAnsi="Courier New" w:cs="Courier New"/>
              </w:rPr>
              <w:t xml:space="preserve">, </w:t>
            </w:r>
            <w:proofErr w:type="spellStart"/>
            <w:r w:rsidR="008B50AD">
              <w:rPr>
                <w:rFonts w:ascii="Courier New" w:hAnsi="Courier New" w:cs="Courier New"/>
              </w:rPr>
              <w:t>course</w:t>
            </w:r>
            <w:r w:rsidRPr="00482B70">
              <w:rPr>
                <w:rFonts w:ascii="Courier New" w:hAnsi="Courier New" w:cs="Courier New"/>
              </w:rPr>
              <w:t>_rating</w:t>
            </w:r>
            <w:proofErr w:type="spellEnd"/>
            <w:r w:rsidR="008E1817">
              <w:rPr>
                <w:rFonts w:ascii="Courier New" w:hAnsi="Courier New" w:cs="Courier New"/>
              </w:rPr>
              <w:t>}, …]</w:t>
            </w:r>
          </w:p>
          <w:p w14:paraId="5E5FFA38" w14:textId="2FF52E9E" w:rsidR="002D1FAB" w:rsidRDefault="002D1FAB" w:rsidP="002D1FAB">
            <w:pPr>
              <w:pStyle w:val="List1"/>
            </w:pPr>
            <w:r>
              <w:t xml:space="preserve">If </w:t>
            </w:r>
            <w:r w:rsidR="008E1817">
              <w:t>member</w:t>
            </w:r>
            <w:r>
              <w:t xml:space="preserve"> not logged in </w:t>
            </w:r>
          </w:p>
          <w:p w14:paraId="230F19C7" w14:textId="77777777" w:rsidR="002D1FAB" w:rsidRDefault="002D1FAB" w:rsidP="002D1FAB">
            <w:pPr>
              <w:pStyle w:val="LIst2"/>
            </w:pPr>
            <w:r>
              <w:t xml:space="preserve">Header: Response status: 401 </w:t>
            </w:r>
          </w:p>
          <w:p w14:paraId="344DAC8A" w14:textId="155C9C32" w:rsidR="002D1FAB" w:rsidRPr="00882FBC" w:rsidRDefault="002D1FAB" w:rsidP="007F5DAB">
            <w:pPr>
              <w:pStyle w:val="LIst2"/>
            </w:pPr>
            <w:r>
              <w:t xml:space="preserve">Body: message: </w:t>
            </w:r>
            <w:r w:rsidRPr="007F5DAB">
              <w:rPr>
                <w:rFonts w:ascii="Courier New" w:hAnsi="Courier New" w:cs="Courier New"/>
              </w:rPr>
              <w:t>{message: "Unauthorized user"}</w:t>
            </w:r>
          </w:p>
        </w:tc>
      </w:tr>
    </w:tbl>
    <w:p w14:paraId="7C6D6987" w14:textId="5F30D1E6" w:rsidR="0050252D" w:rsidRPr="0050252D" w:rsidRDefault="0050252D"/>
    <w:tbl>
      <w:tblPr>
        <w:tblStyle w:val="Tabelacomgrade"/>
        <w:tblW w:w="0" w:type="auto"/>
        <w:tblInd w:w="704" w:type="dxa"/>
        <w:tblLayout w:type="fixed"/>
        <w:tblLook w:val="04A0" w:firstRow="1" w:lastRow="0" w:firstColumn="1" w:lastColumn="0" w:noHBand="0" w:noVBand="1"/>
      </w:tblPr>
      <w:tblGrid>
        <w:gridCol w:w="1418"/>
        <w:gridCol w:w="7506"/>
      </w:tblGrid>
      <w:tr w:rsidR="002D1FAB" w:rsidRPr="00CC5879" w14:paraId="0044270B" w14:textId="77777777" w:rsidTr="007F5DAB">
        <w:tc>
          <w:tcPr>
            <w:tcW w:w="1418" w:type="dxa"/>
            <w:shd w:val="clear" w:color="auto" w:fill="808080" w:themeFill="background1" w:themeFillShade="80"/>
          </w:tcPr>
          <w:p w14:paraId="56B11DD1" w14:textId="52C0234A" w:rsidR="002D1FAB" w:rsidRPr="00CC5879" w:rsidRDefault="002D1FAB" w:rsidP="00494822">
            <w:pPr>
              <w:rPr>
                <w:b/>
                <w:bCs/>
                <w:color w:val="FFFFFF" w:themeColor="background1"/>
              </w:rPr>
            </w:pPr>
            <w:r>
              <w:rPr>
                <w:color w:val="FFFFFF" w:themeColor="background1"/>
              </w:rPr>
              <w:t>Feature: A</w:t>
            </w:r>
            <w:r w:rsidR="00494822">
              <w:rPr>
                <w:color w:val="FFFFFF" w:themeColor="background1"/>
              </w:rPr>
              <w:t>5</w:t>
            </w:r>
          </w:p>
        </w:tc>
        <w:tc>
          <w:tcPr>
            <w:tcW w:w="7506" w:type="dxa"/>
            <w:shd w:val="clear" w:color="auto" w:fill="808080" w:themeFill="background1" w:themeFillShade="80"/>
          </w:tcPr>
          <w:p w14:paraId="63D1BCC8" w14:textId="73FFA879" w:rsidR="002D1FAB" w:rsidRPr="007F5DAB" w:rsidRDefault="002D1FAB" w:rsidP="002D1FAB">
            <w:pPr>
              <w:rPr>
                <w:color w:val="FFFFFF" w:themeColor="background1"/>
              </w:rPr>
            </w:pPr>
            <w:r w:rsidRPr="002D1FAB">
              <w:rPr>
                <w:color w:val="FFFFFF" w:themeColor="background1"/>
              </w:rPr>
              <w:t xml:space="preserve">Rate registered/attended </w:t>
            </w:r>
            <w:r w:rsidR="008B50AD">
              <w:rPr>
                <w:color w:val="FFFFFF" w:themeColor="background1"/>
              </w:rPr>
              <w:t>course</w:t>
            </w:r>
            <w:r w:rsidRPr="002D1FAB">
              <w:rPr>
                <w:color w:val="FFFFFF" w:themeColor="background1"/>
              </w:rPr>
              <w:t xml:space="preserve">s: As a developer I want to send </w:t>
            </w:r>
            <w:r w:rsidR="008B50AD">
              <w:rPr>
                <w:color w:val="FFFFFF" w:themeColor="background1"/>
              </w:rPr>
              <w:t>course</w:t>
            </w:r>
            <w:r>
              <w:rPr>
                <w:color w:val="FFFFFF" w:themeColor="background1"/>
              </w:rPr>
              <w:t xml:space="preserve"> rating data to the </w:t>
            </w:r>
            <w:r w:rsidR="008B50AD">
              <w:rPr>
                <w:color w:val="FFFFFF" w:themeColor="background1"/>
              </w:rPr>
              <w:t>course</w:t>
            </w:r>
            <w:r>
              <w:rPr>
                <w:color w:val="FFFFFF" w:themeColor="background1"/>
              </w:rPr>
              <w:t xml:space="preserve"> </w:t>
            </w:r>
            <w:r w:rsidR="00ED3FF3" w:rsidRPr="00ED3FF3">
              <w:rPr>
                <w:color w:val="FFFFFF" w:themeColor="background1"/>
              </w:rPr>
              <w:t>application so that so that it is persisted</w:t>
            </w:r>
          </w:p>
        </w:tc>
      </w:tr>
      <w:tr w:rsidR="002D1FAB" w:rsidRPr="00AC3208" w14:paraId="41469027" w14:textId="77777777" w:rsidTr="007F5DAB">
        <w:tc>
          <w:tcPr>
            <w:tcW w:w="1418" w:type="dxa"/>
          </w:tcPr>
          <w:p w14:paraId="519A7111" w14:textId="61AE9CB0" w:rsidR="002D1FAB" w:rsidRPr="00C16C65" w:rsidRDefault="00ED3FF3" w:rsidP="00494822">
            <w:r>
              <w:t>Scenario: A</w:t>
            </w:r>
            <w:r w:rsidR="00494822">
              <w:t>5</w:t>
            </w:r>
            <w:r w:rsidR="002D1FAB" w:rsidRPr="00A0076D">
              <w:t>a</w:t>
            </w:r>
          </w:p>
        </w:tc>
        <w:tc>
          <w:tcPr>
            <w:tcW w:w="7506" w:type="dxa"/>
          </w:tcPr>
          <w:p w14:paraId="27265D91" w14:textId="27A0BCB7" w:rsidR="00ED3FF3" w:rsidRPr="00DB0856" w:rsidRDefault="00ED3FF3" w:rsidP="00ED3FF3">
            <w:r w:rsidRPr="00DB0856">
              <w:t xml:space="preserve">Rate a registered/attended </w:t>
            </w:r>
            <w:r w:rsidR="008B50AD">
              <w:t>course</w:t>
            </w:r>
            <w:r w:rsidRPr="00DB0856">
              <w:t xml:space="preserve"> as logged in </w:t>
            </w:r>
            <w:r w:rsidR="008E1817">
              <w:t>member</w:t>
            </w:r>
            <w:r w:rsidRPr="00DB0856">
              <w:t xml:space="preserve"> </w:t>
            </w:r>
          </w:p>
          <w:p w14:paraId="05E049D0" w14:textId="714C07B7" w:rsidR="00ED3FF3" w:rsidRPr="00DB0856" w:rsidRDefault="00ED3FF3" w:rsidP="007F5DAB">
            <w:pPr>
              <w:pStyle w:val="List1"/>
            </w:pPr>
            <w:r w:rsidRPr="00DB0856">
              <w:lastRenderedPageBreak/>
              <w:t xml:space="preserve">Request </w:t>
            </w:r>
          </w:p>
          <w:p w14:paraId="087C64A4" w14:textId="6A0C6ACC" w:rsidR="00ED3FF3" w:rsidRPr="00DB0856" w:rsidRDefault="00ED3FF3" w:rsidP="007F5DAB">
            <w:pPr>
              <w:pStyle w:val="LIst2"/>
            </w:pPr>
            <w:r>
              <w:t xml:space="preserve">URL: </w:t>
            </w:r>
            <w:r w:rsidRPr="007F5DAB">
              <w:rPr>
                <w:rFonts w:ascii="Courier New" w:hAnsi="Courier New" w:cs="Courier New"/>
              </w:rPr>
              <w:t>/</w:t>
            </w:r>
            <w:proofErr w:type="spellStart"/>
            <w:r w:rsidRPr="007F5DAB">
              <w:rPr>
                <w:rFonts w:ascii="Courier New" w:hAnsi="Courier New" w:cs="Courier New"/>
              </w:rPr>
              <w:t>api</w:t>
            </w:r>
            <w:proofErr w:type="spellEnd"/>
            <w:r w:rsidRPr="007F5DAB">
              <w:rPr>
                <w:rFonts w:ascii="Courier New" w:hAnsi="Courier New" w:cs="Courier New"/>
              </w:rPr>
              <w:t>/v1/registrations</w:t>
            </w:r>
            <w:proofErr w:type="gramStart"/>
            <w:r w:rsidRPr="007F5DAB">
              <w:rPr>
                <w:rFonts w:ascii="Courier New" w:hAnsi="Courier New" w:cs="Courier New"/>
              </w:rPr>
              <w:t>/:</w:t>
            </w:r>
            <w:proofErr w:type="spellStart"/>
            <w:r w:rsidR="008E1817">
              <w:rPr>
                <w:rFonts w:ascii="Courier New" w:hAnsi="Courier New" w:cs="Courier New"/>
              </w:rPr>
              <w:t>course</w:t>
            </w:r>
            <w:proofErr w:type="gramEnd"/>
            <w:r w:rsidR="008E1817">
              <w:rPr>
                <w:rFonts w:ascii="Courier New" w:hAnsi="Courier New" w:cs="Courier New"/>
              </w:rPr>
              <w:t>_</w:t>
            </w:r>
            <w:r w:rsidRPr="007F5DAB">
              <w:rPr>
                <w:rFonts w:ascii="Courier New" w:hAnsi="Courier New" w:cs="Courier New"/>
              </w:rPr>
              <w:t>id?token</w:t>
            </w:r>
            <w:proofErr w:type="spellEnd"/>
            <w:r w:rsidRPr="007F5DAB">
              <w:rPr>
                <w:rFonts w:ascii="Courier New" w:hAnsi="Courier New" w:cs="Courier New"/>
              </w:rPr>
              <w:t xml:space="preserve">={AUTHORIZATION_TOKEN} </w:t>
            </w:r>
          </w:p>
          <w:p w14:paraId="272DA446" w14:textId="055043AF" w:rsidR="00ED3FF3" w:rsidRPr="00ED3FF3" w:rsidRDefault="00ED3FF3" w:rsidP="007F5DAB">
            <w:pPr>
              <w:pStyle w:val="LIst2"/>
            </w:pPr>
            <w:r w:rsidRPr="00ED3FF3">
              <w:t xml:space="preserve">Method: PUT </w:t>
            </w:r>
          </w:p>
          <w:p w14:paraId="3563816B" w14:textId="3E53A17F" w:rsidR="00ED3FF3" w:rsidRPr="00DB0856" w:rsidRDefault="00ED3FF3" w:rsidP="007F5DAB">
            <w:pPr>
              <w:pStyle w:val="LIst2"/>
            </w:pPr>
            <w:r>
              <w:t xml:space="preserve">Body: </w:t>
            </w:r>
            <w:r w:rsidRPr="00482B70">
              <w:rPr>
                <w:rFonts w:ascii="Courier New" w:hAnsi="Courier New" w:cs="Courier New"/>
              </w:rPr>
              <w:t>{</w:t>
            </w:r>
            <w:proofErr w:type="spellStart"/>
            <w:r w:rsidR="008B50AD">
              <w:rPr>
                <w:rFonts w:ascii="Courier New" w:hAnsi="Courier New" w:cs="Courier New"/>
              </w:rPr>
              <w:t>course</w:t>
            </w:r>
            <w:r>
              <w:rPr>
                <w:rFonts w:ascii="Courier New" w:hAnsi="Courier New" w:cs="Courier New"/>
              </w:rPr>
              <w:t>_rating</w:t>
            </w:r>
            <w:proofErr w:type="spellEnd"/>
            <w:r w:rsidRPr="00482B70">
              <w:rPr>
                <w:rFonts w:ascii="Courier New" w:hAnsi="Courier New" w:cs="Courier New"/>
              </w:rPr>
              <w:t>}</w:t>
            </w:r>
          </w:p>
          <w:p w14:paraId="5DFA0183" w14:textId="4910605A" w:rsidR="00ED3FF3" w:rsidRPr="00DB0856" w:rsidRDefault="00ED3FF3" w:rsidP="007F5DAB">
            <w:pPr>
              <w:pStyle w:val="List1"/>
            </w:pPr>
            <w:r w:rsidRPr="00DB0856">
              <w:t xml:space="preserve">Response If success </w:t>
            </w:r>
          </w:p>
          <w:p w14:paraId="5B18EE75" w14:textId="5F1AF709" w:rsidR="00ED3FF3" w:rsidRPr="00DB0856" w:rsidRDefault="00ED3FF3" w:rsidP="007F5DAB">
            <w:pPr>
              <w:pStyle w:val="LIst2"/>
            </w:pPr>
            <w:r w:rsidRPr="00DB0856">
              <w:t xml:space="preserve">Header: Response status: 200 </w:t>
            </w:r>
          </w:p>
          <w:p w14:paraId="6680DF9C" w14:textId="6A332DCD" w:rsidR="00ED3FF3" w:rsidRPr="00DB0856" w:rsidRDefault="00ED3FF3" w:rsidP="007F5DAB">
            <w:pPr>
              <w:pStyle w:val="LIst2"/>
            </w:pPr>
            <w:r w:rsidRPr="00DB0856">
              <w:t xml:space="preserve">Body: message: </w:t>
            </w:r>
            <w:r w:rsidRPr="00482B70">
              <w:rPr>
                <w:rFonts w:ascii="Courier New" w:hAnsi="Courier New" w:cs="Courier New"/>
              </w:rPr>
              <w:t>{message: "</w:t>
            </w:r>
            <w:r>
              <w:t xml:space="preserve"> </w:t>
            </w:r>
            <w:r>
              <w:rPr>
                <w:rFonts w:ascii="Courier New" w:hAnsi="Courier New" w:cs="Courier New"/>
              </w:rPr>
              <w:t>Rating success</w:t>
            </w:r>
            <w:r w:rsidRPr="00482B70">
              <w:rPr>
                <w:rFonts w:ascii="Courier New" w:hAnsi="Courier New" w:cs="Courier New"/>
              </w:rPr>
              <w:t>"}</w:t>
            </w:r>
          </w:p>
          <w:p w14:paraId="490C4C9B" w14:textId="25FD6316" w:rsidR="004628E3" w:rsidRDefault="004628E3" w:rsidP="004628E3">
            <w:pPr>
              <w:pStyle w:val="List1"/>
            </w:pPr>
            <w:r w:rsidRPr="00DB0856">
              <w:t xml:space="preserve">Response If </w:t>
            </w:r>
            <w:proofErr w:type="spellStart"/>
            <w:r w:rsidR="00516B31" w:rsidRPr="004F13F8">
              <w:rPr>
                <w:rFonts w:ascii="Courier New" w:hAnsi="Courier New" w:cs="Courier New"/>
              </w:rPr>
              <w:t>course_</w:t>
            </w:r>
            <w:r w:rsidRPr="004F13F8">
              <w:rPr>
                <w:rFonts w:ascii="Courier New" w:hAnsi="Courier New" w:cs="Courier New"/>
              </w:rPr>
              <w:t>id</w:t>
            </w:r>
            <w:proofErr w:type="spellEnd"/>
            <w:r>
              <w:t xml:space="preserve"> does not exist or wrong </w:t>
            </w:r>
            <w:proofErr w:type="spellStart"/>
            <w:r w:rsidR="008B50AD" w:rsidRPr="008E1817">
              <w:rPr>
                <w:rFonts w:ascii="Courier New" w:hAnsi="Courier New" w:cs="Courier New"/>
              </w:rPr>
              <w:t>course</w:t>
            </w:r>
            <w:r w:rsidRPr="008E1817">
              <w:rPr>
                <w:rFonts w:ascii="Courier New" w:hAnsi="Courier New" w:cs="Courier New"/>
              </w:rPr>
              <w:t>_rating</w:t>
            </w:r>
            <w:proofErr w:type="spellEnd"/>
            <w:r>
              <w:t xml:space="preserve"> or logged </w:t>
            </w:r>
            <w:r w:rsidR="008E1817">
              <w:t>member</w:t>
            </w:r>
            <w:r>
              <w:t xml:space="preserve"> is not registered for the specific </w:t>
            </w:r>
            <w:r w:rsidR="008B50AD">
              <w:t>course</w:t>
            </w:r>
            <w:r w:rsidR="00516B31">
              <w:t xml:space="preserve"> </w:t>
            </w:r>
          </w:p>
          <w:p w14:paraId="3DAB84D8" w14:textId="125DCADE" w:rsidR="004628E3" w:rsidRPr="00DB0856" w:rsidRDefault="004628E3" w:rsidP="004628E3">
            <w:pPr>
              <w:pStyle w:val="LIst2"/>
            </w:pPr>
            <w:r w:rsidRPr="00DB0856">
              <w:t xml:space="preserve">Header: Response status: </w:t>
            </w:r>
            <w:r>
              <w:t>4</w:t>
            </w:r>
            <w:r w:rsidRPr="00DB0856">
              <w:t xml:space="preserve">00 </w:t>
            </w:r>
          </w:p>
          <w:p w14:paraId="78142A82" w14:textId="701957E9" w:rsidR="004628E3" w:rsidRPr="00DB0856" w:rsidRDefault="004628E3" w:rsidP="004628E3">
            <w:pPr>
              <w:pStyle w:val="LIst2"/>
            </w:pPr>
            <w:r w:rsidRPr="00DB0856">
              <w:t xml:space="preserve">Body: message: </w:t>
            </w:r>
            <w:r w:rsidRPr="00482B70">
              <w:rPr>
                <w:rFonts w:ascii="Courier New" w:hAnsi="Courier New" w:cs="Courier New"/>
              </w:rPr>
              <w:t>{message: "</w:t>
            </w:r>
            <w:r w:rsidRPr="007F5DAB">
              <w:rPr>
                <w:rFonts w:ascii="Courier New" w:hAnsi="Courier New" w:cs="Courier New"/>
              </w:rPr>
              <w:t>Bad request</w:t>
            </w:r>
            <w:r w:rsidRPr="00482B70">
              <w:rPr>
                <w:rFonts w:ascii="Courier New" w:hAnsi="Courier New" w:cs="Courier New"/>
              </w:rPr>
              <w:t>"}</w:t>
            </w:r>
          </w:p>
          <w:p w14:paraId="6136C20E" w14:textId="5CD530FD" w:rsidR="00ED3FF3" w:rsidRDefault="00ED3FF3" w:rsidP="00ED3FF3">
            <w:pPr>
              <w:pStyle w:val="List1"/>
            </w:pPr>
            <w:r>
              <w:t xml:space="preserve">If </w:t>
            </w:r>
            <w:r w:rsidR="008E1817">
              <w:t>member</w:t>
            </w:r>
            <w:r>
              <w:t xml:space="preserve"> not logged in </w:t>
            </w:r>
          </w:p>
          <w:p w14:paraId="58B517F4" w14:textId="77777777" w:rsidR="00ED3FF3" w:rsidRDefault="00ED3FF3" w:rsidP="007F5DAB">
            <w:pPr>
              <w:pStyle w:val="LIst2"/>
            </w:pPr>
            <w:r>
              <w:t xml:space="preserve">Header: Response status: 401 </w:t>
            </w:r>
          </w:p>
          <w:p w14:paraId="65D541B4" w14:textId="2ACB33B1" w:rsidR="002D1FAB" w:rsidRPr="00AC3208" w:rsidRDefault="00ED3FF3" w:rsidP="007F5DAB">
            <w:pPr>
              <w:pStyle w:val="LIst2"/>
            </w:pPr>
            <w:r>
              <w:t xml:space="preserve">Body: </w:t>
            </w:r>
            <w:r w:rsidRPr="00ED3FF3">
              <w:rPr>
                <w:rFonts w:ascii="Courier New" w:hAnsi="Courier New" w:cs="Courier New"/>
              </w:rPr>
              <w:t>{message: "Unauthorized user"}</w:t>
            </w:r>
          </w:p>
        </w:tc>
      </w:tr>
    </w:tbl>
    <w:p w14:paraId="556B454B" w14:textId="70948B43" w:rsidR="0050532B" w:rsidRDefault="0050532B"/>
    <w:p w14:paraId="74A86DA2" w14:textId="65C8E01C" w:rsidR="00BB0621" w:rsidRDefault="00BB0621">
      <w:pPr>
        <w:pStyle w:val="Ttulo2"/>
      </w:pPr>
      <w:bookmarkStart w:id="13" w:name="_Toc12765663"/>
      <w:r>
        <w:t>Phase Two</w:t>
      </w:r>
      <w:bookmarkEnd w:id="13"/>
    </w:p>
    <w:p w14:paraId="55CEECDA" w14:textId="7E6138F0" w:rsidR="00BB0621" w:rsidRDefault="00BB0621"/>
    <w:p w14:paraId="4B20C92D" w14:textId="60D6AA25" w:rsidR="00BB0621" w:rsidRPr="00BB0621" w:rsidRDefault="00FA0D29" w:rsidP="00FA0D29">
      <w:r>
        <w:t xml:space="preserve">In this phase you have to </w:t>
      </w:r>
      <w:r w:rsidR="00BB0621" w:rsidRPr="00BB0621">
        <w:t xml:space="preserve">create a </w:t>
      </w:r>
      <w:r>
        <w:t xml:space="preserve">RESTful single page </w:t>
      </w:r>
      <w:r w:rsidR="00BB0621" w:rsidRPr="00BB0621">
        <w:t xml:space="preserve">frontend </w:t>
      </w:r>
      <w:r>
        <w:t xml:space="preserve">application </w:t>
      </w:r>
      <w:r w:rsidR="00BB0621" w:rsidRPr="00BB0621">
        <w:t xml:space="preserve">(SPA) for </w:t>
      </w:r>
      <w:r w:rsidR="00041611">
        <w:t>club members</w:t>
      </w:r>
      <w:r w:rsidR="00BB0621" w:rsidRPr="00BB0621">
        <w:t xml:space="preserve"> to browse information about the </w:t>
      </w:r>
      <w:r w:rsidR="008B50AD">
        <w:t>course</w:t>
      </w:r>
      <w:r w:rsidR="00BB0621" w:rsidRPr="00BB0621">
        <w:t xml:space="preserve">s, filter </w:t>
      </w:r>
      <w:r w:rsidR="008B50AD">
        <w:t>course</w:t>
      </w:r>
      <w:r w:rsidR="00BB0621" w:rsidRPr="00BB0621">
        <w:t xml:space="preserve">s by </w:t>
      </w:r>
      <w:r w:rsidR="003A18C4">
        <w:t xml:space="preserve">start </w:t>
      </w:r>
      <w:r w:rsidR="00BB0621" w:rsidRPr="00BB0621">
        <w:t xml:space="preserve">date, create a </w:t>
      </w:r>
      <w:r w:rsidR="00041611">
        <w:t xml:space="preserve">member </w:t>
      </w:r>
      <w:r w:rsidR="00BB0621" w:rsidRPr="00BB0621">
        <w:t>profile, register fo</w:t>
      </w:r>
      <w:r w:rsidR="00041611">
        <w:t>r</w:t>
      </w:r>
      <w:r w:rsidR="00BB0621" w:rsidRPr="00BB0621">
        <w:t xml:space="preserve"> a </w:t>
      </w:r>
      <w:r w:rsidR="008B50AD">
        <w:t>course</w:t>
      </w:r>
      <w:r w:rsidR="00BB0621" w:rsidRPr="00BB0621">
        <w:t xml:space="preserve">, download an </w:t>
      </w:r>
      <w:proofErr w:type="spellStart"/>
      <w:r w:rsidR="00BB0621" w:rsidRPr="00BB0621">
        <w:t>ical</w:t>
      </w:r>
      <w:proofErr w:type="spellEnd"/>
      <w:r w:rsidR="00BB0621" w:rsidRPr="00BB0621">
        <w:t>-file</w:t>
      </w:r>
      <w:r w:rsidR="00516B31">
        <w:t xml:space="preserve"> (created by the frontend application)</w:t>
      </w:r>
      <w:r w:rsidR="00BB0621" w:rsidRPr="00BB0621">
        <w:t xml:space="preserve"> for a registered </w:t>
      </w:r>
      <w:r w:rsidR="008B50AD">
        <w:t>course</w:t>
      </w:r>
      <w:r w:rsidR="00BB0621" w:rsidRPr="00BB0621">
        <w:t>, rate a</w:t>
      </w:r>
      <w:r w:rsidR="003A18C4">
        <w:t>n</w:t>
      </w:r>
      <w:r w:rsidR="00BB0621" w:rsidRPr="00BB0621">
        <w:t xml:space="preserve"> attended </w:t>
      </w:r>
      <w:r w:rsidR="008B50AD">
        <w:t>course</w:t>
      </w:r>
      <w:r w:rsidR="00BB0621" w:rsidRPr="00BB0621">
        <w:t xml:space="preserve">. </w:t>
      </w:r>
      <w:r w:rsidR="00516B31">
        <w:t>Instead of</w:t>
      </w:r>
      <w:r>
        <w:t xml:space="preserve"> your backend you created in Phase One</w:t>
      </w:r>
      <w:r w:rsidR="00516B31">
        <w:t xml:space="preserve"> you must use a fully functional </w:t>
      </w:r>
      <w:proofErr w:type="spellStart"/>
      <w:r w:rsidR="00516B31">
        <w:t>mockup</w:t>
      </w:r>
      <w:proofErr w:type="spellEnd"/>
      <w:r w:rsidR="00516B31">
        <w:t xml:space="preserve"> server provided by the competition organizer</w:t>
      </w:r>
      <w:r w:rsidR="000E5F28">
        <w:t xml:space="preserve"> on the </w:t>
      </w:r>
      <w:proofErr w:type="spellStart"/>
      <w:r w:rsidR="000E5F28">
        <w:t>followingURL</w:t>
      </w:r>
      <w:proofErr w:type="spellEnd"/>
      <w:r w:rsidR="000E5F28">
        <w:t>: (</w:t>
      </w:r>
      <w:hyperlink r:id="rId21" w:history="1">
        <w:r w:rsidR="00F92DE4" w:rsidRPr="00312D53">
          <w:rPr>
            <w:rStyle w:val="Hyperlink"/>
            <w:rFonts w:ascii="Courier New" w:eastAsia="Courier New" w:hAnsi="Courier New" w:cs="Courier New"/>
          </w:rPr>
          <w:t>http://192.168.10.10Y:8001/api/v1</w:t>
        </w:r>
        <w:r w:rsidR="00F92DE4" w:rsidRPr="00312D53">
          <w:rPr>
            <w:rStyle w:val="Hyperlink"/>
            <w:rFonts w:eastAsia="Ubuntu" w:cs="Ubuntu"/>
          </w:rPr>
          <w:t xml:space="preserve">/). </w:t>
        </w:r>
      </w:hyperlink>
    </w:p>
    <w:p w14:paraId="43D291DF" w14:textId="77777777" w:rsidR="00BB0621" w:rsidRPr="00BB0621" w:rsidRDefault="00BB0621">
      <w:r w:rsidRPr="00BB0621">
        <w:t xml:space="preserve">Interaction should show error/feedback messages based on response from API where appropriate. </w:t>
      </w:r>
    </w:p>
    <w:p w14:paraId="548D3587" w14:textId="54BF1D49" w:rsidR="00AD2BEF" w:rsidRDefault="00FA0D29">
      <w:r>
        <w:t>I</w:t>
      </w:r>
      <w:r w:rsidR="00BB0621" w:rsidRPr="00BB0621">
        <w:t xml:space="preserve">n order to </w:t>
      </w:r>
      <w:r w:rsidR="000B725C">
        <w:t>use the member site</w:t>
      </w:r>
      <w:r w:rsidR="00BB0621" w:rsidRPr="00BB0621">
        <w:t xml:space="preserve">, </w:t>
      </w:r>
      <w:r w:rsidR="000B725C">
        <w:t>CS</w:t>
      </w:r>
      <w:r w:rsidR="000B725C" w:rsidRPr="00BB0621">
        <w:t xml:space="preserve"> </w:t>
      </w:r>
      <w:r w:rsidR="000B725C">
        <w:t xml:space="preserve">Teacher </w:t>
      </w:r>
      <w:proofErr w:type="gramStart"/>
      <w:r w:rsidR="000B725C">
        <w:t>have to</w:t>
      </w:r>
      <w:proofErr w:type="gramEnd"/>
      <w:r w:rsidR="000B725C">
        <w:t xml:space="preserve"> </w:t>
      </w:r>
      <w:r w:rsidR="00BB0621" w:rsidRPr="00BB0621">
        <w:t xml:space="preserve">create a </w:t>
      </w:r>
      <w:r w:rsidR="000B725C">
        <w:t xml:space="preserve">member </w:t>
      </w:r>
      <w:r w:rsidR="00BB0621" w:rsidRPr="00BB0621">
        <w:t>profile first.</w:t>
      </w:r>
    </w:p>
    <w:p w14:paraId="0B5FDEEA" w14:textId="4727DC1C" w:rsidR="75635C5F" w:rsidRDefault="75635C5F"/>
    <w:p w14:paraId="045BACF0" w14:textId="445158FF" w:rsidR="5F17AFE2" w:rsidRDefault="5F17AFE2">
      <w:r>
        <w:rPr>
          <w:noProof/>
          <w:lang w:val="hu-HU" w:eastAsia="hu-HU"/>
        </w:rPr>
        <w:drawing>
          <wp:inline distT="0" distB="0" distL="0" distR="0" wp14:anchorId="0FA138C5" wp14:editId="14E04838">
            <wp:extent cx="6280727" cy="2603885"/>
            <wp:effectExtent l="0" t="0" r="0" b="0"/>
            <wp:docPr id="1168469788" name="Kép 1168469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280727" cy="2603885"/>
                    </a:xfrm>
                    <a:prstGeom prst="rect">
                      <a:avLst/>
                    </a:prstGeom>
                  </pic:spPr>
                </pic:pic>
              </a:graphicData>
            </a:graphic>
          </wp:inline>
        </w:drawing>
      </w:r>
    </w:p>
    <w:p w14:paraId="15CE2A63" w14:textId="77777777" w:rsidR="00BB2E1E" w:rsidRDefault="00BB2E1E" w:rsidP="00BB2E1E">
      <w:r>
        <w:rPr>
          <w:noProof/>
          <w:lang w:val="hu-HU" w:eastAsia="hu-HU"/>
        </w:rPr>
        <w:lastRenderedPageBreak/>
        <w:drawing>
          <wp:inline distT="0" distB="0" distL="0" distR="0" wp14:anchorId="213CE298" wp14:editId="37CDB7C3">
            <wp:extent cx="3352800" cy="4572000"/>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352800" cy="4572000"/>
                    </a:xfrm>
                    <a:prstGeom prst="rect">
                      <a:avLst/>
                    </a:prstGeom>
                  </pic:spPr>
                </pic:pic>
              </a:graphicData>
            </a:graphic>
          </wp:inline>
        </w:drawing>
      </w:r>
    </w:p>
    <w:p w14:paraId="68CD15F0" w14:textId="77777777" w:rsidR="00BB2E1E" w:rsidRDefault="4D8AF132">
      <w:r>
        <w:rPr>
          <w:noProof/>
          <w:lang w:val="hu-HU" w:eastAsia="hu-HU"/>
        </w:rPr>
        <w:drawing>
          <wp:inline distT="0" distB="0" distL="0" distR="0" wp14:anchorId="1650816C" wp14:editId="1D004489">
            <wp:extent cx="2962275" cy="2457450"/>
            <wp:effectExtent l="0" t="0" r="0" b="0"/>
            <wp:docPr id="320215952" name="Kép 320215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962275" cy="2457450"/>
                    </a:xfrm>
                    <a:prstGeom prst="rect">
                      <a:avLst/>
                    </a:prstGeom>
                  </pic:spPr>
                </pic:pic>
              </a:graphicData>
            </a:graphic>
          </wp:inline>
        </w:drawing>
      </w:r>
    </w:p>
    <w:p w14:paraId="5F2DEE09" w14:textId="2BB963B9" w:rsidR="48D3A0D2" w:rsidRDefault="48D3A0D2">
      <w:r>
        <w:rPr>
          <w:noProof/>
          <w:lang w:val="hu-HU" w:eastAsia="hu-HU"/>
        </w:rPr>
        <w:lastRenderedPageBreak/>
        <w:drawing>
          <wp:inline distT="0" distB="0" distL="0" distR="0" wp14:anchorId="0E5E61ED" wp14:editId="1A4EB33D">
            <wp:extent cx="2638425" cy="4572000"/>
            <wp:effectExtent l="0" t="0" r="0" b="0"/>
            <wp:docPr id="805460104" name="Kép 805460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638425" cy="4572000"/>
                    </a:xfrm>
                    <a:prstGeom prst="rect">
                      <a:avLst/>
                    </a:prstGeom>
                  </pic:spPr>
                </pic:pic>
              </a:graphicData>
            </a:graphic>
          </wp:inline>
        </w:drawing>
      </w:r>
    </w:p>
    <w:p w14:paraId="007A4F03" w14:textId="5530953B" w:rsidR="3774FF9C" w:rsidRDefault="3774FF9C">
      <w:r>
        <w:rPr>
          <w:noProof/>
          <w:lang w:val="hu-HU" w:eastAsia="hu-HU"/>
        </w:rPr>
        <w:drawing>
          <wp:inline distT="0" distB="0" distL="0" distR="0" wp14:anchorId="0108A4F5" wp14:editId="3F06800A">
            <wp:extent cx="4572000" cy="2133600"/>
            <wp:effectExtent l="0" t="0" r="0" b="0"/>
            <wp:docPr id="1397255569" name="Kép 1397255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2133600"/>
                    </a:xfrm>
                    <a:prstGeom prst="rect">
                      <a:avLst/>
                    </a:prstGeom>
                  </pic:spPr>
                </pic:pic>
              </a:graphicData>
            </a:graphic>
          </wp:inline>
        </w:drawing>
      </w:r>
    </w:p>
    <w:p w14:paraId="58FC3DED" w14:textId="2C48484C" w:rsidR="008B6904" w:rsidRDefault="008B6904"/>
    <w:p w14:paraId="3E8E9A4D" w14:textId="77777777" w:rsidR="00532AFE" w:rsidRDefault="00532AFE"/>
    <w:p w14:paraId="2FF92A87" w14:textId="5D1E57D9" w:rsidR="0005508B" w:rsidRDefault="0005508B"/>
    <w:p w14:paraId="54482CE4" w14:textId="6FEF126C" w:rsidR="006E1102" w:rsidRDefault="006E1102"/>
    <w:p w14:paraId="358A6182" w14:textId="6EEB8A68" w:rsidR="006E1102" w:rsidRDefault="006E1102" w:rsidP="007F5DAB">
      <w:pPr>
        <w:pStyle w:val="List1"/>
      </w:pPr>
      <w:r>
        <w:lastRenderedPageBreak/>
        <w:t>Additional info for the frontend interface:</w:t>
      </w:r>
    </w:p>
    <w:p w14:paraId="18E01A5D" w14:textId="34E32985" w:rsidR="00922202" w:rsidRDefault="00922202" w:rsidP="004F13F8">
      <w:pPr>
        <w:pStyle w:val="List1"/>
        <w:numPr>
          <w:ilvl w:val="0"/>
          <w:numId w:val="0"/>
        </w:numPr>
        <w:ind w:left="714" w:hanging="357"/>
      </w:pPr>
    </w:p>
    <w:tbl>
      <w:tblPr>
        <w:tblStyle w:val="Tabelacomgrade"/>
        <w:tblW w:w="0" w:type="auto"/>
        <w:tblInd w:w="704" w:type="dxa"/>
        <w:tblLook w:val="04A0" w:firstRow="1" w:lastRow="0" w:firstColumn="1" w:lastColumn="0" w:noHBand="0" w:noVBand="1"/>
      </w:tblPr>
      <w:tblGrid>
        <w:gridCol w:w="1559"/>
        <w:gridCol w:w="7365"/>
      </w:tblGrid>
      <w:tr w:rsidR="00922202" w:rsidRPr="008D1306" w14:paraId="57278CF4" w14:textId="77777777" w:rsidTr="00651545">
        <w:tc>
          <w:tcPr>
            <w:tcW w:w="1559" w:type="dxa"/>
            <w:shd w:val="clear" w:color="auto" w:fill="808080" w:themeFill="background1" w:themeFillShade="80"/>
          </w:tcPr>
          <w:p w14:paraId="347F548B" w14:textId="77777777" w:rsidR="00922202" w:rsidRPr="0036166C" w:rsidRDefault="00922202" w:rsidP="00651545">
            <w:pPr>
              <w:rPr>
                <w:b/>
                <w:bCs/>
                <w:color w:val="FFFFFF" w:themeColor="background1"/>
              </w:rPr>
            </w:pPr>
            <w:r>
              <w:rPr>
                <w:color w:val="FFFFFF" w:themeColor="background1"/>
              </w:rPr>
              <w:t>Feature: F1</w:t>
            </w:r>
          </w:p>
        </w:tc>
        <w:tc>
          <w:tcPr>
            <w:tcW w:w="7365" w:type="dxa"/>
            <w:shd w:val="clear" w:color="auto" w:fill="808080" w:themeFill="background1" w:themeFillShade="80"/>
          </w:tcPr>
          <w:p w14:paraId="13DB17AA" w14:textId="60DFC306" w:rsidR="00922202" w:rsidRPr="0036166C" w:rsidRDefault="00922202">
            <w:pPr>
              <w:rPr>
                <w:b/>
                <w:bCs/>
                <w:color w:val="FFFFFF" w:themeColor="background1"/>
              </w:rPr>
            </w:pPr>
            <w:r>
              <w:rPr>
                <w:color w:val="FFFFFF" w:themeColor="background1"/>
              </w:rPr>
              <w:t>Registration to the Club</w:t>
            </w:r>
            <w:r w:rsidRPr="00174B65">
              <w:rPr>
                <w:color w:val="FFFFFF" w:themeColor="background1"/>
              </w:rPr>
              <w:t xml:space="preserve"> - As a</w:t>
            </w:r>
            <w:r>
              <w:rPr>
                <w:color w:val="FFFFFF" w:themeColor="background1"/>
              </w:rPr>
              <w:t>n CS teacher</w:t>
            </w:r>
            <w:r w:rsidRPr="00174B65">
              <w:rPr>
                <w:color w:val="FFFFFF" w:themeColor="background1"/>
              </w:rPr>
              <w:t xml:space="preserve"> I want to </w:t>
            </w:r>
            <w:r w:rsidR="00BB2E1E">
              <w:rPr>
                <w:color w:val="FFFFFF" w:themeColor="background1"/>
              </w:rPr>
              <w:t xml:space="preserve">sign up </w:t>
            </w:r>
            <w:r>
              <w:rPr>
                <w:color w:val="FFFFFF" w:themeColor="background1"/>
              </w:rPr>
              <w:t>to the Club</w:t>
            </w:r>
          </w:p>
        </w:tc>
      </w:tr>
      <w:tr w:rsidR="00922202" w14:paraId="38929F6C" w14:textId="77777777" w:rsidTr="00651545">
        <w:tc>
          <w:tcPr>
            <w:tcW w:w="1559" w:type="dxa"/>
          </w:tcPr>
          <w:p w14:paraId="23574F53" w14:textId="77777777" w:rsidR="00922202" w:rsidRPr="00C16C65" w:rsidRDefault="00922202" w:rsidP="00651545">
            <w:r w:rsidRPr="007F5DAB">
              <w:rPr>
                <w:shd w:val="clear" w:color="auto" w:fill="FFFFFF"/>
              </w:rPr>
              <w:t xml:space="preserve">Scenario: </w:t>
            </w:r>
            <w:r w:rsidRPr="00B1027F">
              <w:rPr>
                <w:shd w:val="clear" w:color="auto" w:fill="FFFFFF"/>
              </w:rPr>
              <w:t>F1a</w:t>
            </w:r>
          </w:p>
        </w:tc>
        <w:tc>
          <w:tcPr>
            <w:tcW w:w="7365" w:type="dxa"/>
          </w:tcPr>
          <w:p w14:paraId="678ADF18" w14:textId="092F650D" w:rsidR="00922202" w:rsidRPr="00AC3208" w:rsidRDefault="00922202" w:rsidP="00651545">
            <w:pPr>
              <w:pStyle w:val="List1"/>
            </w:pPr>
            <w:r>
              <w:rPr>
                <w:shd w:val="clear" w:color="auto" w:fill="FFFFFF"/>
              </w:rPr>
              <w:t xml:space="preserve">Start the </w:t>
            </w:r>
            <w:r w:rsidR="00ED1EC9">
              <w:rPr>
                <w:shd w:val="clear" w:color="auto" w:fill="FFFFFF"/>
              </w:rPr>
              <w:t xml:space="preserve">sign up </w:t>
            </w:r>
          </w:p>
          <w:p w14:paraId="559D818C" w14:textId="35A896A0" w:rsidR="00922202" w:rsidRDefault="00922202" w:rsidP="00651545">
            <w:pPr>
              <w:pStyle w:val="LIst2"/>
            </w:pPr>
            <w:r w:rsidRPr="007F5DAB">
              <w:rPr>
                <w:i/>
              </w:rPr>
              <w:t>Given</w:t>
            </w:r>
            <w:r>
              <w:t xml:space="preserve"> I am on the "front page"</w:t>
            </w:r>
            <w:r w:rsidR="00ED1EC9">
              <w:t xml:space="preserve"> or on the “login page”</w:t>
            </w:r>
          </w:p>
          <w:p w14:paraId="167FABEF" w14:textId="1FED7F44" w:rsidR="00922202" w:rsidRDefault="00922202" w:rsidP="00651545">
            <w:pPr>
              <w:pStyle w:val="LIst2"/>
            </w:pPr>
            <w:r w:rsidRPr="007F5DAB">
              <w:rPr>
                <w:i/>
              </w:rPr>
              <w:t>When</w:t>
            </w:r>
            <w:r>
              <w:t xml:space="preserve"> I click t</w:t>
            </w:r>
            <w:r w:rsidR="00351E45">
              <w:t>he</w:t>
            </w:r>
            <w:r>
              <w:t xml:space="preserve"> </w:t>
            </w:r>
            <w:r w:rsidR="00ED1EC9">
              <w:t xml:space="preserve">“Sign up” </w:t>
            </w:r>
            <w:r>
              <w:t>button</w:t>
            </w:r>
            <w:r w:rsidR="00351E45">
              <w:t xml:space="preserve"> or </w:t>
            </w:r>
            <w:r w:rsidR="00ED1EC9">
              <w:t>link</w:t>
            </w:r>
          </w:p>
          <w:p w14:paraId="66146C7B" w14:textId="59A19D7B" w:rsidR="00922202" w:rsidRPr="00AC3208" w:rsidRDefault="00922202">
            <w:pPr>
              <w:pStyle w:val="LIst2"/>
            </w:pPr>
            <w:r w:rsidRPr="007F5DAB">
              <w:rPr>
                <w:i/>
              </w:rPr>
              <w:t>Then</w:t>
            </w:r>
            <w:r>
              <w:t xml:space="preserve"> </w:t>
            </w:r>
            <w:r w:rsidR="00351E45">
              <w:t>„sign up” page</w:t>
            </w:r>
            <w:r>
              <w:t xml:space="preserve"> appears</w:t>
            </w:r>
          </w:p>
        </w:tc>
      </w:tr>
      <w:tr w:rsidR="00922202" w14:paraId="79539DC1" w14:textId="77777777" w:rsidTr="00651545">
        <w:tc>
          <w:tcPr>
            <w:tcW w:w="1559" w:type="dxa"/>
          </w:tcPr>
          <w:p w14:paraId="48871733" w14:textId="77777777" w:rsidR="00B764B6" w:rsidRDefault="00922202" w:rsidP="00651545">
            <w:pPr>
              <w:rPr>
                <w:shd w:val="clear" w:color="auto" w:fill="FFFFFF"/>
              </w:rPr>
            </w:pPr>
            <w:r w:rsidRPr="007F5DAB">
              <w:rPr>
                <w:shd w:val="clear" w:color="auto" w:fill="FFFFFF"/>
              </w:rPr>
              <w:t xml:space="preserve">Scenario: </w:t>
            </w:r>
            <w:r w:rsidR="00B764B6">
              <w:rPr>
                <w:shd w:val="clear" w:color="auto" w:fill="FFFFFF"/>
              </w:rPr>
              <w:t>F1b</w:t>
            </w:r>
          </w:p>
          <w:p w14:paraId="372FC55C" w14:textId="386652E6" w:rsidR="00922202" w:rsidRPr="007F5DAB" w:rsidRDefault="00922202" w:rsidP="00651545">
            <w:pPr>
              <w:rPr>
                <w:shd w:val="clear" w:color="auto" w:fill="FFFFFF"/>
              </w:rPr>
            </w:pPr>
          </w:p>
        </w:tc>
        <w:tc>
          <w:tcPr>
            <w:tcW w:w="7365" w:type="dxa"/>
          </w:tcPr>
          <w:p w14:paraId="28673640" w14:textId="5B531C96" w:rsidR="00922202" w:rsidRDefault="00922202" w:rsidP="00651545">
            <w:pPr>
              <w:pStyle w:val="List1"/>
              <w:rPr>
                <w:shd w:val="clear" w:color="auto" w:fill="FFFFFF"/>
              </w:rPr>
            </w:pPr>
            <w:r>
              <w:rPr>
                <w:shd w:val="clear" w:color="auto" w:fill="FFFFFF"/>
              </w:rPr>
              <w:t>Club registration success</w:t>
            </w:r>
          </w:p>
          <w:p w14:paraId="55C185ED" w14:textId="0881E206" w:rsidR="00922202" w:rsidRDefault="00922202" w:rsidP="00922202">
            <w:pPr>
              <w:pStyle w:val="LIst2"/>
            </w:pPr>
            <w:r w:rsidRPr="007F5DAB">
              <w:rPr>
                <w:i/>
              </w:rPr>
              <w:t>Given</w:t>
            </w:r>
            <w:r>
              <w:t xml:space="preserve"> I am on the "</w:t>
            </w:r>
            <w:r w:rsidR="00ED1EC9">
              <w:t>sign up page</w:t>
            </w:r>
            <w:r>
              <w:t>"</w:t>
            </w:r>
          </w:p>
          <w:p w14:paraId="7C3BAF88" w14:textId="538C73AB" w:rsidR="00922202" w:rsidRDefault="00922202" w:rsidP="00922202">
            <w:pPr>
              <w:pStyle w:val="LIst2"/>
            </w:pPr>
            <w:r w:rsidRPr="007F5DAB">
              <w:rPr>
                <w:i/>
              </w:rPr>
              <w:t>When</w:t>
            </w:r>
            <w:r>
              <w:t xml:space="preserve"> I fill </w:t>
            </w:r>
            <w:r w:rsidR="00371A6C">
              <w:t>all the required fields with the appropriate data</w:t>
            </w:r>
            <w:r>
              <w:t xml:space="preserve"> </w:t>
            </w:r>
          </w:p>
          <w:p w14:paraId="79A4E1EE" w14:textId="4268BB53" w:rsidR="00922202" w:rsidRDefault="00371A6C" w:rsidP="00922202">
            <w:pPr>
              <w:pStyle w:val="LIst2"/>
            </w:pPr>
            <w:r>
              <w:rPr>
                <w:i/>
              </w:rPr>
              <w:t xml:space="preserve">And </w:t>
            </w:r>
            <w:r w:rsidR="00922202" w:rsidRPr="004F13F8">
              <w:t xml:space="preserve">I click on </w:t>
            </w:r>
            <w:r w:rsidRPr="004F13F8">
              <w:t>“Create profile” button</w:t>
            </w:r>
          </w:p>
          <w:p w14:paraId="19481683" w14:textId="77777777" w:rsidR="00351E45" w:rsidRDefault="00371A6C" w:rsidP="00922202">
            <w:pPr>
              <w:pStyle w:val="LIst2"/>
            </w:pPr>
            <w:r>
              <w:rPr>
                <w:i/>
              </w:rPr>
              <w:t xml:space="preserve">Then </w:t>
            </w:r>
            <w:r>
              <w:t xml:space="preserve">my membership profile is created </w:t>
            </w:r>
            <w:r w:rsidR="00890043">
              <w:t xml:space="preserve">(my data is saved in the database) </w:t>
            </w:r>
          </w:p>
          <w:p w14:paraId="46E732D9" w14:textId="33D1F8F1" w:rsidR="00371A6C" w:rsidRDefault="00351E45" w:rsidP="00922202">
            <w:pPr>
              <w:pStyle w:val="LIst2"/>
            </w:pPr>
            <w:r w:rsidRPr="004F13F8">
              <w:rPr>
                <w:i/>
              </w:rPr>
              <w:t>A</w:t>
            </w:r>
            <w:r w:rsidR="00371A6C" w:rsidRPr="004F13F8">
              <w:rPr>
                <w:i/>
              </w:rPr>
              <w:t>nd</w:t>
            </w:r>
            <w:r w:rsidR="00371A6C">
              <w:t xml:space="preserve"> I am logged in</w:t>
            </w:r>
            <w:r w:rsidR="00890043">
              <w:t xml:space="preserve"> </w:t>
            </w:r>
          </w:p>
          <w:p w14:paraId="694B52CD" w14:textId="3B816729" w:rsidR="00351E45" w:rsidRDefault="00371A6C" w:rsidP="00371A6C">
            <w:pPr>
              <w:pStyle w:val="LIst2"/>
            </w:pPr>
            <w:r>
              <w:rPr>
                <w:i/>
              </w:rPr>
              <w:t xml:space="preserve">And </w:t>
            </w:r>
            <w:r w:rsidR="00351E45">
              <w:t>"Courses"</w:t>
            </w:r>
            <w:r w:rsidR="00351E45">
              <w:rPr>
                <w:i/>
              </w:rPr>
              <w:t xml:space="preserve">, </w:t>
            </w:r>
            <w:r w:rsidR="00351E45">
              <w:t xml:space="preserve">“My Courses”, </w:t>
            </w:r>
            <w:r>
              <w:t xml:space="preserve">"Logout" </w:t>
            </w:r>
            <w:r w:rsidR="00351E45">
              <w:t>link</w:t>
            </w:r>
            <w:r>
              <w:t xml:space="preserve"> and my first and second name is shown, </w:t>
            </w:r>
          </w:p>
          <w:p w14:paraId="19F97F2F" w14:textId="6A2AC8BB" w:rsidR="00371A6C" w:rsidRDefault="00351E45" w:rsidP="00371A6C">
            <w:pPr>
              <w:pStyle w:val="LIst2"/>
            </w:pPr>
            <w:r>
              <w:rPr>
                <w:i/>
              </w:rPr>
              <w:t xml:space="preserve">And </w:t>
            </w:r>
            <w:r w:rsidR="00371A6C">
              <w:t>"Login" link disappears</w:t>
            </w:r>
          </w:p>
          <w:p w14:paraId="3EB32307" w14:textId="391111CE" w:rsidR="00922202" w:rsidRPr="004F13F8" w:rsidRDefault="00371A6C" w:rsidP="004F13F8">
            <w:pPr>
              <w:pStyle w:val="LIst2"/>
            </w:pPr>
            <w:r w:rsidRPr="007F5DAB">
              <w:rPr>
                <w:i/>
              </w:rPr>
              <w:t>And</w:t>
            </w:r>
            <w:r>
              <w:t xml:space="preserve"> "courses" page is shown</w:t>
            </w:r>
          </w:p>
        </w:tc>
      </w:tr>
      <w:tr w:rsidR="00371A6C" w14:paraId="2205BC6C" w14:textId="77777777" w:rsidTr="00651545">
        <w:tc>
          <w:tcPr>
            <w:tcW w:w="1559" w:type="dxa"/>
          </w:tcPr>
          <w:p w14:paraId="7D039388" w14:textId="77777777" w:rsidR="00B764B6" w:rsidRDefault="00371A6C" w:rsidP="00651545">
            <w:pPr>
              <w:rPr>
                <w:shd w:val="clear" w:color="auto" w:fill="FFFFFF"/>
              </w:rPr>
            </w:pPr>
            <w:r w:rsidRPr="007F5DAB">
              <w:rPr>
                <w:shd w:val="clear" w:color="auto" w:fill="FFFFFF"/>
              </w:rPr>
              <w:t xml:space="preserve">Scenario: </w:t>
            </w:r>
            <w:r w:rsidR="00B764B6">
              <w:rPr>
                <w:shd w:val="clear" w:color="auto" w:fill="FFFFFF"/>
              </w:rPr>
              <w:t>F1c</w:t>
            </w:r>
          </w:p>
          <w:p w14:paraId="1A85DBBE" w14:textId="78129C50" w:rsidR="00371A6C" w:rsidRPr="007F5DAB" w:rsidRDefault="00371A6C" w:rsidP="00651545">
            <w:pPr>
              <w:rPr>
                <w:shd w:val="clear" w:color="auto" w:fill="FFFFFF"/>
              </w:rPr>
            </w:pPr>
          </w:p>
        </w:tc>
        <w:tc>
          <w:tcPr>
            <w:tcW w:w="7365" w:type="dxa"/>
          </w:tcPr>
          <w:p w14:paraId="2738FD26" w14:textId="2A9D73D5" w:rsidR="00371A6C" w:rsidRDefault="00371A6C" w:rsidP="00371A6C">
            <w:pPr>
              <w:pStyle w:val="List1"/>
              <w:rPr>
                <w:shd w:val="clear" w:color="auto" w:fill="FFFFFF"/>
              </w:rPr>
            </w:pPr>
            <w:r>
              <w:rPr>
                <w:shd w:val="clear" w:color="auto" w:fill="FFFFFF"/>
              </w:rPr>
              <w:t>Club registration fails - one or more required field</w:t>
            </w:r>
            <w:r w:rsidR="00890043">
              <w:rPr>
                <w:shd w:val="clear" w:color="auto" w:fill="FFFFFF"/>
              </w:rPr>
              <w:t>s</w:t>
            </w:r>
            <w:r>
              <w:rPr>
                <w:shd w:val="clear" w:color="auto" w:fill="FFFFFF"/>
              </w:rPr>
              <w:t xml:space="preserve"> </w:t>
            </w:r>
            <w:r w:rsidR="00890043">
              <w:rPr>
                <w:shd w:val="clear" w:color="auto" w:fill="FFFFFF"/>
              </w:rPr>
              <w:t xml:space="preserve">are </w:t>
            </w:r>
            <w:r>
              <w:rPr>
                <w:shd w:val="clear" w:color="auto" w:fill="FFFFFF"/>
              </w:rPr>
              <w:t>empty</w:t>
            </w:r>
          </w:p>
          <w:p w14:paraId="64578550" w14:textId="707C5682" w:rsidR="00371A6C" w:rsidRDefault="00371A6C" w:rsidP="00371A6C">
            <w:pPr>
              <w:pStyle w:val="LIst2"/>
            </w:pPr>
            <w:r w:rsidRPr="007F5DAB">
              <w:rPr>
                <w:i/>
              </w:rPr>
              <w:t>Given</w:t>
            </w:r>
            <w:r>
              <w:t xml:space="preserve"> I am on the </w:t>
            </w:r>
            <w:r w:rsidR="00351E45">
              <w:t>„sign up” page</w:t>
            </w:r>
          </w:p>
          <w:p w14:paraId="0CA24906" w14:textId="5982AAB1" w:rsidR="00371A6C" w:rsidRDefault="00371A6C" w:rsidP="00371A6C">
            <w:pPr>
              <w:pStyle w:val="LIst2"/>
            </w:pPr>
            <w:r w:rsidRPr="007F5DAB">
              <w:rPr>
                <w:i/>
              </w:rPr>
              <w:t>When</w:t>
            </w:r>
            <w:r>
              <w:t xml:space="preserve"> I don’t fill all the required fields</w:t>
            </w:r>
          </w:p>
          <w:p w14:paraId="48D8216D" w14:textId="1E27B106" w:rsidR="00371A6C" w:rsidRDefault="00371A6C" w:rsidP="00371A6C">
            <w:pPr>
              <w:pStyle w:val="LIst2"/>
            </w:pPr>
            <w:r>
              <w:rPr>
                <w:i/>
              </w:rPr>
              <w:t xml:space="preserve">And </w:t>
            </w:r>
            <w:r w:rsidRPr="00A27C96">
              <w:t>I click on “Create profile” button</w:t>
            </w:r>
          </w:p>
          <w:p w14:paraId="2539DC11" w14:textId="77777777" w:rsidR="00997FC8" w:rsidRDefault="00997FC8" w:rsidP="00997FC8">
            <w:pPr>
              <w:pStyle w:val="LIst2"/>
            </w:pPr>
            <w:r w:rsidRPr="007F5DAB">
              <w:rPr>
                <w:i/>
              </w:rPr>
              <w:t>Then</w:t>
            </w:r>
            <w:r>
              <w:t xml:space="preserve"> the data is not saved in the database</w:t>
            </w:r>
          </w:p>
          <w:p w14:paraId="130D09CD" w14:textId="0F7A6070" w:rsidR="00371A6C" w:rsidRPr="004F13F8" w:rsidRDefault="00997FC8" w:rsidP="00371A6C">
            <w:pPr>
              <w:pStyle w:val="LIst2"/>
            </w:pPr>
            <w:r>
              <w:rPr>
                <w:i/>
              </w:rPr>
              <w:t>And</w:t>
            </w:r>
            <w:r w:rsidR="00371A6C">
              <w:rPr>
                <w:i/>
              </w:rPr>
              <w:t xml:space="preserve"> </w:t>
            </w:r>
            <w:r w:rsidR="00371A6C" w:rsidRPr="004F13F8">
              <w:t xml:space="preserve">I stay on the </w:t>
            </w:r>
            <w:r w:rsidR="00351E45">
              <w:t>„sign up” page</w:t>
            </w:r>
          </w:p>
          <w:p w14:paraId="1C4BC65E" w14:textId="0C4030C0" w:rsidR="00371A6C" w:rsidRPr="004F13F8" w:rsidRDefault="00371A6C" w:rsidP="004F13F8">
            <w:pPr>
              <w:pStyle w:val="LIst2"/>
            </w:pPr>
            <w:r>
              <w:rPr>
                <w:i/>
              </w:rPr>
              <w:t xml:space="preserve">And </w:t>
            </w:r>
            <w:r w:rsidRPr="004F13F8">
              <w:t xml:space="preserve">a “Missing field(s)” warning message </w:t>
            </w:r>
            <w:r w:rsidRPr="00371A6C">
              <w:t>appear</w:t>
            </w:r>
            <w:r w:rsidR="00890043">
              <w:t>s</w:t>
            </w:r>
          </w:p>
        </w:tc>
      </w:tr>
      <w:tr w:rsidR="00371A6C" w14:paraId="6A1A45DE" w14:textId="77777777" w:rsidTr="00651545">
        <w:tc>
          <w:tcPr>
            <w:tcW w:w="1559" w:type="dxa"/>
          </w:tcPr>
          <w:p w14:paraId="071F2260" w14:textId="5D29B5A9" w:rsidR="00371A6C" w:rsidRPr="007F5DAB" w:rsidRDefault="00371A6C" w:rsidP="00371A6C">
            <w:pPr>
              <w:rPr>
                <w:shd w:val="clear" w:color="auto" w:fill="FFFFFF"/>
              </w:rPr>
            </w:pPr>
            <w:r w:rsidRPr="007F5DAB">
              <w:rPr>
                <w:shd w:val="clear" w:color="auto" w:fill="FFFFFF"/>
              </w:rPr>
              <w:t xml:space="preserve">Scenario: </w:t>
            </w:r>
            <w:r w:rsidRPr="00B1027F">
              <w:rPr>
                <w:shd w:val="clear" w:color="auto" w:fill="FFFFFF"/>
              </w:rPr>
              <w:t>F1</w:t>
            </w:r>
            <w:r w:rsidR="00B764B6">
              <w:rPr>
                <w:shd w:val="clear" w:color="auto" w:fill="FFFFFF"/>
              </w:rPr>
              <w:t>d</w:t>
            </w:r>
          </w:p>
        </w:tc>
        <w:tc>
          <w:tcPr>
            <w:tcW w:w="7365" w:type="dxa"/>
          </w:tcPr>
          <w:p w14:paraId="57ED3FA7" w14:textId="1EE83B20" w:rsidR="00371A6C" w:rsidRDefault="00371A6C" w:rsidP="00371A6C">
            <w:pPr>
              <w:pStyle w:val="List1"/>
              <w:rPr>
                <w:shd w:val="clear" w:color="auto" w:fill="FFFFFF"/>
              </w:rPr>
            </w:pPr>
            <w:r>
              <w:rPr>
                <w:shd w:val="clear" w:color="auto" w:fill="FFFFFF"/>
              </w:rPr>
              <w:t>Club registration fails – wrong email format</w:t>
            </w:r>
          </w:p>
          <w:p w14:paraId="43AFBC3D" w14:textId="4E30FD3C" w:rsidR="00371A6C" w:rsidRDefault="00371A6C" w:rsidP="00371A6C">
            <w:pPr>
              <w:pStyle w:val="LIst2"/>
            </w:pPr>
            <w:r w:rsidRPr="007F5DAB">
              <w:rPr>
                <w:i/>
              </w:rPr>
              <w:t>Given</w:t>
            </w:r>
            <w:r>
              <w:t xml:space="preserve"> I am on the </w:t>
            </w:r>
            <w:r w:rsidR="00351E45">
              <w:t>„sign up” page</w:t>
            </w:r>
          </w:p>
          <w:p w14:paraId="47D55071" w14:textId="04FE3F35" w:rsidR="00371A6C" w:rsidRDefault="00371A6C" w:rsidP="00371A6C">
            <w:pPr>
              <w:pStyle w:val="LIst2"/>
            </w:pPr>
            <w:r w:rsidRPr="007F5DAB">
              <w:rPr>
                <w:i/>
              </w:rPr>
              <w:t>When</w:t>
            </w:r>
            <w:r>
              <w:t xml:space="preserve"> I enter my email address in wrong format (not in </w:t>
            </w:r>
            <w:proofErr w:type="spellStart"/>
            <w:r>
              <w:t>x@y</w:t>
            </w:r>
            <w:proofErr w:type="spellEnd"/>
            <w:r>
              <w:t xml:space="preserve"> format)</w:t>
            </w:r>
          </w:p>
          <w:p w14:paraId="5D7BE88C" w14:textId="77777777" w:rsidR="00371A6C" w:rsidRDefault="00371A6C" w:rsidP="00371A6C">
            <w:pPr>
              <w:pStyle w:val="LIst2"/>
            </w:pPr>
            <w:r>
              <w:rPr>
                <w:i/>
              </w:rPr>
              <w:t xml:space="preserve">And </w:t>
            </w:r>
            <w:r w:rsidRPr="00A27C96">
              <w:t>I click on “Create profile” button</w:t>
            </w:r>
          </w:p>
          <w:p w14:paraId="51E810F6" w14:textId="77777777" w:rsidR="00997FC8" w:rsidRDefault="00997FC8" w:rsidP="00997FC8">
            <w:pPr>
              <w:pStyle w:val="LIst2"/>
            </w:pPr>
            <w:r w:rsidRPr="007F5DAB">
              <w:rPr>
                <w:i/>
              </w:rPr>
              <w:t>Then</w:t>
            </w:r>
            <w:r>
              <w:t xml:space="preserve"> the data is not saved in the database</w:t>
            </w:r>
          </w:p>
          <w:p w14:paraId="4EDF9511" w14:textId="29F22988" w:rsidR="00997FC8" w:rsidRPr="00A27C96" w:rsidRDefault="00997FC8" w:rsidP="00997FC8">
            <w:pPr>
              <w:pStyle w:val="LIst2"/>
            </w:pPr>
            <w:r>
              <w:rPr>
                <w:i/>
              </w:rPr>
              <w:t xml:space="preserve">And </w:t>
            </w:r>
            <w:r w:rsidRPr="00A27C96">
              <w:t xml:space="preserve">I stay on the </w:t>
            </w:r>
            <w:r w:rsidR="00351E45">
              <w:t>„sign up” page</w:t>
            </w:r>
          </w:p>
          <w:p w14:paraId="50766C01" w14:textId="4D6F5F67" w:rsidR="00371A6C" w:rsidRDefault="00371A6C" w:rsidP="004F13F8">
            <w:pPr>
              <w:pStyle w:val="LIst2"/>
              <w:rPr>
                <w:shd w:val="clear" w:color="auto" w:fill="FFFFFF"/>
              </w:rPr>
            </w:pPr>
            <w:r>
              <w:rPr>
                <w:i/>
              </w:rPr>
              <w:t xml:space="preserve">And </w:t>
            </w:r>
            <w:r w:rsidRPr="00A27C96">
              <w:t>“</w:t>
            </w:r>
            <w:r w:rsidR="00890043">
              <w:t>Wrong email address</w:t>
            </w:r>
            <w:r w:rsidRPr="00A27C96">
              <w:t>” warning message appear</w:t>
            </w:r>
            <w:r w:rsidR="00890043">
              <w:t>s</w:t>
            </w:r>
          </w:p>
        </w:tc>
      </w:tr>
      <w:tr w:rsidR="00890043" w14:paraId="50FD06E9" w14:textId="77777777" w:rsidTr="00651545">
        <w:tc>
          <w:tcPr>
            <w:tcW w:w="1559" w:type="dxa"/>
          </w:tcPr>
          <w:p w14:paraId="235B88F6" w14:textId="0C559716" w:rsidR="00890043" w:rsidRPr="007F5DAB" w:rsidRDefault="00890043" w:rsidP="00651545">
            <w:pPr>
              <w:rPr>
                <w:shd w:val="clear" w:color="auto" w:fill="FFFFFF"/>
              </w:rPr>
            </w:pPr>
            <w:r w:rsidRPr="007F5DAB">
              <w:rPr>
                <w:shd w:val="clear" w:color="auto" w:fill="FFFFFF"/>
              </w:rPr>
              <w:t xml:space="preserve">Scenario: </w:t>
            </w:r>
            <w:r w:rsidR="00B764B6">
              <w:rPr>
                <w:shd w:val="clear" w:color="auto" w:fill="FFFFFF"/>
              </w:rPr>
              <w:t>F1e</w:t>
            </w:r>
          </w:p>
        </w:tc>
        <w:tc>
          <w:tcPr>
            <w:tcW w:w="7365" w:type="dxa"/>
          </w:tcPr>
          <w:p w14:paraId="09A205BC" w14:textId="3B6334EB" w:rsidR="00890043" w:rsidRDefault="00890043" w:rsidP="00651545">
            <w:pPr>
              <w:pStyle w:val="List1"/>
              <w:rPr>
                <w:shd w:val="clear" w:color="auto" w:fill="FFFFFF"/>
              </w:rPr>
            </w:pPr>
            <w:r>
              <w:rPr>
                <w:shd w:val="clear" w:color="auto" w:fill="FFFFFF"/>
              </w:rPr>
              <w:t>Club registration fails – email or username is already registered</w:t>
            </w:r>
          </w:p>
          <w:p w14:paraId="27C2B1E6" w14:textId="2E2A7DEC" w:rsidR="00890043" w:rsidRDefault="00890043" w:rsidP="00651545">
            <w:pPr>
              <w:pStyle w:val="LIst2"/>
            </w:pPr>
            <w:r w:rsidRPr="007F5DAB">
              <w:rPr>
                <w:i/>
              </w:rPr>
              <w:t>Given</w:t>
            </w:r>
            <w:r>
              <w:t xml:space="preserve"> I am on the </w:t>
            </w:r>
            <w:r w:rsidR="00351E45">
              <w:t>„sign up” page</w:t>
            </w:r>
          </w:p>
          <w:p w14:paraId="4A25A3D2" w14:textId="2D12660F" w:rsidR="00890043" w:rsidRDefault="00890043" w:rsidP="00890043">
            <w:pPr>
              <w:pStyle w:val="LIst2"/>
            </w:pPr>
            <w:r w:rsidRPr="007F5DAB">
              <w:rPr>
                <w:i/>
              </w:rPr>
              <w:t>When</w:t>
            </w:r>
            <w:r>
              <w:t xml:space="preserve"> I fill all the required fields including a previously registered email or username </w:t>
            </w:r>
          </w:p>
          <w:p w14:paraId="020DBAB3" w14:textId="77777777" w:rsidR="00890043" w:rsidRDefault="00890043" w:rsidP="00651545">
            <w:pPr>
              <w:pStyle w:val="LIst2"/>
            </w:pPr>
            <w:r>
              <w:rPr>
                <w:i/>
              </w:rPr>
              <w:t xml:space="preserve">And </w:t>
            </w:r>
            <w:r w:rsidRPr="00A27C96">
              <w:t>I click on “Create profile” button</w:t>
            </w:r>
          </w:p>
          <w:p w14:paraId="13A9D3D8" w14:textId="38A1649F" w:rsidR="00997FC8" w:rsidRDefault="00997FC8">
            <w:pPr>
              <w:pStyle w:val="LIst2"/>
            </w:pPr>
            <w:r w:rsidRPr="007F5DAB">
              <w:rPr>
                <w:i/>
              </w:rPr>
              <w:t>Then</w:t>
            </w:r>
            <w:r>
              <w:t xml:space="preserve"> the data is not saved in the database</w:t>
            </w:r>
            <w:r w:rsidR="0085760F">
              <w:t>, user is activated</w:t>
            </w:r>
          </w:p>
          <w:p w14:paraId="7530B63F" w14:textId="006847C4" w:rsidR="00997FC8" w:rsidRPr="00A27C96" w:rsidRDefault="00997FC8" w:rsidP="00997FC8">
            <w:pPr>
              <w:pStyle w:val="LIst2"/>
            </w:pPr>
            <w:r>
              <w:rPr>
                <w:i/>
              </w:rPr>
              <w:t xml:space="preserve">And </w:t>
            </w:r>
            <w:r w:rsidRPr="00A27C96">
              <w:t xml:space="preserve">I stay on the </w:t>
            </w:r>
            <w:r w:rsidR="00351E45">
              <w:t>„sign up” page</w:t>
            </w:r>
          </w:p>
          <w:p w14:paraId="5A92E8E2" w14:textId="2C822180" w:rsidR="00890043" w:rsidRDefault="00890043">
            <w:pPr>
              <w:pStyle w:val="LIst2"/>
              <w:rPr>
                <w:shd w:val="clear" w:color="auto" w:fill="FFFFFF"/>
              </w:rPr>
            </w:pPr>
            <w:r>
              <w:rPr>
                <w:i/>
              </w:rPr>
              <w:t xml:space="preserve">And </w:t>
            </w:r>
            <w:r w:rsidRPr="00A27C96">
              <w:t>“</w:t>
            </w:r>
            <w:r>
              <w:t>Email or username already registered</w:t>
            </w:r>
            <w:r w:rsidRPr="00A27C96">
              <w:t>” warning message appear</w:t>
            </w:r>
            <w:r>
              <w:t>s</w:t>
            </w:r>
          </w:p>
        </w:tc>
      </w:tr>
      <w:tr w:rsidR="00890043" w14:paraId="0BC3A366" w14:textId="77777777" w:rsidTr="00651545">
        <w:tc>
          <w:tcPr>
            <w:tcW w:w="1559" w:type="dxa"/>
          </w:tcPr>
          <w:p w14:paraId="0AB3D651" w14:textId="670B5FDC" w:rsidR="00890043" w:rsidRPr="007F5DAB" w:rsidRDefault="00890043">
            <w:pPr>
              <w:rPr>
                <w:shd w:val="clear" w:color="auto" w:fill="FFFFFF"/>
              </w:rPr>
            </w:pPr>
            <w:r w:rsidRPr="007F5DAB">
              <w:rPr>
                <w:shd w:val="clear" w:color="auto" w:fill="FFFFFF"/>
              </w:rPr>
              <w:lastRenderedPageBreak/>
              <w:t xml:space="preserve">Scenario: </w:t>
            </w:r>
            <w:r w:rsidRPr="00B1027F">
              <w:rPr>
                <w:shd w:val="clear" w:color="auto" w:fill="FFFFFF"/>
              </w:rPr>
              <w:t>F1</w:t>
            </w:r>
            <w:r w:rsidR="00B764B6">
              <w:rPr>
                <w:shd w:val="clear" w:color="auto" w:fill="FFFFFF"/>
              </w:rPr>
              <w:t>f</w:t>
            </w:r>
          </w:p>
        </w:tc>
        <w:tc>
          <w:tcPr>
            <w:tcW w:w="7365" w:type="dxa"/>
          </w:tcPr>
          <w:p w14:paraId="3031A4B6" w14:textId="01A7B851" w:rsidR="00890043" w:rsidRDefault="00890043" w:rsidP="00651545">
            <w:pPr>
              <w:pStyle w:val="List1"/>
              <w:rPr>
                <w:shd w:val="clear" w:color="auto" w:fill="FFFFFF"/>
              </w:rPr>
            </w:pPr>
            <w:r>
              <w:rPr>
                <w:shd w:val="clear" w:color="auto" w:fill="FFFFFF"/>
              </w:rPr>
              <w:t>Club registration fails – wrong teacher ID</w:t>
            </w:r>
          </w:p>
          <w:p w14:paraId="7B88B84C" w14:textId="7E101D45" w:rsidR="00890043" w:rsidRDefault="00890043" w:rsidP="00651545">
            <w:pPr>
              <w:pStyle w:val="LIst2"/>
            </w:pPr>
            <w:r w:rsidRPr="007F5DAB">
              <w:rPr>
                <w:i/>
              </w:rPr>
              <w:t>Given</w:t>
            </w:r>
            <w:r>
              <w:t xml:space="preserve"> I am on the </w:t>
            </w:r>
            <w:r w:rsidR="00351E45">
              <w:t>„sign up” page</w:t>
            </w:r>
          </w:p>
          <w:p w14:paraId="2CC8D663" w14:textId="2E751A39" w:rsidR="00890043" w:rsidRDefault="00890043" w:rsidP="00890043">
            <w:pPr>
              <w:pStyle w:val="LIst2"/>
            </w:pPr>
            <w:r w:rsidRPr="007F5DAB">
              <w:rPr>
                <w:i/>
              </w:rPr>
              <w:t>When</w:t>
            </w:r>
            <w:r>
              <w:t xml:space="preserve"> I fill all the required fields with the appropriate </w:t>
            </w:r>
            <w:proofErr w:type="gramStart"/>
            <w:r>
              <w:t>data</w:t>
            </w:r>
            <w:proofErr w:type="gramEnd"/>
            <w:r>
              <w:t xml:space="preserve"> but my teacher ID is wrong</w:t>
            </w:r>
          </w:p>
          <w:p w14:paraId="49C4B6E5" w14:textId="77777777" w:rsidR="00890043" w:rsidRDefault="00890043" w:rsidP="00651545">
            <w:pPr>
              <w:pStyle w:val="LIst2"/>
            </w:pPr>
            <w:r>
              <w:rPr>
                <w:i/>
              </w:rPr>
              <w:t xml:space="preserve">And </w:t>
            </w:r>
            <w:r w:rsidRPr="00A27C96">
              <w:t>I click on “Create profile” button</w:t>
            </w:r>
          </w:p>
          <w:p w14:paraId="31E690A3" w14:textId="77777777" w:rsidR="00997FC8" w:rsidRDefault="00997FC8" w:rsidP="00997FC8">
            <w:pPr>
              <w:pStyle w:val="LIst2"/>
            </w:pPr>
            <w:r w:rsidRPr="007F5DAB">
              <w:rPr>
                <w:i/>
              </w:rPr>
              <w:t>Then</w:t>
            </w:r>
            <w:r>
              <w:t xml:space="preserve"> the data is not saved in the database</w:t>
            </w:r>
          </w:p>
          <w:p w14:paraId="75478332" w14:textId="6D631F30" w:rsidR="00997FC8" w:rsidRPr="00A27C96" w:rsidRDefault="00997FC8" w:rsidP="00997FC8">
            <w:pPr>
              <w:pStyle w:val="LIst2"/>
            </w:pPr>
            <w:r>
              <w:rPr>
                <w:i/>
              </w:rPr>
              <w:t xml:space="preserve">And </w:t>
            </w:r>
            <w:r w:rsidRPr="00A27C96">
              <w:t xml:space="preserve">I stay on the </w:t>
            </w:r>
            <w:r w:rsidR="00351E45">
              <w:t>„sign up” page</w:t>
            </w:r>
          </w:p>
          <w:p w14:paraId="6CE7981E" w14:textId="68F07FF6" w:rsidR="00890043" w:rsidRDefault="00890043">
            <w:pPr>
              <w:pStyle w:val="LIst2"/>
              <w:rPr>
                <w:shd w:val="clear" w:color="auto" w:fill="FFFFFF"/>
              </w:rPr>
            </w:pPr>
            <w:r>
              <w:rPr>
                <w:i/>
              </w:rPr>
              <w:t xml:space="preserve">And </w:t>
            </w:r>
            <w:r w:rsidRPr="00A27C96">
              <w:t>“</w:t>
            </w:r>
            <w:r>
              <w:t>Wrong teacher ID</w:t>
            </w:r>
            <w:r w:rsidRPr="00A27C96">
              <w:t>” warning message appear</w:t>
            </w:r>
            <w:r>
              <w:t>s</w:t>
            </w:r>
          </w:p>
        </w:tc>
      </w:tr>
    </w:tbl>
    <w:p w14:paraId="09BCAD75" w14:textId="77777777" w:rsidR="00922202" w:rsidRDefault="00922202" w:rsidP="004F13F8">
      <w:pPr>
        <w:pStyle w:val="List1"/>
        <w:numPr>
          <w:ilvl w:val="0"/>
          <w:numId w:val="0"/>
        </w:numPr>
        <w:ind w:left="714" w:hanging="357"/>
      </w:pPr>
    </w:p>
    <w:p w14:paraId="37140695" w14:textId="77777777" w:rsidR="00922202" w:rsidRDefault="00922202" w:rsidP="004F13F8">
      <w:pPr>
        <w:pStyle w:val="List1"/>
        <w:numPr>
          <w:ilvl w:val="0"/>
          <w:numId w:val="0"/>
        </w:numPr>
        <w:ind w:left="714" w:hanging="357"/>
      </w:pPr>
    </w:p>
    <w:tbl>
      <w:tblPr>
        <w:tblStyle w:val="Tabelacomgrade"/>
        <w:tblW w:w="0" w:type="auto"/>
        <w:tblInd w:w="704" w:type="dxa"/>
        <w:tblLook w:val="04A0" w:firstRow="1" w:lastRow="0" w:firstColumn="1" w:lastColumn="0" w:noHBand="0" w:noVBand="1"/>
      </w:tblPr>
      <w:tblGrid>
        <w:gridCol w:w="1559"/>
        <w:gridCol w:w="7365"/>
      </w:tblGrid>
      <w:tr w:rsidR="00174B65" w:rsidRPr="008D1306" w14:paraId="3C221BA1" w14:textId="77777777" w:rsidTr="008B50AD">
        <w:tc>
          <w:tcPr>
            <w:tcW w:w="1559" w:type="dxa"/>
            <w:shd w:val="clear" w:color="auto" w:fill="808080" w:themeFill="background1" w:themeFillShade="80"/>
          </w:tcPr>
          <w:p w14:paraId="4A22E2C0" w14:textId="09F6F2C4" w:rsidR="00174B65" w:rsidRPr="0036166C" w:rsidRDefault="00174B65">
            <w:pPr>
              <w:rPr>
                <w:b/>
                <w:bCs/>
                <w:color w:val="FFFFFF" w:themeColor="background1"/>
              </w:rPr>
            </w:pPr>
            <w:r>
              <w:rPr>
                <w:color w:val="FFFFFF" w:themeColor="background1"/>
              </w:rPr>
              <w:t>Feature: F1</w:t>
            </w:r>
          </w:p>
        </w:tc>
        <w:tc>
          <w:tcPr>
            <w:tcW w:w="7365" w:type="dxa"/>
            <w:shd w:val="clear" w:color="auto" w:fill="808080" w:themeFill="background1" w:themeFillShade="80"/>
          </w:tcPr>
          <w:p w14:paraId="3761C07C" w14:textId="44ABDCBE" w:rsidR="00174B65" w:rsidRPr="0036166C" w:rsidRDefault="00174B65" w:rsidP="000B725C">
            <w:pPr>
              <w:rPr>
                <w:b/>
                <w:bCs/>
                <w:color w:val="FFFFFF" w:themeColor="background1"/>
              </w:rPr>
            </w:pPr>
            <w:r w:rsidRPr="00174B65">
              <w:rPr>
                <w:color w:val="FFFFFF" w:themeColor="background1"/>
              </w:rPr>
              <w:t xml:space="preserve">Login and logout as </w:t>
            </w:r>
            <w:r w:rsidR="000B725C">
              <w:rPr>
                <w:color w:val="FFFFFF" w:themeColor="background1"/>
              </w:rPr>
              <w:t>a member</w:t>
            </w:r>
            <w:r w:rsidRPr="00174B65">
              <w:rPr>
                <w:color w:val="FFFFFF" w:themeColor="background1"/>
              </w:rPr>
              <w:t xml:space="preserve"> - As a </w:t>
            </w:r>
            <w:r w:rsidR="000B725C">
              <w:rPr>
                <w:color w:val="FFFFFF" w:themeColor="background1"/>
              </w:rPr>
              <w:t>club member</w:t>
            </w:r>
            <w:r w:rsidRPr="00174B65">
              <w:rPr>
                <w:color w:val="FFFFFF" w:themeColor="background1"/>
              </w:rPr>
              <w:t xml:space="preserve"> I want to login that I can see and register for </w:t>
            </w:r>
            <w:r w:rsidR="008B50AD">
              <w:rPr>
                <w:color w:val="FFFFFF" w:themeColor="background1"/>
              </w:rPr>
              <w:t>course</w:t>
            </w:r>
            <w:r w:rsidRPr="00174B65">
              <w:rPr>
                <w:color w:val="FFFFFF" w:themeColor="background1"/>
              </w:rPr>
              <w:t>s</w:t>
            </w:r>
          </w:p>
        </w:tc>
      </w:tr>
      <w:tr w:rsidR="00174B65" w14:paraId="6FA28E9B" w14:textId="77777777" w:rsidTr="008B50AD">
        <w:tc>
          <w:tcPr>
            <w:tcW w:w="1559" w:type="dxa"/>
          </w:tcPr>
          <w:p w14:paraId="038ACD61" w14:textId="22D73883" w:rsidR="00174B65" w:rsidRPr="00C16C65" w:rsidRDefault="00174B65" w:rsidP="008B50AD">
            <w:r w:rsidRPr="007F5DAB">
              <w:rPr>
                <w:shd w:val="clear" w:color="auto" w:fill="FFFFFF"/>
              </w:rPr>
              <w:t xml:space="preserve">Scenario: </w:t>
            </w:r>
            <w:r w:rsidRPr="00B1027F">
              <w:rPr>
                <w:shd w:val="clear" w:color="auto" w:fill="FFFFFF"/>
              </w:rPr>
              <w:t>F1a</w:t>
            </w:r>
          </w:p>
        </w:tc>
        <w:tc>
          <w:tcPr>
            <w:tcW w:w="7365" w:type="dxa"/>
          </w:tcPr>
          <w:p w14:paraId="7EF5A633" w14:textId="2051C25E" w:rsidR="00174B65" w:rsidRPr="00AC3208" w:rsidRDefault="000B725C" w:rsidP="008B50AD">
            <w:pPr>
              <w:pStyle w:val="List1"/>
            </w:pPr>
            <w:r>
              <w:rPr>
                <w:shd w:val="clear" w:color="auto" w:fill="FFFFFF"/>
              </w:rPr>
              <w:t>Member</w:t>
            </w:r>
            <w:r w:rsidR="00174B65">
              <w:rPr>
                <w:shd w:val="clear" w:color="auto" w:fill="FFFFFF"/>
              </w:rPr>
              <w:t xml:space="preserve"> login ok</w:t>
            </w:r>
          </w:p>
          <w:p w14:paraId="66F33052" w14:textId="478A959E" w:rsidR="00174B65" w:rsidRDefault="00174B65" w:rsidP="00174B65">
            <w:pPr>
              <w:pStyle w:val="LIst2"/>
            </w:pPr>
            <w:r w:rsidRPr="007F5DAB">
              <w:rPr>
                <w:i/>
              </w:rPr>
              <w:t>Given</w:t>
            </w:r>
            <w:r>
              <w:t xml:space="preserve"> I am on </w:t>
            </w:r>
            <w:r w:rsidR="000B725C">
              <w:t xml:space="preserve">the </w:t>
            </w:r>
            <w:r>
              <w:t>"login" page</w:t>
            </w:r>
          </w:p>
          <w:p w14:paraId="1A919E32" w14:textId="5EA18CA9" w:rsidR="00174B65" w:rsidRDefault="00174B65" w:rsidP="00174B65">
            <w:pPr>
              <w:pStyle w:val="LIst2"/>
            </w:pPr>
            <w:r w:rsidRPr="007F5DAB">
              <w:rPr>
                <w:i/>
              </w:rPr>
              <w:t>When</w:t>
            </w:r>
            <w:r>
              <w:t xml:space="preserve"> entering correct </w:t>
            </w:r>
            <w:r w:rsidR="000B725C">
              <w:t>member</w:t>
            </w:r>
            <w:r>
              <w:t xml:space="preserve"> username and password</w:t>
            </w:r>
          </w:p>
          <w:p w14:paraId="5F6EA6EC" w14:textId="10B2A33F" w:rsidR="00174B65" w:rsidRDefault="00174B65" w:rsidP="00174B65">
            <w:pPr>
              <w:pStyle w:val="LIst2"/>
            </w:pPr>
            <w:r w:rsidRPr="007F5DAB">
              <w:rPr>
                <w:i/>
              </w:rPr>
              <w:t>Then</w:t>
            </w:r>
            <w:r>
              <w:t xml:space="preserve"> I am logged in</w:t>
            </w:r>
          </w:p>
          <w:p w14:paraId="003F364B" w14:textId="77777777" w:rsidR="00351E45" w:rsidRDefault="00351E45" w:rsidP="00351E45">
            <w:pPr>
              <w:pStyle w:val="LIst2"/>
            </w:pPr>
            <w:r>
              <w:rPr>
                <w:i/>
              </w:rPr>
              <w:t xml:space="preserve">And </w:t>
            </w:r>
            <w:r>
              <w:t>"Courses"</w:t>
            </w:r>
            <w:r>
              <w:rPr>
                <w:i/>
              </w:rPr>
              <w:t xml:space="preserve">, </w:t>
            </w:r>
            <w:r>
              <w:t xml:space="preserve">“My Courses”, "Logout" button and my first and second name is shown, </w:t>
            </w:r>
          </w:p>
          <w:p w14:paraId="14129ADD" w14:textId="77777777" w:rsidR="00351E45" w:rsidRDefault="00351E45" w:rsidP="00351E45">
            <w:pPr>
              <w:pStyle w:val="LIst2"/>
            </w:pPr>
            <w:r>
              <w:rPr>
                <w:i/>
              </w:rPr>
              <w:t xml:space="preserve">And </w:t>
            </w:r>
            <w:r>
              <w:t>"Login" link disappears</w:t>
            </w:r>
          </w:p>
          <w:p w14:paraId="7613C612" w14:textId="0AE1BCD6" w:rsidR="00174B65" w:rsidRPr="00AC3208" w:rsidRDefault="00351E45" w:rsidP="000B725C">
            <w:pPr>
              <w:pStyle w:val="LIst2"/>
            </w:pPr>
            <w:r w:rsidRPr="007F5DAB">
              <w:rPr>
                <w:i/>
              </w:rPr>
              <w:t>And</w:t>
            </w:r>
            <w:r>
              <w:t xml:space="preserve"> "courses" page is shown</w:t>
            </w:r>
          </w:p>
        </w:tc>
      </w:tr>
      <w:tr w:rsidR="00174B65" w14:paraId="4D8B8AA9" w14:textId="77777777" w:rsidTr="008B50AD">
        <w:tc>
          <w:tcPr>
            <w:tcW w:w="1559" w:type="dxa"/>
          </w:tcPr>
          <w:p w14:paraId="4A45CA11" w14:textId="57474955" w:rsidR="00174B65" w:rsidRDefault="00174B65" w:rsidP="00B1027F">
            <w:pPr>
              <w:rPr>
                <w:b/>
                <w:bCs/>
              </w:rPr>
            </w:pPr>
            <w:r w:rsidRPr="00C16C65">
              <w:t xml:space="preserve">Scenario: </w:t>
            </w:r>
            <w:r w:rsidR="00B919BC">
              <w:t>F1b</w:t>
            </w:r>
          </w:p>
        </w:tc>
        <w:tc>
          <w:tcPr>
            <w:tcW w:w="7365" w:type="dxa"/>
          </w:tcPr>
          <w:p w14:paraId="51C7FFA9" w14:textId="104B74EF" w:rsidR="00B919BC" w:rsidRDefault="000B725C" w:rsidP="00B919BC">
            <w:pPr>
              <w:pStyle w:val="List1"/>
            </w:pPr>
            <w:r>
              <w:t>Member</w:t>
            </w:r>
            <w:r w:rsidR="00B919BC">
              <w:t xml:space="preserve"> login fail</w:t>
            </w:r>
          </w:p>
          <w:p w14:paraId="00A7E42B" w14:textId="14B1825D" w:rsidR="00B919BC" w:rsidRDefault="00B919BC" w:rsidP="007F5DAB">
            <w:pPr>
              <w:pStyle w:val="LIst2"/>
            </w:pPr>
            <w:r w:rsidRPr="007F5DAB">
              <w:rPr>
                <w:i/>
              </w:rPr>
              <w:t>Given</w:t>
            </w:r>
            <w:r>
              <w:t xml:space="preserve"> I am on </w:t>
            </w:r>
            <w:r w:rsidR="000B725C">
              <w:t xml:space="preserve">the </w:t>
            </w:r>
            <w:r>
              <w:t>"login" page</w:t>
            </w:r>
          </w:p>
          <w:p w14:paraId="43E8FD11" w14:textId="6FB83414" w:rsidR="00B919BC" w:rsidRDefault="00B919BC" w:rsidP="007F5DAB">
            <w:pPr>
              <w:pStyle w:val="LIst2"/>
            </w:pPr>
            <w:r w:rsidRPr="007F5DAB">
              <w:rPr>
                <w:i/>
              </w:rPr>
              <w:t>When</w:t>
            </w:r>
            <w:r>
              <w:t xml:space="preserve"> entering incorrect username and password</w:t>
            </w:r>
          </w:p>
          <w:p w14:paraId="5C415EE6" w14:textId="4087A54A" w:rsidR="00B919BC" w:rsidRDefault="00B919BC" w:rsidP="007F5DAB">
            <w:pPr>
              <w:pStyle w:val="LIst2"/>
            </w:pPr>
            <w:r w:rsidRPr="007F5DAB">
              <w:rPr>
                <w:i/>
              </w:rPr>
              <w:t>Then</w:t>
            </w:r>
            <w:r>
              <w:t xml:space="preserve"> I stay on the "login" page</w:t>
            </w:r>
          </w:p>
          <w:p w14:paraId="156E8FB3" w14:textId="43740030" w:rsidR="00174B65" w:rsidRDefault="00B919BC" w:rsidP="007F5DAB">
            <w:pPr>
              <w:pStyle w:val="LIst2"/>
              <w:rPr>
                <w:b/>
                <w:bCs/>
              </w:rPr>
            </w:pPr>
            <w:r w:rsidRPr="007F5DAB">
              <w:rPr>
                <w:i/>
              </w:rPr>
              <w:t>And</w:t>
            </w:r>
            <w:r>
              <w:t xml:space="preserve"> I see an error message "User</w:t>
            </w:r>
            <w:r w:rsidR="000B725C">
              <w:t>name</w:t>
            </w:r>
            <w:r>
              <w:t xml:space="preserve"> or password not correct"</w:t>
            </w:r>
          </w:p>
        </w:tc>
      </w:tr>
      <w:tr w:rsidR="00B919BC" w14:paraId="428BC2E8" w14:textId="77777777" w:rsidTr="008B50AD">
        <w:tc>
          <w:tcPr>
            <w:tcW w:w="1559" w:type="dxa"/>
          </w:tcPr>
          <w:p w14:paraId="3B1B1E48" w14:textId="7A069A44" w:rsidR="00B919BC" w:rsidRPr="00C16C65" w:rsidRDefault="00B919BC" w:rsidP="00B919BC">
            <w:r w:rsidRPr="00C16C65">
              <w:t xml:space="preserve">Scenario: </w:t>
            </w:r>
            <w:r>
              <w:t>F1c</w:t>
            </w:r>
          </w:p>
        </w:tc>
        <w:tc>
          <w:tcPr>
            <w:tcW w:w="7365" w:type="dxa"/>
          </w:tcPr>
          <w:p w14:paraId="138FCFC3" w14:textId="39919666" w:rsidR="00B919BC" w:rsidRDefault="000B725C" w:rsidP="00B919BC">
            <w:pPr>
              <w:pStyle w:val="List1"/>
            </w:pPr>
            <w:r>
              <w:t>Member</w:t>
            </w:r>
            <w:r w:rsidR="00B919BC">
              <w:t xml:space="preserve"> logout ok</w:t>
            </w:r>
          </w:p>
          <w:p w14:paraId="0F2226D0" w14:textId="2CDA4246" w:rsidR="00B919BC" w:rsidRDefault="00B919BC" w:rsidP="007F5DAB">
            <w:pPr>
              <w:pStyle w:val="LIst2"/>
            </w:pPr>
            <w:r w:rsidRPr="007F5DAB">
              <w:rPr>
                <w:i/>
              </w:rPr>
              <w:t>Given</w:t>
            </w:r>
            <w:r>
              <w:t xml:space="preserve"> I'm logged in</w:t>
            </w:r>
          </w:p>
          <w:p w14:paraId="2C37AB2B" w14:textId="41BC64B7" w:rsidR="00B919BC" w:rsidRDefault="00B919BC" w:rsidP="007F5DAB">
            <w:pPr>
              <w:pStyle w:val="LIst2"/>
            </w:pPr>
            <w:r w:rsidRPr="007F5DAB">
              <w:rPr>
                <w:i/>
              </w:rPr>
              <w:t>When</w:t>
            </w:r>
            <w:r>
              <w:t xml:space="preserve"> I press the "</w:t>
            </w:r>
            <w:r w:rsidR="000B725C">
              <w:t>L</w:t>
            </w:r>
            <w:r>
              <w:t>ogout" button</w:t>
            </w:r>
          </w:p>
          <w:p w14:paraId="6EAE4D89" w14:textId="0F2A293A" w:rsidR="00B919BC" w:rsidRDefault="00B919BC" w:rsidP="007F5DAB">
            <w:pPr>
              <w:pStyle w:val="LIst2"/>
            </w:pPr>
            <w:r w:rsidRPr="007F5DAB">
              <w:rPr>
                <w:i/>
              </w:rPr>
              <w:t>Then</w:t>
            </w:r>
            <w:r>
              <w:t xml:space="preserve"> I'm forwarded to the "login" page</w:t>
            </w:r>
          </w:p>
          <w:p w14:paraId="1A657D7C" w14:textId="7B1389A8" w:rsidR="00B919BC" w:rsidRDefault="00B919BC" w:rsidP="007F5DAB">
            <w:pPr>
              <w:pStyle w:val="LIst2"/>
            </w:pPr>
            <w:r w:rsidRPr="007F5DAB">
              <w:rPr>
                <w:i/>
              </w:rPr>
              <w:t>And</w:t>
            </w:r>
            <w:r>
              <w:t xml:space="preserve"> username and </w:t>
            </w:r>
            <w:r w:rsidR="000B725C">
              <w:t>“L</w:t>
            </w:r>
            <w:r>
              <w:t>ogout</w:t>
            </w:r>
            <w:r w:rsidR="000B725C">
              <w:t>”</w:t>
            </w:r>
            <w:r>
              <w:t xml:space="preserve"> button and </w:t>
            </w:r>
            <w:r w:rsidR="008B50AD">
              <w:t>course</w:t>
            </w:r>
            <w:r>
              <w:t xml:space="preserve"> functions disappear</w:t>
            </w:r>
          </w:p>
        </w:tc>
      </w:tr>
    </w:tbl>
    <w:p w14:paraId="78BA16E6" w14:textId="77777777" w:rsidR="00E7616F" w:rsidRDefault="00E7616F">
      <w:pPr>
        <w:pStyle w:val="Standard"/>
      </w:pPr>
    </w:p>
    <w:p w14:paraId="06D64ABA" w14:textId="24E123F1" w:rsidR="00997FC8" w:rsidRDefault="00997FC8">
      <w:pPr>
        <w:pStyle w:val="Standard"/>
      </w:pPr>
    </w:p>
    <w:tbl>
      <w:tblPr>
        <w:tblStyle w:val="Tabelacomgrade"/>
        <w:tblW w:w="0" w:type="auto"/>
        <w:tblInd w:w="704" w:type="dxa"/>
        <w:tblLook w:val="04A0" w:firstRow="1" w:lastRow="0" w:firstColumn="1" w:lastColumn="0" w:noHBand="0" w:noVBand="1"/>
      </w:tblPr>
      <w:tblGrid>
        <w:gridCol w:w="1559"/>
        <w:gridCol w:w="7365"/>
      </w:tblGrid>
      <w:tr w:rsidR="00997FC8" w:rsidRPr="008D1306" w14:paraId="620C6D55" w14:textId="77777777" w:rsidTr="00651545">
        <w:tc>
          <w:tcPr>
            <w:tcW w:w="1559" w:type="dxa"/>
            <w:shd w:val="clear" w:color="auto" w:fill="808080" w:themeFill="background1" w:themeFillShade="80"/>
          </w:tcPr>
          <w:p w14:paraId="2AD1D8EE" w14:textId="77777777" w:rsidR="00997FC8" w:rsidRPr="0036166C" w:rsidRDefault="00997FC8" w:rsidP="00651545">
            <w:pPr>
              <w:rPr>
                <w:b/>
                <w:bCs/>
                <w:color w:val="FFFFFF" w:themeColor="background1"/>
              </w:rPr>
            </w:pPr>
            <w:r>
              <w:rPr>
                <w:color w:val="FFFFFF" w:themeColor="background1"/>
              </w:rPr>
              <w:t>Feature: F2</w:t>
            </w:r>
          </w:p>
        </w:tc>
        <w:tc>
          <w:tcPr>
            <w:tcW w:w="7365" w:type="dxa"/>
            <w:shd w:val="clear" w:color="auto" w:fill="808080" w:themeFill="background1" w:themeFillShade="80"/>
          </w:tcPr>
          <w:p w14:paraId="4F7BF901" w14:textId="3B0E09E8" w:rsidR="00997FC8" w:rsidRPr="0036166C" w:rsidRDefault="00997FC8">
            <w:pPr>
              <w:rPr>
                <w:b/>
                <w:bCs/>
                <w:color w:val="FFFFFF" w:themeColor="background1"/>
              </w:rPr>
            </w:pPr>
            <w:r w:rsidRPr="00E7616F">
              <w:rPr>
                <w:color w:val="FFFFFF" w:themeColor="background1"/>
              </w:rPr>
              <w:t xml:space="preserve">Browse </w:t>
            </w:r>
            <w:r>
              <w:rPr>
                <w:color w:val="FFFFFF" w:themeColor="background1"/>
              </w:rPr>
              <w:t>course</w:t>
            </w:r>
            <w:r w:rsidRPr="00E7616F">
              <w:rPr>
                <w:color w:val="FFFFFF" w:themeColor="background1"/>
              </w:rPr>
              <w:t xml:space="preserve">s - As a </w:t>
            </w:r>
            <w:r>
              <w:rPr>
                <w:color w:val="FFFFFF" w:themeColor="background1"/>
              </w:rPr>
              <w:t>member</w:t>
            </w:r>
            <w:r w:rsidRPr="00E7616F">
              <w:rPr>
                <w:color w:val="FFFFFF" w:themeColor="background1"/>
              </w:rPr>
              <w:t xml:space="preserve"> I want to browse </w:t>
            </w:r>
            <w:r>
              <w:rPr>
                <w:color w:val="FFFFFF" w:themeColor="background1"/>
              </w:rPr>
              <w:t>course</w:t>
            </w:r>
            <w:r w:rsidRPr="00E7616F">
              <w:rPr>
                <w:color w:val="FFFFFF" w:themeColor="background1"/>
              </w:rPr>
              <w:t xml:space="preserve">s so that I see </w:t>
            </w:r>
            <w:r>
              <w:rPr>
                <w:color w:val="FFFFFF" w:themeColor="background1"/>
              </w:rPr>
              <w:t>upcoming</w:t>
            </w:r>
            <w:r w:rsidRPr="00E7616F">
              <w:rPr>
                <w:color w:val="FFFFFF" w:themeColor="background1"/>
              </w:rPr>
              <w:t xml:space="preserve"> </w:t>
            </w:r>
            <w:r>
              <w:rPr>
                <w:color w:val="FFFFFF" w:themeColor="background1"/>
              </w:rPr>
              <w:t>course</w:t>
            </w:r>
            <w:r w:rsidRPr="00E7616F">
              <w:rPr>
                <w:color w:val="FFFFFF" w:themeColor="background1"/>
              </w:rPr>
              <w:t>s</w:t>
            </w:r>
          </w:p>
        </w:tc>
      </w:tr>
      <w:tr w:rsidR="00997FC8" w14:paraId="745D34F7" w14:textId="77777777" w:rsidTr="00651545">
        <w:tc>
          <w:tcPr>
            <w:tcW w:w="1559" w:type="dxa"/>
          </w:tcPr>
          <w:p w14:paraId="11CB4B25" w14:textId="77777777" w:rsidR="00997FC8" w:rsidRPr="00C16C65" w:rsidRDefault="00997FC8" w:rsidP="00651545">
            <w:r w:rsidRPr="0036166C">
              <w:rPr>
                <w:shd w:val="clear" w:color="auto" w:fill="FFFFFF"/>
              </w:rPr>
              <w:t>Scenario: F</w:t>
            </w:r>
            <w:r>
              <w:rPr>
                <w:shd w:val="clear" w:color="auto" w:fill="FFFFFF"/>
              </w:rPr>
              <w:t>2</w:t>
            </w:r>
            <w:r w:rsidRPr="0036166C">
              <w:rPr>
                <w:shd w:val="clear" w:color="auto" w:fill="FFFFFF"/>
              </w:rPr>
              <w:t>a</w:t>
            </w:r>
          </w:p>
        </w:tc>
        <w:tc>
          <w:tcPr>
            <w:tcW w:w="7365" w:type="dxa"/>
          </w:tcPr>
          <w:p w14:paraId="3F0E882F" w14:textId="77777777" w:rsidR="00997FC8" w:rsidRDefault="00997FC8" w:rsidP="00651545">
            <w:pPr>
              <w:pStyle w:val="List1"/>
            </w:pPr>
            <w:r>
              <w:t>Show course list</w:t>
            </w:r>
          </w:p>
          <w:p w14:paraId="2B8B4054" w14:textId="19049DF8" w:rsidR="00997FC8" w:rsidRDefault="00997FC8" w:rsidP="00651545">
            <w:pPr>
              <w:pStyle w:val="LIst2"/>
            </w:pPr>
            <w:r w:rsidRPr="007F5DAB">
              <w:rPr>
                <w:i/>
              </w:rPr>
              <w:t>Given</w:t>
            </w:r>
            <w:r>
              <w:t xml:space="preserve"> I'm logged in as a member</w:t>
            </w:r>
            <w:r w:rsidR="00351E45">
              <w:t xml:space="preserve"> and I am on the “courses” page</w:t>
            </w:r>
          </w:p>
          <w:p w14:paraId="182F9469" w14:textId="1D58E24F" w:rsidR="00997FC8" w:rsidRPr="00AC3208" w:rsidRDefault="00997FC8">
            <w:pPr>
              <w:pStyle w:val="LIst2"/>
            </w:pPr>
            <w:r w:rsidRPr="007F5DAB">
              <w:rPr>
                <w:i/>
              </w:rPr>
              <w:t>Then</w:t>
            </w:r>
            <w:r>
              <w:t xml:space="preserve"> I see a list of upcoming courses (a filtered list of courses which start after the actual date)</w:t>
            </w:r>
            <w:r w:rsidRPr="00AC3208">
              <w:t xml:space="preserve"> </w:t>
            </w:r>
            <w:r>
              <w:t xml:space="preserve">in descending order by date with the following items: course title, start date, location, instructor name, </w:t>
            </w:r>
            <w:r w:rsidR="00ED1EC9">
              <w:t>description</w:t>
            </w:r>
            <w:r>
              <w:t>, available / maximum seats</w:t>
            </w:r>
            <w:r w:rsidR="00ED1EC9">
              <w:t xml:space="preserve"> and “Register” button. If I already registered for that course or there is no seat available, “Register” button is disabled</w:t>
            </w:r>
          </w:p>
        </w:tc>
      </w:tr>
      <w:tr w:rsidR="00997FC8" w14:paraId="6FEEC58D" w14:textId="77777777" w:rsidTr="00651545">
        <w:tc>
          <w:tcPr>
            <w:tcW w:w="1559" w:type="dxa"/>
          </w:tcPr>
          <w:p w14:paraId="36C5EA1B" w14:textId="77777777" w:rsidR="00997FC8" w:rsidRPr="0036166C" w:rsidRDefault="00997FC8" w:rsidP="00651545">
            <w:pPr>
              <w:rPr>
                <w:shd w:val="clear" w:color="auto" w:fill="FFFFFF"/>
              </w:rPr>
            </w:pPr>
            <w:r w:rsidRPr="0036166C">
              <w:rPr>
                <w:shd w:val="clear" w:color="auto" w:fill="FFFFFF"/>
              </w:rPr>
              <w:lastRenderedPageBreak/>
              <w:t>Scenario: F</w:t>
            </w:r>
            <w:r>
              <w:rPr>
                <w:shd w:val="clear" w:color="auto" w:fill="FFFFFF"/>
              </w:rPr>
              <w:t>2b</w:t>
            </w:r>
          </w:p>
        </w:tc>
        <w:tc>
          <w:tcPr>
            <w:tcW w:w="7365" w:type="dxa"/>
          </w:tcPr>
          <w:p w14:paraId="61B2E9BE" w14:textId="77777777" w:rsidR="00997FC8" w:rsidRDefault="00997FC8" w:rsidP="00651545">
            <w:pPr>
              <w:pStyle w:val="List1"/>
            </w:pPr>
            <w:r>
              <w:t>Filter course list by start date</w:t>
            </w:r>
          </w:p>
          <w:p w14:paraId="27BE195B" w14:textId="77777777" w:rsidR="00997FC8" w:rsidRDefault="00997FC8" w:rsidP="00651545">
            <w:pPr>
              <w:pStyle w:val="LIst2"/>
            </w:pPr>
            <w:r w:rsidRPr="007F5DAB">
              <w:rPr>
                <w:i/>
              </w:rPr>
              <w:t>Given</w:t>
            </w:r>
            <w:r>
              <w:t xml:space="preserve"> I'm logged in as a member</w:t>
            </w:r>
          </w:p>
          <w:p w14:paraId="42DF9126" w14:textId="77777777" w:rsidR="00997FC8" w:rsidRDefault="00997FC8" w:rsidP="00651545">
            <w:pPr>
              <w:pStyle w:val="LIst2"/>
            </w:pPr>
            <w:r w:rsidRPr="007F5DAB">
              <w:rPr>
                <w:i/>
              </w:rPr>
              <w:t>When</w:t>
            </w:r>
            <w:r>
              <w:t xml:space="preserve"> I select a date in the date filter</w:t>
            </w:r>
          </w:p>
          <w:p w14:paraId="15D03786" w14:textId="6427F2B5" w:rsidR="00997FC8" w:rsidRDefault="00997FC8">
            <w:pPr>
              <w:pStyle w:val="LIst2"/>
            </w:pPr>
            <w:r w:rsidRPr="007F5DAB">
              <w:rPr>
                <w:i/>
              </w:rPr>
              <w:t>Then</w:t>
            </w:r>
            <w:r>
              <w:t xml:space="preserve"> I see a filtered list of courses </w:t>
            </w:r>
            <w:proofErr w:type="spellStart"/>
            <w:r>
              <w:t>wi</w:t>
            </w:r>
            <w:r w:rsidR="000E5F28">
              <w:t>ch</w:t>
            </w:r>
            <w:proofErr w:type="spellEnd"/>
            <w:r w:rsidR="000E5F28">
              <w:t xml:space="preserve"> contains</w:t>
            </w:r>
            <w:r>
              <w:t xml:space="preserve"> courses which start on or after the selected date but not earlier than the actual day +1</w:t>
            </w:r>
          </w:p>
        </w:tc>
      </w:tr>
    </w:tbl>
    <w:p w14:paraId="361DA311" w14:textId="77777777" w:rsidR="00997FC8" w:rsidRDefault="00997FC8" w:rsidP="00997FC8">
      <w:pPr>
        <w:pStyle w:val="Standard"/>
      </w:pPr>
    </w:p>
    <w:p w14:paraId="6C2C8FE4" w14:textId="33923EB0" w:rsidR="00997FC8" w:rsidRDefault="00997FC8">
      <w:pPr>
        <w:pStyle w:val="Standard"/>
      </w:pPr>
    </w:p>
    <w:p w14:paraId="0C7BBD75" w14:textId="57D32478" w:rsidR="00997FC8" w:rsidRDefault="00997FC8">
      <w:pPr>
        <w:pStyle w:val="Standard"/>
      </w:pPr>
    </w:p>
    <w:p w14:paraId="5A2B0262" w14:textId="77777777" w:rsidR="00997FC8" w:rsidRDefault="00997FC8">
      <w:pPr>
        <w:pStyle w:val="Standard"/>
      </w:pPr>
    </w:p>
    <w:tbl>
      <w:tblPr>
        <w:tblStyle w:val="Tabelacomgrade"/>
        <w:tblW w:w="0" w:type="auto"/>
        <w:tblInd w:w="704" w:type="dxa"/>
        <w:tblLook w:val="04A0" w:firstRow="1" w:lastRow="0" w:firstColumn="1" w:lastColumn="0" w:noHBand="0" w:noVBand="1"/>
      </w:tblPr>
      <w:tblGrid>
        <w:gridCol w:w="1559"/>
        <w:gridCol w:w="7365"/>
      </w:tblGrid>
      <w:tr w:rsidR="009357BE" w:rsidRPr="008D1306" w14:paraId="3C1539A5" w14:textId="77777777" w:rsidTr="008B50AD">
        <w:tc>
          <w:tcPr>
            <w:tcW w:w="1559" w:type="dxa"/>
            <w:shd w:val="clear" w:color="auto" w:fill="808080" w:themeFill="background1" w:themeFillShade="80"/>
          </w:tcPr>
          <w:p w14:paraId="6CAF989C" w14:textId="692249C7" w:rsidR="009357BE" w:rsidRPr="0036166C" w:rsidRDefault="009357BE" w:rsidP="008B50AD">
            <w:pPr>
              <w:rPr>
                <w:b/>
                <w:bCs/>
                <w:color w:val="FFFFFF" w:themeColor="background1"/>
              </w:rPr>
            </w:pPr>
            <w:r>
              <w:rPr>
                <w:color w:val="FFFFFF" w:themeColor="background1"/>
              </w:rPr>
              <w:t>Feature: F3</w:t>
            </w:r>
          </w:p>
        </w:tc>
        <w:tc>
          <w:tcPr>
            <w:tcW w:w="7365" w:type="dxa"/>
            <w:shd w:val="clear" w:color="auto" w:fill="808080" w:themeFill="background1" w:themeFillShade="80"/>
          </w:tcPr>
          <w:p w14:paraId="277E8731" w14:textId="11161D6F" w:rsidR="009357BE" w:rsidRPr="0036166C" w:rsidRDefault="009357BE" w:rsidP="000E141E">
            <w:pPr>
              <w:rPr>
                <w:b/>
                <w:bCs/>
                <w:color w:val="FFFFFF" w:themeColor="background1"/>
              </w:rPr>
            </w:pPr>
            <w:r w:rsidRPr="009357BE">
              <w:rPr>
                <w:b/>
                <w:bCs/>
                <w:color w:val="FFFFFF" w:themeColor="background1"/>
              </w:rPr>
              <w:t xml:space="preserve">Register for </w:t>
            </w:r>
            <w:r w:rsidR="000E141E">
              <w:rPr>
                <w:b/>
                <w:bCs/>
                <w:color w:val="FFFFFF" w:themeColor="background1"/>
              </w:rPr>
              <w:t xml:space="preserve">a </w:t>
            </w:r>
            <w:r w:rsidR="008B50AD">
              <w:rPr>
                <w:b/>
                <w:bCs/>
                <w:color w:val="FFFFFF" w:themeColor="background1"/>
              </w:rPr>
              <w:t>course</w:t>
            </w:r>
            <w:r w:rsidRPr="009357BE">
              <w:rPr>
                <w:b/>
                <w:bCs/>
                <w:color w:val="FFFFFF" w:themeColor="background1"/>
              </w:rPr>
              <w:t xml:space="preserve"> - As a</w:t>
            </w:r>
            <w:r w:rsidR="000E141E">
              <w:rPr>
                <w:b/>
                <w:bCs/>
                <w:color w:val="FFFFFF" w:themeColor="background1"/>
              </w:rPr>
              <w:t xml:space="preserve"> m</w:t>
            </w:r>
            <w:r w:rsidR="000B725C">
              <w:rPr>
                <w:b/>
                <w:bCs/>
                <w:color w:val="FFFFFF" w:themeColor="background1"/>
              </w:rPr>
              <w:t>ember</w:t>
            </w:r>
            <w:r w:rsidRPr="009357BE">
              <w:rPr>
                <w:b/>
                <w:bCs/>
                <w:color w:val="FFFFFF" w:themeColor="background1"/>
              </w:rPr>
              <w:t xml:space="preserve"> I want to register for </w:t>
            </w:r>
            <w:r w:rsidR="000E5F28">
              <w:rPr>
                <w:b/>
                <w:bCs/>
                <w:color w:val="FFFFFF" w:themeColor="background1"/>
              </w:rPr>
              <w:t>a</w:t>
            </w:r>
            <w:r w:rsidRPr="009357BE">
              <w:rPr>
                <w:b/>
                <w:bCs/>
                <w:color w:val="FFFFFF" w:themeColor="background1"/>
              </w:rPr>
              <w:t xml:space="preserve"> </w:t>
            </w:r>
            <w:r w:rsidR="008B50AD">
              <w:rPr>
                <w:b/>
                <w:bCs/>
                <w:color w:val="FFFFFF" w:themeColor="background1"/>
              </w:rPr>
              <w:t>course</w:t>
            </w:r>
          </w:p>
        </w:tc>
      </w:tr>
      <w:tr w:rsidR="009357BE" w14:paraId="210B1494" w14:textId="77777777" w:rsidTr="008B50AD">
        <w:tc>
          <w:tcPr>
            <w:tcW w:w="1559" w:type="dxa"/>
          </w:tcPr>
          <w:p w14:paraId="1551366D" w14:textId="540515F7" w:rsidR="009357BE" w:rsidRPr="00C16C65" w:rsidRDefault="009357BE" w:rsidP="00B1027F">
            <w:r w:rsidRPr="0036166C">
              <w:rPr>
                <w:shd w:val="clear" w:color="auto" w:fill="FFFFFF"/>
              </w:rPr>
              <w:t>Scenario: F</w:t>
            </w:r>
            <w:r>
              <w:rPr>
                <w:shd w:val="clear" w:color="auto" w:fill="FFFFFF"/>
              </w:rPr>
              <w:t>3</w:t>
            </w:r>
            <w:r w:rsidRPr="0036166C">
              <w:rPr>
                <w:shd w:val="clear" w:color="auto" w:fill="FFFFFF"/>
              </w:rPr>
              <w:t>a</w:t>
            </w:r>
          </w:p>
        </w:tc>
        <w:tc>
          <w:tcPr>
            <w:tcW w:w="7365" w:type="dxa"/>
          </w:tcPr>
          <w:p w14:paraId="75C14957" w14:textId="1873EDF0" w:rsidR="009357BE" w:rsidRDefault="009357BE" w:rsidP="007F5DAB">
            <w:pPr>
              <w:pStyle w:val="List1"/>
              <w:rPr>
                <w:shd w:val="clear" w:color="auto" w:fill="FFFFFF"/>
              </w:rPr>
            </w:pPr>
            <w:r>
              <w:rPr>
                <w:shd w:val="clear" w:color="auto" w:fill="FFFFFF"/>
              </w:rPr>
              <w:t xml:space="preserve">Register for </w:t>
            </w:r>
            <w:r w:rsidR="000E141E">
              <w:rPr>
                <w:shd w:val="clear" w:color="auto" w:fill="FFFFFF"/>
              </w:rPr>
              <w:t xml:space="preserve">a </w:t>
            </w:r>
            <w:r w:rsidR="008B50AD">
              <w:rPr>
                <w:shd w:val="clear" w:color="auto" w:fill="FFFFFF"/>
              </w:rPr>
              <w:t>course</w:t>
            </w:r>
          </w:p>
          <w:p w14:paraId="132787FE" w14:textId="3D96354D" w:rsidR="009357BE" w:rsidRDefault="009357BE" w:rsidP="007F5DAB">
            <w:pPr>
              <w:pStyle w:val="LIst2"/>
              <w:rPr>
                <w:shd w:val="clear" w:color="auto" w:fill="FFFFFF"/>
              </w:rPr>
            </w:pPr>
            <w:r>
              <w:rPr>
                <w:i/>
                <w:shd w:val="clear" w:color="auto" w:fill="FFFFFF"/>
              </w:rPr>
              <w:t xml:space="preserve">Given </w:t>
            </w:r>
            <w:r>
              <w:rPr>
                <w:shd w:val="clear" w:color="auto" w:fill="FFFFFF"/>
              </w:rPr>
              <w:t xml:space="preserve">I'm logged in as </w:t>
            </w:r>
            <w:r w:rsidR="000E141E">
              <w:rPr>
                <w:shd w:val="clear" w:color="auto" w:fill="FFFFFF"/>
              </w:rPr>
              <w:t>a m</w:t>
            </w:r>
            <w:r w:rsidR="000B725C">
              <w:rPr>
                <w:shd w:val="clear" w:color="auto" w:fill="FFFFFF"/>
              </w:rPr>
              <w:t>ember</w:t>
            </w:r>
            <w:r w:rsidR="00351E45">
              <w:rPr>
                <w:shd w:val="clear" w:color="auto" w:fill="FFFFFF"/>
              </w:rPr>
              <w:t xml:space="preserve"> and I am </w:t>
            </w:r>
            <w:r w:rsidR="000B1C4E">
              <w:rPr>
                <w:shd w:val="clear" w:color="auto" w:fill="FFFFFF"/>
              </w:rPr>
              <w:t>on the “courses</w:t>
            </w:r>
            <w:r w:rsidR="000E5F28">
              <w:rPr>
                <w:shd w:val="clear" w:color="auto" w:fill="FFFFFF"/>
              </w:rPr>
              <w:t>”</w:t>
            </w:r>
            <w:r w:rsidR="000B1C4E">
              <w:rPr>
                <w:shd w:val="clear" w:color="auto" w:fill="FFFFFF"/>
              </w:rPr>
              <w:t xml:space="preserve"> page</w:t>
            </w:r>
          </w:p>
          <w:p w14:paraId="6E98D8A3" w14:textId="2FAF0690" w:rsidR="009357BE" w:rsidRDefault="009357BE" w:rsidP="007F5DAB">
            <w:pPr>
              <w:pStyle w:val="LIst2"/>
              <w:rPr>
                <w:shd w:val="clear" w:color="auto" w:fill="FFFFFF"/>
              </w:rPr>
            </w:pPr>
            <w:r>
              <w:rPr>
                <w:i/>
                <w:shd w:val="clear" w:color="auto" w:fill="FFFFFF"/>
              </w:rPr>
              <w:t xml:space="preserve">And </w:t>
            </w:r>
            <w:r>
              <w:rPr>
                <w:shd w:val="clear" w:color="auto" w:fill="FFFFFF"/>
              </w:rPr>
              <w:t xml:space="preserve">I </w:t>
            </w:r>
            <w:r w:rsidR="000E5F28">
              <w:rPr>
                <w:shd w:val="clear" w:color="auto" w:fill="FFFFFF"/>
              </w:rPr>
              <w:t xml:space="preserve">click the </w:t>
            </w:r>
            <w:r>
              <w:rPr>
                <w:shd w:val="clear" w:color="auto" w:fill="FFFFFF"/>
              </w:rPr>
              <w:t>"</w:t>
            </w:r>
            <w:r w:rsidR="00ED1EC9">
              <w:rPr>
                <w:shd w:val="clear" w:color="auto" w:fill="FFFFFF"/>
              </w:rPr>
              <w:t>Register</w:t>
            </w:r>
            <w:r>
              <w:rPr>
                <w:shd w:val="clear" w:color="auto" w:fill="FFFFFF"/>
              </w:rPr>
              <w:t xml:space="preserve">" </w:t>
            </w:r>
            <w:r w:rsidR="000E141E">
              <w:rPr>
                <w:shd w:val="clear" w:color="auto" w:fill="FFFFFF"/>
              </w:rPr>
              <w:t xml:space="preserve">button </w:t>
            </w:r>
            <w:r>
              <w:rPr>
                <w:shd w:val="clear" w:color="auto" w:fill="FFFFFF"/>
              </w:rPr>
              <w:t xml:space="preserve">on a </w:t>
            </w:r>
            <w:r w:rsidR="008B50AD">
              <w:rPr>
                <w:shd w:val="clear" w:color="auto" w:fill="FFFFFF"/>
              </w:rPr>
              <w:t>course</w:t>
            </w:r>
            <w:r w:rsidR="000B1C4E">
              <w:rPr>
                <w:shd w:val="clear" w:color="auto" w:fill="FFFFFF"/>
              </w:rPr>
              <w:t xml:space="preserve"> where “Register” button is enabled</w:t>
            </w:r>
          </w:p>
          <w:p w14:paraId="34D7C3B2" w14:textId="6F0AF976" w:rsidR="009357BE" w:rsidRDefault="009357BE">
            <w:pPr>
              <w:pStyle w:val="LIst2"/>
              <w:rPr>
                <w:shd w:val="clear" w:color="auto" w:fill="FFFFFF"/>
              </w:rPr>
            </w:pPr>
            <w:r>
              <w:rPr>
                <w:i/>
                <w:shd w:val="clear" w:color="auto" w:fill="FFFFFF"/>
              </w:rPr>
              <w:t xml:space="preserve">Then </w:t>
            </w:r>
            <w:r>
              <w:rPr>
                <w:shd w:val="clear" w:color="auto" w:fill="FFFFFF"/>
              </w:rPr>
              <w:t xml:space="preserve">the </w:t>
            </w:r>
            <w:r w:rsidR="000B1C4E">
              <w:rPr>
                <w:shd w:val="clear" w:color="auto" w:fill="FFFFFF"/>
              </w:rPr>
              <w:t>registration</w:t>
            </w:r>
            <w:r w:rsidR="00997FC8">
              <w:rPr>
                <w:shd w:val="clear" w:color="auto" w:fill="FFFFFF"/>
              </w:rPr>
              <w:t xml:space="preserve"> </w:t>
            </w:r>
            <w:r w:rsidR="000E141E">
              <w:rPr>
                <w:shd w:val="clear" w:color="auto" w:fill="FFFFFF"/>
              </w:rPr>
              <w:t xml:space="preserve">is </w:t>
            </w:r>
            <w:r w:rsidR="00997FC8">
              <w:rPr>
                <w:shd w:val="clear" w:color="auto" w:fill="FFFFFF"/>
              </w:rPr>
              <w:t xml:space="preserve">saved </w:t>
            </w:r>
            <w:r w:rsidR="000E141E">
              <w:rPr>
                <w:shd w:val="clear" w:color="auto" w:fill="FFFFFF"/>
              </w:rPr>
              <w:t xml:space="preserve">in the database </w:t>
            </w:r>
          </w:p>
          <w:p w14:paraId="459B06DD" w14:textId="131129B1" w:rsidR="000E141E" w:rsidRDefault="000E141E" w:rsidP="000E141E">
            <w:pPr>
              <w:pStyle w:val="LIst2"/>
              <w:rPr>
                <w:shd w:val="clear" w:color="auto" w:fill="FFFFFF"/>
              </w:rPr>
            </w:pPr>
            <w:r>
              <w:rPr>
                <w:i/>
                <w:shd w:val="clear" w:color="auto" w:fill="FFFFFF"/>
              </w:rPr>
              <w:t>And “</w:t>
            </w:r>
            <w:r w:rsidR="00ED1EC9">
              <w:rPr>
                <w:shd w:val="clear" w:color="auto" w:fill="FFFFFF"/>
              </w:rPr>
              <w:t xml:space="preserve">Register </w:t>
            </w:r>
            <w:r w:rsidRPr="000E141E">
              <w:rPr>
                <w:shd w:val="clear" w:color="auto" w:fill="FFFFFF"/>
              </w:rPr>
              <w:t>for the course was successful” message appears</w:t>
            </w:r>
          </w:p>
          <w:p w14:paraId="23D2F097" w14:textId="579078D2" w:rsidR="000B1C4E" w:rsidRPr="000B1C4E" w:rsidRDefault="000B1C4E" w:rsidP="000E141E">
            <w:pPr>
              <w:pStyle w:val="LIst2"/>
              <w:rPr>
                <w:shd w:val="clear" w:color="auto" w:fill="FFFFFF"/>
              </w:rPr>
            </w:pPr>
            <w:r>
              <w:rPr>
                <w:i/>
                <w:shd w:val="clear" w:color="auto" w:fill="FFFFFF"/>
              </w:rPr>
              <w:t xml:space="preserve">And </w:t>
            </w:r>
            <w:r w:rsidRPr="004F13F8">
              <w:rPr>
                <w:shd w:val="clear" w:color="auto" w:fill="FFFFFF"/>
              </w:rPr>
              <w:t>available seats data is updated at that course.</w:t>
            </w:r>
          </w:p>
          <w:p w14:paraId="766F25D3" w14:textId="14792EAA" w:rsidR="000E141E" w:rsidRPr="007F5DAB" w:rsidRDefault="000E141E" w:rsidP="000E141E">
            <w:pPr>
              <w:pStyle w:val="LIst2"/>
              <w:rPr>
                <w:shd w:val="clear" w:color="auto" w:fill="FFFFFF"/>
              </w:rPr>
            </w:pPr>
            <w:r>
              <w:rPr>
                <w:i/>
                <w:shd w:val="clear" w:color="auto" w:fill="FFFFFF"/>
              </w:rPr>
              <w:t xml:space="preserve">And </w:t>
            </w:r>
            <w:r w:rsidRPr="000E141E">
              <w:rPr>
                <w:shd w:val="clear" w:color="auto" w:fill="FFFFFF"/>
              </w:rPr>
              <w:t>“</w:t>
            </w:r>
            <w:r w:rsidR="000B1C4E">
              <w:rPr>
                <w:shd w:val="clear" w:color="auto" w:fill="FFFFFF"/>
              </w:rPr>
              <w:t>Register</w:t>
            </w:r>
            <w:r w:rsidRPr="000E141E">
              <w:rPr>
                <w:shd w:val="clear" w:color="auto" w:fill="FFFFFF"/>
              </w:rPr>
              <w:t>” button will be disabled</w:t>
            </w:r>
          </w:p>
        </w:tc>
      </w:tr>
    </w:tbl>
    <w:p w14:paraId="69421DD5" w14:textId="77777777" w:rsidR="009357BE" w:rsidRDefault="009357BE" w:rsidP="009357BE">
      <w:pPr>
        <w:pStyle w:val="Standard"/>
      </w:pPr>
    </w:p>
    <w:tbl>
      <w:tblPr>
        <w:tblStyle w:val="Tabelacomgrade"/>
        <w:tblW w:w="0" w:type="auto"/>
        <w:tblInd w:w="704" w:type="dxa"/>
        <w:tblLook w:val="04A0" w:firstRow="1" w:lastRow="0" w:firstColumn="1" w:lastColumn="0" w:noHBand="0" w:noVBand="1"/>
      </w:tblPr>
      <w:tblGrid>
        <w:gridCol w:w="1559"/>
        <w:gridCol w:w="7365"/>
      </w:tblGrid>
      <w:tr w:rsidR="009357BE" w:rsidRPr="008D1306" w14:paraId="5B749A5F" w14:textId="77777777" w:rsidTr="008B50AD">
        <w:tc>
          <w:tcPr>
            <w:tcW w:w="1559" w:type="dxa"/>
            <w:shd w:val="clear" w:color="auto" w:fill="808080" w:themeFill="background1" w:themeFillShade="80"/>
          </w:tcPr>
          <w:p w14:paraId="747D9CC4" w14:textId="2A704859" w:rsidR="009357BE" w:rsidRPr="0036166C" w:rsidRDefault="009357BE" w:rsidP="00B1027F">
            <w:pPr>
              <w:rPr>
                <w:b/>
                <w:bCs/>
                <w:color w:val="FFFFFF" w:themeColor="background1"/>
              </w:rPr>
            </w:pPr>
            <w:r>
              <w:rPr>
                <w:color w:val="FFFFFF" w:themeColor="background1"/>
              </w:rPr>
              <w:t>Feature: F4</w:t>
            </w:r>
          </w:p>
        </w:tc>
        <w:tc>
          <w:tcPr>
            <w:tcW w:w="7365" w:type="dxa"/>
            <w:shd w:val="clear" w:color="auto" w:fill="808080" w:themeFill="background1" w:themeFillShade="80"/>
          </w:tcPr>
          <w:p w14:paraId="11F41274" w14:textId="713EDF14" w:rsidR="009357BE" w:rsidRPr="0036166C" w:rsidRDefault="009357BE" w:rsidP="008B50AD">
            <w:pPr>
              <w:rPr>
                <w:b/>
                <w:bCs/>
                <w:color w:val="FFFFFF" w:themeColor="background1"/>
              </w:rPr>
            </w:pPr>
            <w:r w:rsidRPr="009357BE">
              <w:rPr>
                <w:b/>
                <w:bCs/>
                <w:color w:val="FFFFFF" w:themeColor="background1"/>
              </w:rPr>
              <w:t xml:space="preserve">Manage </w:t>
            </w:r>
            <w:r w:rsidR="008B50AD">
              <w:rPr>
                <w:b/>
                <w:bCs/>
                <w:color w:val="FFFFFF" w:themeColor="background1"/>
              </w:rPr>
              <w:t>course</w:t>
            </w:r>
            <w:r w:rsidRPr="009357BE">
              <w:rPr>
                <w:b/>
                <w:bCs/>
                <w:color w:val="FFFFFF" w:themeColor="background1"/>
              </w:rPr>
              <w:t xml:space="preserve"> registrations - As a </w:t>
            </w:r>
            <w:r w:rsidR="000E141E">
              <w:rPr>
                <w:b/>
                <w:bCs/>
                <w:color w:val="FFFFFF" w:themeColor="background1"/>
              </w:rPr>
              <w:t>m</w:t>
            </w:r>
            <w:r w:rsidR="000B725C">
              <w:rPr>
                <w:b/>
                <w:bCs/>
                <w:color w:val="FFFFFF" w:themeColor="background1"/>
              </w:rPr>
              <w:t>ember</w:t>
            </w:r>
            <w:r w:rsidRPr="009357BE">
              <w:rPr>
                <w:b/>
                <w:bCs/>
                <w:color w:val="FFFFFF" w:themeColor="background1"/>
              </w:rPr>
              <w:t xml:space="preserve"> I want to manage my </w:t>
            </w:r>
            <w:r w:rsidR="008B50AD">
              <w:rPr>
                <w:b/>
                <w:bCs/>
                <w:color w:val="FFFFFF" w:themeColor="background1"/>
              </w:rPr>
              <w:t>course</w:t>
            </w:r>
            <w:r w:rsidRPr="009357BE">
              <w:rPr>
                <w:b/>
                <w:bCs/>
                <w:color w:val="FFFFFF" w:themeColor="background1"/>
              </w:rPr>
              <w:t xml:space="preserve"> registrations</w:t>
            </w:r>
          </w:p>
        </w:tc>
      </w:tr>
      <w:tr w:rsidR="009357BE" w14:paraId="7CF976D3" w14:textId="77777777" w:rsidTr="008B50AD">
        <w:tc>
          <w:tcPr>
            <w:tcW w:w="1559" w:type="dxa"/>
          </w:tcPr>
          <w:p w14:paraId="23530B20" w14:textId="36D5473D" w:rsidR="009357BE" w:rsidRPr="00C16C65" w:rsidRDefault="009357BE" w:rsidP="00B1027F">
            <w:r w:rsidRPr="0036166C">
              <w:rPr>
                <w:shd w:val="clear" w:color="auto" w:fill="FFFFFF"/>
              </w:rPr>
              <w:t>Scenario: F</w:t>
            </w:r>
            <w:r>
              <w:rPr>
                <w:shd w:val="clear" w:color="auto" w:fill="FFFFFF"/>
              </w:rPr>
              <w:t>4</w:t>
            </w:r>
            <w:r w:rsidRPr="0036166C">
              <w:rPr>
                <w:shd w:val="clear" w:color="auto" w:fill="FFFFFF"/>
              </w:rPr>
              <w:t>a</w:t>
            </w:r>
          </w:p>
        </w:tc>
        <w:tc>
          <w:tcPr>
            <w:tcW w:w="7365" w:type="dxa"/>
          </w:tcPr>
          <w:p w14:paraId="73F6742A" w14:textId="30FC8CE1" w:rsidR="00E17F57" w:rsidRDefault="00E17F57" w:rsidP="007F5DAB">
            <w:pPr>
              <w:pStyle w:val="List1"/>
              <w:rPr>
                <w:shd w:val="clear" w:color="auto" w:fill="FFFFFF"/>
              </w:rPr>
            </w:pPr>
            <w:r>
              <w:rPr>
                <w:shd w:val="clear" w:color="auto" w:fill="FFFFFF"/>
              </w:rPr>
              <w:t xml:space="preserve">- Show </w:t>
            </w:r>
            <w:r w:rsidR="008B50AD">
              <w:rPr>
                <w:shd w:val="clear" w:color="auto" w:fill="FFFFFF"/>
              </w:rPr>
              <w:t>course</w:t>
            </w:r>
            <w:r>
              <w:rPr>
                <w:shd w:val="clear" w:color="auto" w:fill="FFFFFF"/>
              </w:rPr>
              <w:t xml:space="preserve"> registrations</w:t>
            </w:r>
          </w:p>
          <w:p w14:paraId="50D3608C" w14:textId="5259377B" w:rsidR="00E17F57" w:rsidRDefault="00E17F57" w:rsidP="007F5DAB">
            <w:pPr>
              <w:pStyle w:val="LIst2"/>
              <w:rPr>
                <w:shd w:val="clear" w:color="auto" w:fill="FFFFFF"/>
              </w:rPr>
            </w:pPr>
            <w:r>
              <w:rPr>
                <w:i/>
                <w:shd w:val="clear" w:color="auto" w:fill="FFFFFF"/>
              </w:rPr>
              <w:t xml:space="preserve">Given </w:t>
            </w:r>
            <w:r>
              <w:rPr>
                <w:shd w:val="clear" w:color="auto" w:fill="FFFFFF"/>
              </w:rPr>
              <w:t>I'm logged in as</w:t>
            </w:r>
            <w:r w:rsidR="000E5F28">
              <w:rPr>
                <w:shd w:val="clear" w:color="auto" w:fill="FFFFFF"/>
              </w:rPr>
              <w:t xml:space="preserve"> a</w:t>
            </w:r>
            <w:r>
              <w:rPr>
                <w:shd w:val="clear" w:color="auto" w:fill="FFFFFF"/>
              </w:rPr>
              <w:t xml:space="preserve"> </w:t>
            </w:r>
            <w:r w:rsidR="000E141E">
              <w:rPr>
                <w:shd w:val="clear" w:color="auto" w:fill="FFFFFF"/>
              </w:rPr>
              <w:t>m</w:t>
            </w:r>
            <w:r w:rsidR="000B725C">
              <w:rPr>
                <w:shd w:val="clear" w:color="auto" w:fill="FFFFFF"/>
              </w:rPr>
              <w:t>ember</w:t>
            </w:r>
          </w:p>
          <w:p w14:paraId="582BCD46" w14:textId="6AAAEEB3" w:rsidR="00E17F57" w:rsidRDefault="00E17F57" w:rsidP="007F5DAB">
            <w:pPr>
              <w:pStyle w:val="LIst2"/>
              <w:rPr>
                <w:shd w:val="clear" w:color="auto" w:fill="FFFFFF"/>
              </w:rPr>
            </w:pPr>
            <w:r>
              <w:rPr>
                <w:i/>
                <w:shd w:val="clear" w:color="auto" w:fill="FFFFFF"/>
              </w:rPr>
              <w:t xml:space="preserve">When </w:t>
            </w:r>
            <w:r>
              <w:rPr>
                <w:shd w:val="clear" w:color="auto" w:fill="FFFFFF"/>
              </w:rPr>
              <w:t>I click on the link "</w:t>
            </w:r>
            <w:r w:rsidR="000E141E">
              <w:rPr>
                <w:shd w:val="clear" w:color="auto" w:fill="FFFFFF"/>
              </w:rPr>
              <w:t>M</w:t>
            </w:r>
            <w:r>
              <w:rPr>
                <w:shd w:val="clear" w:color="auto" w:fill="FFFFFF"/>
              </w:rPr>
              <w:t xml:space="preserve">y </w:t>
            </w:r>
            <w:r w:rsidR="008B50AD">
              <w:rPr>
                <w:shd w:val="clear" w:color="auto" w:fill="FFFFFF"/>
              </w:rPr>
              <w:t>course</w:t>
            </w:r>
            <w:r>
              <w:rPr>
                <w:shd w:val="clear" w:color="auto" w:fill="FFFFFF"/>
              </w:rPr>
              <w:t>s" on the main page</w:t>
            </w:r>
          </w:p>
          <w:p w14:paraId="79884CDB" w14:textId="230CCDD4" w:rsidR="009357BE" w:rsidRPr="00AC3208" w:rsidRDefault="00E17F57">
            <w:pPr>
              <w:pStyle w:val="LIst2"/>
            </w:pPr>
            <w:r>
              <w:rPr>
                <w:i/>
                <w:shd w:val="clear" w:color="auto" w:fill="FFFFFF"/>
              </w:rPr>
              <w:t xml:space="preserve">Then </w:t>
            </w:r>
            <w:r>
              <w:rPr>
                <w:shd w:val="clear" w:color="auto" w:fill="FFFFFF"/>
              </w:rPr>
              <w:t xml:space="preserve">a table with the </w:t>
            </w:r>
            <w:r w:rsidR="008B50AD">
              <w:rPr>
                <w:shd w:val="clear" w:color="auto" w:fill="FFFFFF"/>
              </w:rPr>
              <w:t>course</w:t>
            </w:r>
            <w:r>
              <w:rPr>
                <w:shd w:val="clear" w:color="auto" w:fill="FFFFFF"/>
              </w:rPr>
              <w:t>s I have registered for is shown</w:t>
            </w:r>
          </w:p>
        </w:tc>
      </w:tr>
      <w:tr w:rsidR="00E17F57" w14:paraId="06F74289" w14:textId="77777777" w:rsidTr="008B50AD">
        <w:tc>
          <w:tcPr>
            <w:tcW w:w="1559" w:type="dxa"/>
          </w:tcPr>
          <w:p w14:paraId="28269D71" w14:textId="7CFD9506" w:rsidR="00E17F57" w:rsidRPr="0036166C" w:rsidRDefault="00E17F57" w:rsidP="009357BE">
            <w:pPr>
              <w:rPr>
                <w:shd w:val="clear" w:color="auto" w:fill="FFFFFF"/>
              </w:rPr>
            </w:pPr>
            <w:r w:rsidRPr="0036166C">
              <w:rPr>
                <w:shd w:val="clear" w:color="auto" w:fill="FFFFFF"/>
              </w:rPr>
              <w:t>Scenario: F</w:t>
            </w:r>
            <w:r>
              <w:rPr>
                <w:shd w:val="clear" w:color="auto" w:fill="FFFFFF"/>
              </w:rPr>
              <w:t>4b</w:t>
            </w:r>
          </w:p>
        </w:tc>
        <w:tc>
          <w:tcPr>
            <w:tcW w:w="7365" w:type="dxa"/>
          </w:tcPr>
          <w:p w14:paraId="72BF88AE" w14:textId="07FFEE8D" w:rsidR="00E17F57" w:rsidRDefault="00E17F57" w:rsidP="007F5DAB">
            <w:pPr>
              <w:pStyle w:val="List1"/>
              <w:rPr>
                <w:shd w:val="clear" w:color="auto" w:fill="FFFFFF"/>
              </w:rPr>
            </w:pPr>
            <w:r>
              <w:rPr>
                <w:shd w:val="clear" w:color="auto" w:fill="FFFFFF"/>
              </w:rPr>
              <w:t>Download i</w:t>
            </w:r>
            <w:r w:rsidR="00DB569F">
              <w:rPr>
                <w:shd w:val="clear" w:color="auto" w:fill="FFFFFF"/>
              </w:rPr>
              <w:t>C</w:t>
            </w:r>
            <w:r>
              <w:rPr>
                <w:shd w:val="clear" w:color="auto" w:fill="FFFFFF"/>
              </w:rPr>
              <w:t>al</w:t>
            </w:r>
          </w:p>
          <w:p w14:paraId="38EB6203" w14:textId="1DE7A523" w:rsidR="00E17F57" w:rsidRDefault="00E17F57" w:rsidP="007F5DAB">
            <w:pPr>
              <w:pStyle w:val="LIst2"/>
              <w:rPr>
                <w:shd w:val="clear" w:color="auto" w:fill="FFFFFF"/>
              </w:rPr>
            </w:pPr>
            <w:r>
              <w:rPr>
                <w:i/>
                <w:shd w:val="clear" w:color="auto" w:fill="FFFFFF"/>
              </w:rPr>
              <w:t xml:space="preserve">Given </w:t>
            </w:r>
            <w:r>
              <w:rPr>
                <w:shd w:val="clear" w:color="auto" w:fill="FFFFFF"/>
              </w:rPr>
              <w:t xml:space="preserve">I'm on the "my </w:t>
            </w:r>
            <w:r w:rsidR="008B50AD">
              <w:rPr>
                <w:shd w:val="clear" w:color="auto" w:fill="FFFFFF"/>
              </w:rPr>
              <w:t>course</w:t>
            </w:r>
            <w:r>
              <w:rPr>
                <w:shd w:val="clear" w:color="auto" w:fill="FFFFFF"/>
              </w:rPr>
              <w:t>s" page</w:t>
            </w:r>
          </w:p>
          <w:p w14:paraId="391BEF06" w14:textId="742ADA63" w:rsidR="00E17F57" w:rsidRDefault="00E17F57" w:rsidP="007F5DAB">
            <w:pPr>
              <w:pStyle w:val="LIst2"/>
              <w:rPr>
                <w:shd w:val="clear" w:color="auto" w:fill="FFFFFF"/>
              </w:rPr>
            </w:pPr>
            <w:r>
              <w:rPr>
                <w:i/>
                <w:shd w:val="clear" w:color="auto" w:fill="FFFFFF"/>
              </w:rPr>
              <w:t xml:space="preserve">When </w:t>
            </w:r>
            <w:r>
              <w:rPr>
                <w:shd w:val="clear" w:color="auto" w:fill="FFFFFF"/>
              </w:rPr>
              <w:t xml:space="preserve">I click on </w:t>
            </w:r>
            <w:r w:rsidR="000E5F28">
              <w:rPr>
                <w:shd w:val="clear" w:color="auto" w:fill="FFFFFF"/>
              </w:rPr>
              <w:t xml:space="preserve">an </w:t>
            </w:r>
            <w:r>
              <w:rPr>
                <w:shd w:val="clear" w:color="auto" w:fill="FFFFFF"/>
              </w:rPr>
              <w:t>"i</w:t>
            </w:r>
            <w:r w:rsidR="00DB569F">
              <w:rPr>
                <w:shd w:val="clear" w:color="auto" w:fill="FFFFFF"/>
              </w:rPr>
              <w:t>C</w:t>
            </w:r>
            <w:r>
              <w:rPr>
                <w:shd w:val="clear" w:color="auto" w:fill="FFFFFF"/>
              </w:rPr>
              <w:t xml:space="preserve">al" </w:t>
            </w:r>
            <w:r w:rsidR="000E5F28">
              <w:rPr>
                <w:shd w:val="clear" w:color="auto" w:fill="FFFFFF"/>
              </w:rPr>
              <w:t xml:space="preserve">icon </w:t>
            </w:r>
          </w:p>
          <w:p w14:paraId="7FAD7C29" w14:textId="2B090ADE" w:rsidR="00E17F57" w:rsidRDefault="00E17F57" w:rsidP="007F5DAB">
            <w:pPr>
              <w:pStyle w:val="LIst2"/>
              <w:rPr>
                <w:shd w:val="clear" w:color="auto" w:fill="FFFFFF"/>
              </w:rPr>
            </w:pPr>
            <w:r>
              <w:rPr>
                <w:i/>
                <w:shd w:val="clear" w:color="auto" w:fill="FFFFFF"/>
              </w:rPr>
              <w:t xml:space="preserve">Then </w:t>
            </w:r>
            <w:r>
              <w:rPr>
                <w:shd w:val="clear" w:color="auto" w:fill="FFFFFF"/>
              </w:rPr>
              <w:t xml:space="preserve">an </w:t>
            </w:r>
            <w:proofErr w:type="spellStart"/>
            <w:r>
              <w:rPr>
                <w:shd w:val="clear" w:color="auto" w:fill="FFFFFF"/>
              </w:rPr>
              <w:t>ical</w:t>
            </w:r>
            <w:proofErr w:type="spellEnd"/>
            <w:r>
              <w:rPr>
                <w:shd w:val="clear" w:color="auto" w:fill="FFFFFF"/>
              </w:rPr>
              <w:t>-file download</w:t>
            </w:r>
            <w:r w:rsidR="006D5724">
              <w:rPr>
                <w:shd w:val="clear" w:color="auto" w:fill="FFFFFF"/>
              </w:rPr>
              <w:t>s</w:t>
            </w:r>
          </w:p>
          <w:p w14:paraId="508195C6" w14:textId="77777777" w:rsidR="000E5F28" w:rsidRPr="004F13F8" w:rsidRDefault="00E17F57">
            <w:pPr>
              <w:pStyle w:val="LIst2"/>
            </w:pPr>
            <w:r>
              <w:rPr>
                <w:i/>
                <w:shd w:val="clear" w:color="auto" w:fill="FFFFFF"/>
              </w:rPr>
              <w:t xml:space="preserve">And </w:t>
            </w:r>
            <w:r>
              <w:rPr>
                <w:shd w:val="clear" w:color="auto" w:fill="FFFFFF"/>
              </w:rPr>
              <w:t xml:space="preserve">the </w:t>
            </w:r>
            <w:proofErr w:type="spellStart"/>
            <w:r>
              <w:rPr>
                <w:shd w:val="clear" w:color="auto" w:fill="FFFFFF"/>
              </w:rPr>
              <w:t>ical</w:t>
            </w:r>
            <w:proofErr w:type="spellEnd"/>
            <w:r>
              <w:rPr>
                <w:shd w:val="clear" w:color="auto" w:fill="FFFFFF"/>
              </w:rPr>
              <w:t xml:space="preserve">-file contains info for the respective </w:t>
            </w:r>
            <w:r w:rsidR="008B50AD">
              <w:rPr>
                <w:shd w:val="clear" w:color="auto" w:fill="FFFFFF"/>
              </w:rPr>
              <w:t>course</w:t>
            </w:r>
            <w:r>
              <w:rPr>
                <w:shd w:val="clear" w:color="auto" w:fill="FFFFFF"/>
              </w:rPr>
              <w:t xml:space="preserve"> (date, time, </w:t>
            </w:r>
            <w:r w:rsidR="008B50AD">
              <w:rPr>
                <w:shd w:val="clear" w:color="auto" w:fill="FFFFFF"/>
              </w:rPr>
              <w:t>course</w:t>
            </w:r>
            <w:r>
              <w:rPr>
                <w:shd w:val="clear" w:color="auto" w:fill="FFFFFF"/>
              </w:rPr>
              <w:t xml:space="preserve"> title)</w:t>
            </w:r>
            <w:r w:rsidR="00DB569F">
              <w:rPr>
                <w:shd w:val="clear" w:color="auto" w:fill="FFFFFF"/>
              </w:rPr>
              <w:t xml:space="preserve">. </w:t>
            </w:r>
          </w:p>
          <w:p w14:paraId="3C9B96FB" w14:textId="77777777" w:rsidR="000E5F28" w:rsidRDefault="000E5F28" w:rsidP="004F13F8">
            <w:pPr>
              <w:pStyle w:val="LIst2"/>
              <w:numPr>
                <w:ilvl w:val="0"/>
                <w:numId w:val="0"/>
              </w:numPr>
              <w:ind w:left="1080"/>
              <w:rPr>
                <w:i/>
                <w:shd w:val="clear" w:color="auto" w:fill="FFFFFF"/>
              </w:rPr>
            </w:pPr>
          </w:p>
          <w:p w14:paraId="6C72B0D8" w14:textId="22E8E213" w:rsidR="00DB569F" w:rsidRPr="00AC3208" w:rsidRDefault="00DB569F" w:rsidP="004F13F8">
            <w:pPr>
              <w:pStyle w:val="LIst2"/>
              <w:numPr>
                <w:ilvl w:val="0"/>
                <w:numId w:val="0"/>
              </w:numPr>
              <w:ind w:left="1080"/>
            </w:pPr>
            <w:r w:rsidRPr="004F13F8">
              <w:rPr>
                <w:i/>
                <w:shd w:val="clear" w:color="auto" w:fill="FFFFFF"/>
              </w:rPr>
              <w:t xml:space="preserve">See iCal </w:t>
            </w:r>
            <w:r w:rsidR="006D5724">
              <w:rPr>
                <w:i/>
                <w:shd w:val="clear" w:color="auto" w:fill="FFFFFF"/>
              </w:rPr>
              <w:t xml:space="preserve">file </w:t>
            </w:r>
            <w:r w:rsidRPr="004F13F8">
              <w:rPr>
                <w:i/>
                <w:shd w:val="clear" w:color="auto" w:fill="FFFFFF"/>
              </w:rPr>
              <w:t>example in the Appendix A.</w:t>
            </w:r>
          </w:p>
        </w:tc>
      </w:tr>
      <w:tr w:rsidR="00E17F57" w14:paraId="4B3906A8" w14:textId="77777777" w:rsidTr="008B50AD">
        <w:tc>
          <w:tcPr>
            <w:tcW w:w="1559" w:type="dxa"/>
          </w:tcPr>
          <w:p w14:paraId="7DCA581C" w14:textId="094974E4" w:rsidR="00E17F57" w:rsidRPr="0036166C" w:rsidRDefault="00E17F57" w:rsidP="009357BE">
            <w:pPr>
              <w:rPr>
                <w:shd w:val="clear" w:color="auto" w:fill="FFFFFF"/>
              </w:rPr>
            </w:pPr>
            <w:r w:rsidRPr="0036166C">
              <w:rPr>
                <w:shd w:val="clear" w:color="auto" w:fill="FFFFFF"/>
              </w:rPr>
              <w:t>Scenario: F</w:t>
            </w:r>
            <w:r>
              <w:rPr>
                <w:shd w:val="clear" w:color="auto" w:fill="FFFFFF"/>
              </w:rPr>
              <w:t>4c</w:t>
            </w:r>
          </w:p>
        </w:tc>
        <w:tc>
          <w:tcPr>
            <w:tcW w:w="7365" w:type="dxa"/>
          </w:tcPr>
          <w:p w14:paraId="0A5E40C5" w14:textId="69A96540" w:rsidR="00E17F57" w:rsidRDefault="00E17F57" w:rsidP="007F5DAB">
            <w:pPr>
              <w:pStyle w:val="List1"/>
              <w:rPr>
                <w:shd w:val="clear" w:color="auto" w:fill="FFFFFF"/>
              </w:rPr>
            </w:pPr>
            <w:r>
              <w:rPr>
                <w:shd w:val="clear" w:color="auto" w:fill="FFFFFF"/>
              </w:rPr>
              <w:t xml:space="preserve">Rate </w:t>
            </w:r>
            <w:r w:rsidR="008B50AD">
              <w:rPr>
                <w:shd w:val="clear" w:color="auto" w:fill="FFFFFF"/>
              </w:rPr>
              <w:t>course</w:t>
            </w:r>
          </w:p>
          <w:p w14:paraId="5CE76BEE" w14:textId="47833ACE" w:rsidR="00E17F57" w:rsidRDefault="00E17F57" w:rsidP="007F5DAB">
            <w:pPr>
              <w:pStyle w:val="LIst2"/>
              <w:rPr>
                <w:shd w:val="clear" w:color="auto" w:fill="FFFFFF"/>
              </w:rPr>
            </w:pPr>
            <w:r>
              <w:rPr>
                <w:i/>
                <w:shd w:val="clear" w:color="auto" w:fill="FFFFFF"/>
              </w:rPr>
              <w:t xml:space="preserve">Given </w:t>
            </w:r>
            <w:r>
              <w:rPr>
                <w:shd w:val="clear" w:color="auto" w:fill="FFFFFF"/>
              </w:rPr>
              <w:t xml:space="preserve">I'm on the "my </w:t>
            </w:r>
            <w:r w:rsidR="008B50AD">
              <w:rPr>
                <w:shd w:val="clear" w:color="auto" w:fill="FFFFFF"/>
              </w:rPr>
              <w:t>course</w:t>
            </w:r>
            <w:r>
              <w:rPr>
                <w:shd w:val="clear" w:color="auto" w:fill="FFFFFF"/>
              </w:rPr>
              <w:t>s" page</w:t>
            </w:r>
          </w:p>
          <w:p w14:paraId="3524634D" w14:textId="1073C848" w:rsidR="00E17F57" w:rsidRDefault="00E17F57" w:rsidP="007F5DAB">
            <w:pPr>
              <w:pStyle w:val="LIst2"/>
              <w:rPr>
                <w:shd w:val="clear" w:color="auto" w:fill="FFFFFF"/>
              </w:rPr>
            </w:pPr>
            <w:r>
              <w:rPr>
                <w:i/>
                <w:shd w:val="clear" w:color="auto" w:fill="FFFFFF"/>
              </w:rPr>
              <w:t xml:space="preserve">When </w:t>
            </w:r>
            <w:r>
              <w:rPr>
                <w:shd w:val="clear" w:color="auto" w:fill="FFFFFF"/>
              </w:rPr>
              <w:t xml:space="preserve">I select a rating in the dropdown (can be done multiple times for each </w:t>
            </w:r>
            <w:r w:rsidR="008B50AD">
              <w:rPr>
                <w:shd w:val="clear" w:color="auto" w:fill="FFFFFF"/>
              </w:rPr>
              <w:t>course</w:t>
            </w:r>
            <w:r>
              <w:rPr>
                <w:shd w:val="clear" w:color="auto" w:fill="FFFFFF"/>
              </w:rPr>
              <w:t>)</w:t>
            </w:r>
          </w:p>
          <w:p w14:paraId="08227EF5" w14:textId="14F2A6B7" w:rsidR="00E17F57" w:rsidRPr="004F13F8" w:rsidRDefault="00E17F57">
            <w:pPr>
              <w:pStyle w:val="LIst2"/>
            </w:pPr>
            <w:r>
              <w:rPr>
                <w:i/>
                <w:shd w:val="clear" w:color="auto" w:fill="FFFFFF"/>
              </w:rPr>
              <w:t xml:space="preserve">Then </w:t>
            </w:r>
            <w:r>
              <w:rPr>
                <w:shd w:val="clear" w:color="auto" w:fill="FFFFFF"/>
              </w:rPr>
              <w:t xml:space="preserve">the rating is saved </w:t>
            </w:r>
            <w:r w:rsidR="000E5F28">
              <w:rPr>
                <w:shd w:val="clear" w:color="auto" w:fill="FFFFFF"/>
              </w:rPr>
              <w:t xml:space="preserve">/ updates </w:t>
            </w:r>
            <w:r>
              <w:rPr>
                <w:shd w:val="clear" w:color="auto" w:fill="FFFFFF"/>
              </w:rPr>
              <w:t xml:space="preserve">in the </w:t>
            </w:r>
            <w:r w:rsidR="000E5F28">
              <w:rPr>
                <w:shd w:val="clear" w:color="auto" w:fill="FFFFFF"/>
              </w:rPr>
              <w:t>database</w:t>
            </w:r>
          </w:p>
          <w:p w14:paraId="56A32115" w14:textId="44670AC7" w:rsidR="00651545" w:rsidRPr="00AC3208" w:rsidRDefault="00651545">
            <w:pPr>
              <w:pStyle w:val="LIst2"/>
            </w:pPr>
            <w:r w:rsidRPr="004F13F8">
              <w:rPr>
                <w:i/>
              </w:rPr>
              <w:t>And</w:t>
            </w:r>
            <w:r>
              <w:t xml:space="preserve"> “Rating success” message appears</w:t>
            </w:r>
          </w:p>
        </w:tc>
      </w:tr>
    </w:tbl>
    <w:p w14:paraId="26CE3512" w14:textId="77777777" w:rsidR="00B25660" w:rsidRDefault="00B25660">
      <w:pPr>
        <w:pStyle w:val="PreformattedText"/>
        <w:rPr>
          <w:shd w:val="clear" w:color="auto" w:fill="FFFFFF"/>
        </w:rPr>
      </w:pPr>
    </w:p>
    <w:p w14:paraId="43F8EEFF" w14:textId="3716A207" w:rsidR="00DE77A7" w:rsidRDefault="00DE77A7" w:rsidP="000E141E">
      <w:pPr>
        <w:pStyle w:val="PreformattedText"/>
      </w:pPr>
      <w:r>
        <w:t>Notes</w:t>
      </w:r>
    </w:p>
    <w:p w14:paraId="3FF589D9" w14:textId="4F40AEBC" w:rsidR="00DE77A7" w:rsidRDefault="00E17F57">
      <w:pPr>
        <w:pStyle w:val="Standard"/>
        <w:numPr>
          <w:ilvl w:val="0"/>
          <w:numId w:val="24"/>
        </w:numPr>
      </w:pPr>
      <w:r>
        <w:t>Y</w:t>
      </w:r>
      <w:r w:rsidR="00DE77A7">
        <w:t xml:space="preserve">ou </w:t>
      </w:r>
      <w:r>
        <w:t xml:space="preserve">have to finish your First Phase tasks by the end of the first </w:t>
      </w:r>
      <w:proofErr w:type="gramStart"/>
      <w:r>
        <w:t>3 hour</w:t>
      </w:r>
      <w:proofErr w:type="gramEnd"/>
      <w:r>
        <w:t xml:space="preserve"> session. If you finish </w:t>
      </w:r>
      <w:proofErr w:type="gramStart"/>
      <w:r>
        <w:t>earlier</w:t>
      </w:r>
      <w:proofErr w:type="gramEnd"/>
      <w:r>
        <w:t xml:space="preserve"> you can start to work on your Second Phase tasks</w:t>
      </w:r>
      <w:r w:rsidR="00DE77A7">
        <w:t xml:space="preserve">. For the </w:t>
      </w:r>
      <w:r>
        <w:t>S</w:t>
      </w:r>
      <w:r w:rsidR="00DE77A7">
        <w:t xml:space="preserve">econd </w:t>
      </w:r>
      <w:r>
        <w:t>P</w:t>
      </w:r>
      <w:r w:rsidR="00DE77A7">
        <w:t xml:space="preserve">hase you </w:t>
      </w:r>
      <w:r w:rsidR="000E141E">
        <w:t xml:space="preserve">have to </w:t>
      </w:r>
      <w:r w:rsidR="00DE77A7">
        <w:t xml:space="preserve">use a fully working implementation of the first phase (API) using a specified </w:t>
      </w:r>
      <w:proofErr w:type="spellStart"/>
      <w:r w:rsidR="00DE77A7">
        <w:t>url</w:t>
      </w:r>
      <w:proofErr w:type="spellEnd"/>
      <w:r w:rsidR="00DE77A7">
        <w:t xml:space="preserve"> (</w:t>
      </w:r>
      <w:hyperlink r:id="rId27" w:history="1">
        <w:r w:rsidR="00015572" w:rsidRPr="00312D53">
          <w:rPr>
            <w:rStyle w:val="Hyperlink"/>
            <w:rFonts w:ascii="Courier New" w:eastAsia="Courier New" w:hAnsi="Courier New" w:cs="Courier New"/>
          </w:rPr>
          <w:t>http://192.168.10.10Y:8001/api/v1</w:t>
        </w:r>
        <w:r w:rsidR="00015572" w:rsidRPr="00312D53">
          <w:rPr>
            <w:rStyle w:val="Hyperlink"/>
            <w:rFonts w:eastAsia="Ubuntu" w:cs="Ubuntu"/>
          </w:rPr>
          <w:t xml:space="preserve">/). </w:t>
        </w:r>
      </w:hyperlink>
    </w:p>
    <w:p w14:paraId="49B6222C" w14:textId="77777777" w:rsidR="00DE77A7" w:rsidRDefault="00DE77A7">
      <w:pPr>
        <w:pStyle w:val="Standard"/>
        <w:numPr>
          <w:ilvl w:val="0"/>
          <w:numId w:val="24"/>
        </w:numPr>
      </w:pPr>
      <w:r>
        <w:lastRenderedPageBreak/>
        <w:t>Competitors must use one of the server-side and client-side frameworks/libraries that are provided.</w:t>
      </w:r>
    </w:p>
    <w:p w14:paraId="6B49D1BE" w14:textId="4998AB55" w:rsidR="00DE77A7" w:rsidRDefault="00DE77A7">
      <w:pPr>
        <w:pStyle w:val="Standard"/>
        <w:numPr>
          <w:ilvl w:val="0"/>
          <w:numId w:val="24"/>
        </w:numPr>
      </w:pPr>
      <w:r>
        <w:t xml:space="preserve">The provided template for the admin interface should be used. It can be enhanced to get better functionality for your site. The visual design of the </w:t>
      </w:r>
      <w:r>
        <w:rPr>
          <w:i/>
        </w:rPr>
        <w:t>admin interface</w:t>
      </w:r>
      <w:r>
        <w:t xml:space="preserve"> will </w:t>
      </w:r>
      <w:r>
        <w:rPr>
          <w:i/>
        </w:rPr>
        <w:t>not</w:t>
      </w:r>
      <w:r>
        <w:t xml:space="preserve"> be assessed. </w:t>
      </w:r>
      <w:r>
        <w:br/>
        <w:t xml:space="preserve">The design of the </w:t>
      </w:r>
      <w:r w:rsidR="000E141E">
        <w:t>m</w:t>
      </w:r>
      <w:r w:rsidR="000B725C">
        <w:t>ember</w:t>
      </w:r>
      <w:r>
        <w:t xml:space="preserve"> interface can be based on the template of the admin interface. The visual design of the </w:t>
      </w:r>
      <w:r w:rsidR="000E141E">
        <w:rPr>
          <w:i/>
        </w:rPr>
        <w:t>m</w:t>
      </w:r>
      <w:r w:rsidR="000B725C">
        <w:rPr>
          <w:i/>
        </w:rPr>
        <w:t>ember</w:t>
      </w:r>
      <w:r>
        <w:rPr>
          <w:i/>
        </w:rPr>
        <w:t xml:space="preserve"> interface</w:t>
      </w:r>
      <w:r>
        <w:t xml:space="preserve"> </w:t>
      </w:r>
      <w:r>
        <w:rPr>
          <w:i/>
        </w:rPr>
        <w:t>will</w:t>
      </w:r>
      <w:r>
        <w:t xml:space="preserve"> be assessed: a simple, clean and attractive design is expected</w:t>
      </w:r>
    </w:p>
    <w:p w14:paraId="476809FB" w14:textId="56749EE7" w:rsidR="00DE77A7" w:rsidRDefault="00DE77A7" w:rsidP="00B1027F">
      <w:pPr>
        <w:pStyle w:val="Standard"/>
        <w:numPr>
          <w:ilvl w:val="0"/>
          <w:numId w:val="24"/>
        </w:numPr>
      </w:pPr>
      <w:r>
        <w:t>The specified database tables need to be implemented as provided. More tables may be added if needed. Provide a final SQL-dump and ERD</w:t>
      </w:r>
      <w:r w:rsidR="00B1027F">
        <w:t xml:space="preserve"> (</w:t>
      </w:r>
      <w:r w:rsidR="00B1027F" w:rsidRPr="00B1027F">
        <w:t>Entity Relationship Diagram</w:t>
      </w:r>
      <w:r w:rsidR="00B1027F">
        <w:t>)</w:t>
      </w:r>
      <w:r>
        <w:t xml:space="preserve"> screen as specified </w:t>
      </w:r>
      <w:r w:rsidR="00CF1890">
        <w:t>in the “Instructions to the Competitor” session</w:t>
      </w:r>
      <w:r>
        <w:t>.</w:t>
      </w:r>
    </w:p>
    <w:p w14:paraId="7D53AE9B" w14:textId="77777777" w:rsidR="00DE77A7" w:rsidRDefault="00DE77A7">
      <w:pPr>
        <w:pStyle w:val="Standard"/>
        <w:numPr>
          <w:ilvl w:val="0"/>
          <w:numId w:val="24"/>
        </w:numPr>
      </w:pPr>
      <w:r>
        <w:t xml:space="preserve">All API should </w:t>
      </w:r>
      <w:proofErr w:type="spellStart"/>
      <w:r>
        <w:t>fulfill</w:t>
      </w:r>
      <w:proofErr w:type="spellEnd"/>
      <w:r>
        <w:t xml:space="preserve"> all requirements as stated in the description. All prefix, RESTful-URL and HTTP-Method from given API link should be implemented correctly and not be changed.</w:t>
      </w:r>
    </w:p>
    <w:p w14:paraId="26559FB6" w14:textId="03F458D1" w:rsidR="00B1027F" w:rsidRDefault="00DE77A7" w:rsidP="00B1027F">
      <w:pPr>
        <w:pStyle w:val="Standard"/>
        <w:numPr>
          <w:ilvl w:val="0"/>
          <w:numId w:val="24"/>
        </w:numPr>
      </w:pPr>
      <w:r>
        <w:t>Changes made in the data need to be propagated between frontend and backend in both directions.</w:t>
      </w:r>
      <w:r w:rsidR="00B1027F" w:rsidRPr="00B1027F">
        <w:t xml:space="preserve"> </w:t>
      </w:r>
    </w:p>
    <w:p w14:paraId="5D7CCDDF" w14:textId="77777777" w:rsidR="00BB0621" w:rsidRPr="00C16C65" w:rsidRDefault="00BB0621"/>
    <w:p w14:paraId="20C42D01" w14:textId="77777777" w:rsidR="00453B91" w:rsidRPr="00453B91" w:rsidRDefault="00453B91">
      <w:pPr>
        <w:pStyle w:val="Ttulo1"/>
      </w:pPr>
      <w:bookmarkStart w:id="14" w:name="_Toc12765664"/>
      <w:r w:rsidRPr="00453B91">
        <w:t>Instructions to the Competitor</w:t>
      </w:r>
      <w:bookmarkEnd w:id="14"/>
    </w:p>
    <w:p w14:paraId="20576FC1" w14:textId="77777777" w:rsidR="005248FF" w:rsidRDefault="005248FF" w:rsidP="007F5DAB">
      <w:pPr>
        <w:pStyle w:val="List1"/>
      </w:pPr>
      <w:r>
        <w:t>Files to be collected after the first phase (morning) on the server:</w:t>
      </w:r>
    </w:p>
    <w:p w14:paraId="5566F715" w14:textId="77777777" w:rsidR="005248FF" w:rsidRPr="00494822" w:rsidRDefault="005248FF" w:rsidP="007F5DAB">
      <w:pPr>
        <w:pStyle w:val="LIst2"/>
        <w:rPr>
          <w:rFonts w:eastAsia="Ubuntu" w:cs="Ubuntu"/>
        </w:rPr>
      </w:pPr>
      <w:r w:rsidRPr="00494822">
        <w:rPr>
          <w:rFonts w:eastAsia="Ubuntu" w:cs="Ubuntu"/>
        </w:rPr>
        <w:t>Web service (</w:t>
      </w:r>
      <w:r>
        <w:t>http://&lt;hostname&gt;/XX_JS-PHP_A/</w:t>
      </w:r>
      <w:proofErr w:type="spellStart"/>
      <w:r>
        <w:t>api</w:t>
      </w:r>
      <w:proofErr w:type="spellEnd"/>
      <w:r>
        <w:t>/v1</w:t>
      </w:r>
      <w:proofErr w:type="gramStart"/>
      <w:r>
        <w:t>/..</w:t>
      </w:r>
      <w:proofErr w:type="gramEnd"/>
      <w:r w:rsidRPr="00494822">
        <w:rPr>
          <w:rFonts w:eastAsia="Ubuntu" w:cs="Ubuntu"/>
        </w:rPr>
        <w:t>)</w:t>
      </w:r>
    </w:p>
    <w:p w14:paraId="6A21D4C4" w14:textId="77777777" w:rsidR="005248FF" w:rsidRDefault="005248FF" w:rsidP="007F5DAB">
      <w:pPr>
        <w:pStyle w:val="LIst2"/>
      </w:pPr>
      <w:r>
        <w:t>Admin area (</w:t>
      </w:r>
      <w:r>
        <w:rPr>
          <w:rFonts w:ascii="Courier New" w:eastAsia="Courier New" w:hAnsi="Courier New" w:cs="Courier New"/>
        </w:rPr>
        <w:t>http://&lt;hostname&gt;</w:t>
      </w:r>
      <w:bookmarkStart w:id="15" w:name="_GoBack"/>
      <w:bookmarkEnd w:id="15"/>
      <w:r>
        <w:rPr>
          <w:rFonts w:ascii="Courier New" w:eastAsia="Courier New" w:hAnsi="Courier New" w:cs="Courier New"/>
        </w:rPr>
        <w:t>/XX_JS-PHP_A/</w:t>
      </w:r>
      <w:r>
        <w:t>) - initially shows login page</w:t>
      </w:r>
    </w:p>
    <w:p w14:paraId="2EEC51E0" w14:textId="77777777" w:rsidR="005248FF" w:rsidRDefault="005248FF" w:rsidP="007F5DAB">
      <w:pPr>
        <w:pStyle w:val="LIst2"/>
      </w:pPr>
      <w:r>
        <w:t xml:space="preserve">Folder inside </w:t>
      </w:r>
      <w:proofErr w:type="spellStart"/>
      <w:r>
        <w:t>webroot</w:t>
      </w:r>
      <w:proofErr w:type="spellEnd"/>
      <w:r>
        <w:t xml:space="preserve"> (</w:t>
      </w:r>
      <w:r>
        <w:rPr>
          <w:rFonts w:ascii="Courier New" w:eastAsia="Courier New" w:hAnsi="Courier New" w:cs="Courier New"/>
        </w:rPr>
        <w:t>XX_JS-PHP_A/</w:t>
      </w:r>
      <w:r>
        <w:t>)</w:t>
      </w:r>
    </w:p>
    <w:p w14:paraId="3B0DBCB7" w14:textId="77777777" w:rsidR="005248FF" w:rsidRDefault="005248FF" w:rsidP="007F5DAB">
      <w:pPr>
        <w:pStyle w:val="LIst2"/>
      </w:pPr>
      <w:r>
        <w:t>ERD screen shot named “XX_ERD.png” in “</w:t>
      </w:r>
      <w:proofErr w:type="spellStart"/>
      <w:r>
        <w:t>db</w:t>
      </w:r>
      <w:proofErr w:type="spellEnd"/>
      <w:r>
        <w:t>-dump” folder inside of XX_JS-PHP_A</w:t>
      </w:r>
    </w:p>
    <w:p w14:paraId="190D971E" w14:textId="77777777" w:rsidR="005248FF" w:rsidRDefault="005248FF" w:rsidP="007F5DAB">
      <w:pPr>
        <w:pStyle w:val="LIst2"/>
      </w:pPr>
      <w:r>
        <w:t>Database dump named “</w:t>
      </w:r>
      <w:proofErr w:type="spellStart"/>
      <w:r>
        <w:t>XX_database.sql</w:t>
      </w:r>
      <w:proofErr w:type="spellEnd"/>
      <w:r>
        <w:t>” in “</w:t>
      </w:r>
      <w:proofErr w:type="spellStart"/>
      <w:r>
        <w:t>db</w:t>
      </w:r>
      <w:proofErr w:type="spellEnd"/>
      <w:r>
        <w:t>-dump” folder inside of XX_JS-PHP_A</w:t>
      </w:r>
    </w:p>
    <w:p w14:paraId="396B1D2F" w14:textId="77777777" w:rsidR="005248FF" w:rsidRDefault="005248FF" w:rsidP="007F5DAB">
      <w:pPr>
        <w:pStyle w:val="Standard"/>
      </w:pPr>
    </w:p>
    <w:p w14:paraId="5D4B7242" w14:textId="77777777" w:rsidR="005248FF" w:rsidRDefault="005248FF" w:rsidP="007F5DAB">
      <w:pPr>
        <w:pStyle w:val="List1"/>
      </w:pPr>
      <w:r>
        <w:t>Files to be collected after the second phase (afternoon) on the server:</w:t>
      </w:r>
    </w:p>
    <w:p w14:paraId="326B342E" w14:textId="77777777" w:rsidR="005248FF" w:rsidRPr="00494822" w:rsidRDefault="005248FF" w:rsidP="007F5DAB">
      <w:pPr>
        <w:pStyle w:val="LIst2"/>
        <w:rPr>
          <w:rFonts w:eastAsia="Ubuntu" w:cs="Ubuntu"/>
        </w:rPr>
      </w:pPr>
      <w:r w:rsidRPr="00494822">
        <w:rPr>
          <w:rFonts w:eastAsia="Ubuntu" w:cs="Ubuntu"/>
        </w:rPr>
        <w:t>Front-end website (</w:t>
      </w:r>
      <w:r>
        <w:t>http://&lt;hostname&gt;/XX_JS-PHP_B/</w:t>
      </w:r>
      <w:r w:rsidRPr="00494822">
        <w:rPr>
          <w:rFonts w:eastAsia="Ubuntu" w:cs="Ubuntu"/>
        </w:rPr>
        <w:t>)</w:t>
      </w:r>
    </w:p>
    <w:p w14:paraId="55BD9942" w14:textId="77777777" w:rsidR="005248FF" w:rsidRDefault="005248FF" w:rsidP="007F5DAB">
      <w:pPr>
        <w:pStyle w:val="LIst2"/>
      </w:pPr>
      <w:r>
        <w:t xml:space="preserve">Folder inside </w:t>
      </w:r>
      <w:proofErr w:type="spellStart"/>
      <w:r>
        <w:t>webroot</w:t>
      </w:r>
      <w:proofErr w:type="spellEnd"/>
      <w:r>
        <w:t xml:space="preserve"> (</w:t>
      </w:r>
      <w:r>
        <w:rPr>
          <w:rFonts w:ascii="Courier New" w:eastAsia="Courier New" w:hAnsi="Courier New" w:cs="Courier New"/>
        </w:rPr>
        <w:t>XX_JS-PHP_B/</w:t>
      </w:r>
      <w:r>
        <w:t>) - put all development files into XX_JS-PHP_B_dev.zip and leave only files for production-use in this directory.</w:t>
      </w:r>
    </w:p>
    <w:p w14:paraId="65AD5CEE" w14:textId="70AAC1A9" w:rsidR="005248FF" w:rsidRDefault="005248FF" w:rsidP="007F5DAB">
      <w:pPr>
        <w:pStyle w:val="LIst2"/>
      </w:pPr>
      <w:r>
        <w:t>If the front-end root (</w:t>
      </w:r>
      <w:r>
        <w:rPr>
          <w:rFonts w:ascii="Courier New" w:eastAsia="Courier New" w:hAnsi="Courier New" w:cs="Courier New"/>
        </w:rPr>
        <w:t>http://&lt;hostname&gt;/XX_JS-PHP_B</w:t>
      </w:r>
      <w:r>
        <w:t xml:space="preserve">) does not open the main page directly, have it open an index.html with a link to the main page for marking your front-end. </w:t>
      </w:r>
    </w:p>
    <w:p w14:paraId="271FB736" w14:textId="77777777" w:rsidR="005248FF" w:rsidRDefault="005248FF" w:rsidP="007F5DAB">
      <w:pPr>
        <w:pStyle w:val="List1"/>
      </w:pPr>
      <w:r>
        <w:t>XX is your country code</w:t>
      </w:r>
    </w:p>
    <w:p w14:paraId="22219A37" w14:textId="304E9DD9" w:rsidR="007A2720" w:rsidRDefault="00B1027F" w:rsidP="007F5DAB">
      <w:pPr>
        <w:pStyle w:val="List1"/>
        <w:rPr>
          <w:b/>
          <w:bCs/>
          <w:iCs/>
          <w:shd w:val="clear" w:color="auto" w:fill="DDDDDD"/>
        </w:rPr>
      </w:pPr>
      <w:r>
        <w:rPr>
          <w:shd w:val="clear" w:color="auto" w:fill="DDDDDD"/>
        </w:rPr>
        <w:t>A</w:t>
      </w:r>
      <w:r w:rsidR="007A2720">
        <w:rPr>
          <w:shd w:val="clear" w:color="auto" w:fill="DDDDDD"/>
        </w:rPr>
        <w:t xml:space="preserve">ssessment will be done using </w:t>
      </w:r>
      <w:r w:rsidR="007A2720">
        <w:rPr>
          <w:b/>
          <w:bCs/>
          <w:iCs/>
          <w:shd w:val="clear" w:color="auto" w:fill="DDDDDD"/>
        </w:rPr>
        <w:t>Google Chrome.</w:t>
      </w:r>
    </w:p>
    <w:p w14:paraId="6B4C433F" w14:textId="77777777" w:rsidR="007A2720" w:rsidRPr="007A2720" w:rsidRDefault="007A2720"/>
    <w:p w14:paraId="1248B2D0" w14:textId="77777777" w:rsidR="00E978DB" w:rsidRDefault="00E978DB" w:rsidP="007F5DAB">
      <w:pPr>
        <w:rPr>
          <w:rFonts w:ascii="Frutiger LT Com 45 Light" w:eastAsiaTheme="majorEastAsia" w:hAnsi="Frutiger LT Com 45 Light" w:cstheme="majorBidi"/>
          <w:color w:val="003764"/>
          <w:sz w:val="40"/>
          <w:szCs w:val="32"/>
        </w:rPr>
      </w:pPr>
      <w:r>
        <w:br w:type="page"/>
      </w:r>
    </w:p>
    <w:p w14:paraId="23069D9E" w14:textId="3E605FD1" w:rsidR="00453B91" w:rsidRPr="00453B91" w:rsidRDefault="00453B91">
      <w:pPr>
        <w:pStyle w:val="Ttulo1"/>
      </w:pPr>
      <w:bookmarkStart w:id="16" w:name="_Toc12765665"/>
      <w:r w:rsidRPr="00453B91">
        <w:lastRenderedPageBreak/>
        <w:t>Equipment, machinery, installations</w:t>
      </w:r>
      <w:r>
        <w:t>,</w:t>
      </w:r>
      <w:r w:rsidRPr="00453B91">
        <w:t xml:space="preserve"> and materials required</w:t>
      </w:r>
      <w:bookmarkEnd w:id="16"/>
    </w:p>
    <w:p w14:paraId="291FF65C" w14:textId="4B60D07E" w:rsidR="00453B91" w:rsidRDefault="00453B91"/>
    <w:tbl>
      <w:tblPr>
        <w:tblStyle w:val="WSI-Table1"/>
        <w:tblW w:w="9488" w:type="dxa"/>
        <w:tblLook w:val="04A0" w:firstRow="1" w:lastRow="0" w:firstColumn="1" w:lastColumn="0" w:noHBand="0" w:noVBand="1"/>
      </w:tblPr>
      <w:tblGrid>
        <w:gridCol w:w="4385"/>
        <w:gridCol w:w="5103"/>
      </w:tblGrid>
      <w:tr w:rsidR="00E10781" w14:paraId="6675D767" w14:textId="77777777" w:rsidTr="00CC5939">
        <w:trPr>
          <w:cnfStyle w:val="100000000000" w:firstRow="1" w:lastRow="0" w:firstColumn="0" w:lastColumn="0" w:oddVBand="0" w:evenVBand="0" w:oddHBand="0" w:evenHBand="0" w:firstRowFirstColumn="0" w:firstRowLastColumn="0" w:lastRowFirstColumn="0" w:lastRowLastColumn="0"/>
        </w:trPr>
        <w:tc>
          <w:tcPr>
            <w:tcW w:w="4385" w:type="dxa"/>
          </w:tcPr>
          <w:p w14:paraId="41C71656" w14:textId="2B868F27" w:rsidR="00E10781" w:rsidRPr="00453B91" w:rsidRDefault="00E10781">
            <w:r w:rsidRPr="00453B91">
              <w:t>ITEM</w:t>
            </w:r>
          </w:p>
        </w:tc>
        <w:tc>
          <w:tcPr>
            <w:tcW w:w="5103" w:type="dxa"/>
          </w:tcPr>
          <w:p w14:paraId="75B474D8" w14:textId="7BC2C331" w:rsidR="00E10781" w:rsidRPr="00453B91" w:rsidRDefault="00E10781">
            <w:r w:rsidRPr="00453B91">
              <w:t>description</w:t>
            </w:r>
          </w:p>
        </w:tc>
      </w:tr>
      <w:tr w:rsidR="00E10781" w14:paraId="53DEB4E5" w14:textId="77777777" w:rsidTr="00CC5939">
        <w:tc>
          <w:tcPr>
            <w:tcW w:w="4385" w:type="dxa"/>
          </w:tcPr>
          <w:p w14:paraId="51D5762A" w14:textId="666CEDD2" w:rsidR="00E10781" w:rsidRDefault="00EF73C8">
            <w:pPr>
              <w:rPr>
                <w:color w:val="0070C0"/>
              </w:rPr>
            </w:pPr>
            <w:r>
              <w:t>Media Files</w:t>
            </w:r>
          </w:p>
        </w:tc>
        <w:tc>
          <w:tcPr>
            <w:tcW w:w="5103" w:type="dxa"/>
          </w:tcPr>
          <w:p w14:paraId="63243393" w14:textId="77777777" w:rsidR="00596C3F" w:rsidRDefault="00596C3F">
            <w:r>
              <w:t>Contains:</w:t>
            </w:r>
            <w:r>
              <w:br/>
              <w:t>- DB schema / dump</w:t>
            </w:r>
          </w:p>
          <w:p w14:paraId="7EDB7DAB" w14:textId="77777777" w:rsidR="00596C3F" w:rsidRDefault="00596C3F">
            <w:r>
              <w:t>- template files for the admin-</w:t>
            </w:r>
            <w:proofErr w:type="spellStart"/>
            <w:r>
              <w:t>gui</w:t>
            </w:r>
            <w:proofErr w:type="spellEnd"/>
          </w:p>
          <w:p w14:paraId="7450A159" w14:textId="7B7275CF" w:rsidR="00E10781" w:rsidRDefault="00596C3F">
            <w:pPr>
              <w:rPr>
                <w:color w:val="0070C0"/>
              </w:rPr>
            </w:pPr>
            <w:r>
              <w:t>- Charts.js &amp; D3.js incl. Docu</w:t>
            </w:r>
            <w:r w:rsidR="00E978DB">
              <w:t>mentation</w:t>
            </w:r>
            <w:r>
              <w:br/>
              <w:t>- files for testing REST-API</w:t>
            </w:r>
          </w:p>
        </w:tc>
      </w:tr>
    </w:tbl>
    <w:p w14:paraId="354C9ED8" w14:textId="77777777" w:rsidR="00453B91" w:rsidRPr="00453B91" w:rsidRDefault="00453B91">
      <w:pPr>
        <w:pStyle w:val="Ttulo1"/>
      </w:pPr>
      <w:bookmarkStart w:id="17" w:name="_Toc12765666"/>
      <w:r w:rsidRPr="00453B91">
        <w:t>Marking Scheme</w:t>
      </w:r>
      <w:bookmarkEnd w:id="17"/>
    </w:p>
    <w:tbl>
      <w:tblPr>
        <w:tblStyle w:val="WSI-Table1"/>
        <w:tblW w:w="0" w:type="auto"/>
        <w:tblLook w:val="04A0" w:firstRow="1" w:lastRow="0" w:firstColumn="1" w:lastColumn="0" w:noHBand="0" w:noVBand="1"/>
      </w:tblPr>
      <w:tblGrid>
        <w:gridCol w:w="2117"/>
        <w:gridCol w:w="1729"/>
        <w:gridCol w:w="1924"/>
        <w:gridCol w:w="1926"/>
        <w:gridCol w:w="1922"/>
      </w:tblGrid>
      <w:tr w:rsidR="00E60E7B" w:rsidRPr="00453B91" w14:paraId="2279F603" w14:textId="77777777" w:rsidTr="00197DF4">
        <w:trPr>
          <w:cnfStyle w:val="100000000000" w:firstRow="1" w:lastRow="0" w:firstColumn="0" w:lastColumn="0" w:oddVBand="0" w:evenVBand="0" w:oddHBand="0" w:evenHBand="0" w:firstRowFirstColumn="0" w:firstRowLastColumn="0" w:lastRowFirstColumn="0" w:lastRowLastColumn="0"/>
        </w:trPr>
        <w:tc>
          <w:tcPr>
            <w:tcW w:w="2117" w:type="dxa"/>
          </w:tcPr>
          <w:p w14:paraId="17ED1901" w14:textId="77777777" w:rsidR="00E60E7B" w:rsidRPr="00453B91" w:rsidRDefault="00E60E7B">
            <w:r>
              <w:t>SECTION</w:t>
            </w:r>
          </w:p>
        </w:tc>
        <w:tc>
          <w:tcPr>
            <w:tcW w:w="1729" w:type="dxa"/>
          </w:tcPr>
          <w:p w14:paraId="7DE4E88B" w14:textId="77777777" w:rsidR="00E60E7B" w:rsidRPr="00453B91" w:rsidRDefault="00E60E7B">
            <w:r>
              <w:t>CRITERION</w:t>
            </w:r>
          </w:p>
        </w:tc>
        <w:tc>
          <w:tcPr>
            <w:tcW w:w="1924" w:type="dxa"/>
          </w:tcPr>
          <w:p w14:paraId="51BA0AA4" w14:textId="77777777" w:rsidR="00E60E7B" w:rsidRPr="00453B91" w:rsidRDefault="00E60E7B">
            <w:r>
              <w:t>JUDGEMENT MARKS</w:t>
            </w:r>
          </w:p>
        </w:tc>
        <w:tc>
          <w:tcPr>
            <w:tcW w:w="1926" w:type="dxa"/>
          </w:tcPr>
          <w:p w14:paraId="69371004" w14:textId="77777777" w:rsidR="00E60E7B" w:rsidRPr="00453B91" w:rsidRDefault="00E60E7B">
            <w:r>
              <w:t>MEASUREMENT MARKS</w:t>
            </w:r>
          </w:p>
        </w:tc>
        <w:tc>
          <w:tcPr>
            <w:tcW w:w="1922" w:type="dxa"/>
          </w:tcPr>
          <w:p w14:paraId="006E4C83" w14:textId="77777777" w:rsidR="00E60E7B" w:rsidRPr="00453B91" w:rsidRDefault="00E60E7B">
            <w:r>
              <w:t>TOTAL</w:t>
            </w:r>
          </w:p>
        </w:tc>
      </w:tr>
      <w:tr w:rsidR="00E60E7B" w14:paraId="5DDF3857" w14:textId="77777777" w:rsidTr="00197DF4">
        <w:tc>
          <w:tcPr>
            <w:tcW w:w="2117" w:type="dxa"/>
          </w:tcPr>
          <w:p w14:paraId="3BDFA250" w14:textId="53483A30" w:rsidR="00E60E7B" w:rsidRDefault="00396957">
            <w:pPr>
              <w:rPr>
                <w:color w:val="0070C0"/>
              </w:rPr>
            </w:pPr>
            <w:r>
              <w:t xml:space="preserve">1 – Work </w:t>
            </w:r>
            <w:proofErr w:type="spellStart"/>
            <w:r>
              <w:t>mgmt</w:t>
            </w:r>
            <w:proofErr w:type="spellEnd"/>
          </w:p>
        </w:tc>
        <w:tc>
          <w:tcPr>
            <w:tcW w:w="1729" w:type="dxa"/>
          </w:tcPr>
          <w:p w14:paraId="0D62B883" w14:textId="714CEC86" w:rsidR="00E60E7B" w:rsidRDefault="00E60E7B"/>
        </w:tc>
        <w:tc>
          <w:tcPr>
            <w:tcW w:w="1924" w:type="dxa"/>
          </w:tcPr>
          <w:p w14:paraId="1F4D2281" w14:textId="6C6BE824" w:rsidR="00E60E7B" w:rsidRPr="00D044A6" w:rsidRDefault="00E60E7B"/>
        </w:tc>
        <w:tc>
          <w:tcPr>
            <w:tcW w:w="1926" w:type="dxa"/>
          </w:tcPr>
          <w:p w14:paraId="6D316915" w14:textId="63567519" w:rsidR="00E60E7B" w:rsidRPr="00D044A6" w:rsidRDefault="00C63C35">
            <w:r w:rsidRPr="00D044A6">
              <w:t>0</w:t>
            </w:r>
            <w:r w:rsidR="00E60E7B" w:rsidRPr="00D044A6">
              <w:t>.5</w:t>
            </w:r>
          </w:p>
        </w:tc>
        <w:tc>
          <w:tcPr>
            <w:tcW w:w="1922" w:type="dxa"/>
          </w:tcPr>
          <w:p w14:paraId="1B9929A4" w14:textId="3C79D8CC" w:rsidR="00E60E7B" w:rsidRDefault="00B3764F">
            <w:r>
              <w:t>2</w:t>
            </w:r>
          </w:p>
        </w:tc>
      </w:tr>
      <w:tr w:rsidR="00E60E7B" w14:paraId="0EFACEF2" w14:textId="77777777" w:rsidTr="00197DF4">
        <w:tc>
          <w:tcPr>
            <w:tcW w:w="2117" w:type="dxa"/>
          </w:tcPr>
          <w:p w14:paraId="5781518C" w14:textId="705AA1AB" w:rsidR="00E60E7B" w:rsidRDefault="003538F8">
            <w:pPr>
              <w:rPr>
                <w:color w:val="0070C0"/>
              </w:rPr>
            </w:pPr>
            <w:r>
              <w:t>2 - Communication</w:t>
            </w:r>
          </w:p>
        </w:tc>
        <w:tc>
          <w:tcPr>
            <w:tcW w:w="1729" w:type="dxa"/>
          </w:tcPr>
          <w:p w14:paraId="17224FF0" w14:textId="33255BEA" w:rsidR="00E60E7B" w:rsidRDefault="00E60E7B"/>
        </w:tc>
        <w:tc>
          <w:tcPr>
            <w:tcW w:w="1924" w:type="dxa"/>
          </w:tcPr>
          <w:p w14:paraId="1A616921" w14:textId="0ACEC2A2" w:rsidR="00E60E7B" w:rsidRPr="00D044A6" w:rsidRDefault="00E60E7B">
            <w:r w:rsidRPr="00D044A6">
              <w:t>1</w:t>
            </w:r>
          </w:p>
        </w:tc>
        <w:tc>
          <w:tcPr>
            <w:tcW w:w="1926" w:type="dxa"/>
          </w:tcPr>
          <w:p w14:paraId="260AE0A5" w14:textId="3D93DBE8" w:rsidR="00E60E7B" w:rsidRPr="00D044A6" w:rsidRDefault="002B2955">
            <w:r w:rsidRPr="00D044A6">
              <w:t>2.25</w:t>
            </w:r>
          </w:p>
        </w:tc>
        <w:tc>
          <w:tcPr>
            <w:tcW w:w="1922" w:type="dxa"/>
          </w:tcPr>
          <w:p w14:paraId="0A58E2A0" w14:textId="21898DE7" w:rsidR="00E60E7B" w:rsidRDefault="00B1244A">
            <w:r>
              <w:t>3,25</w:t>
            </w:r>
          </w:p>
        </w:tc>
      </w:tr>
      <w:tr w:rsidR="00E60E7B" w14:paraId="2B1B4581" w14:textId="77777777" w:rsidTr="00197DF4">
        <w:tc>
          <w:tcPr>
            <w:tcW w:w="2117" w:type="dxa"/>
          </w:tcPr>
          <w:p w14:paraId="46E1E3F1" w14:textId="28B6C630" w:rsidR="00E60E7B" w:rsidRDefault="00023C97">
            <w:pPr>
              <w:rPr>
                <w:color w:val="0070C0"/>
              </w:rPr>
            </w:pPr>
            <w:r>
              <w:t>3 - Design</w:t>
            </w:r>
          </w:p>
        </w:tc>
        <w:tc>
          <w:tcPr>
            <w:tcW w:w="1729" w:type="dxa"/>
          </w:tcPr>
          <w:p w14:paraId="0C28257C" w14:textId="70967A0C" w:rsidR="00E60E7B" w:rsidRDefault="00E60E7B"/>
        </w:tc>
        <w:tc>
          <w:tcPr>
            <w:tcW w:w="1924" w:type="dxa"/>
          </w:tcPr>
          <w:p w14:paraId="7B32AB95" w14:textId="65AE380C" w:rsidR="00E60E7B" w:rsidRPr="00D044A6" w:rsidRDefault="00AF47E5">
            <w:r w:rsidRPr="00D044A6">
              <w:t>2.5</w:t>
            </w:r>
          </w:p>
        </w:tc>
        <w:tc>
          <w:tcPr>
            <w:tcW w:w="1926" w:type="dxa"/>
          </w:tcPr>
          <w:p w14:paraId="61ED7368" w14:textId="7D6E850B" w:rsidR="00E60E7B" w:rsidRPr="00D044A6" w:rsidRDefault="00E60E7B">
            <w:r w:rsidRPr="00D044A6">
              <w:t>1.</w:t>
            </w:r>
            <w:r w:rsidR="000468F6" w:rsidRPr="00D044A6">
              <w:t>5</w:t>
            </w:r>
          </w:p>
        </w:tc>
        <w:tc>
          <w:tcPr>
            <w:tcW w:w="1922" w:type="dxa"/>
          </w:tcPr>
          <w:p w14:paraId="6D71356B" w14:textId="3515976F" w:rsidR="00E60E7B" w:rsidRDefault="00B1244A">
            <w:r>
              <w:t>4</w:t>
            </w:r>
          </w:p>
        </w:tc>
      </w:tr>
      <w:tr w:rsidR="00E60E7B" w14:paraId="6A66707D" w14:textId="77777777" w:rsidTr="00197DF4">
        <w:tc>
          <w:tcPr>
            <w:tcW w:w="2117" w:type="dxa"/>
          </w:tcPr>
          <w:p w14:paraId="5046349D" w14:textId="73D350FD" w:rsidR="00E60E7B" w:rsidRDefault="00CD3420">
            <w:pPr>
              <w:rPr>
                <w:color w:val="0070C0"/>
              </w:rPr>
            </w:pPr>
            <w:r>
              <w:t>4 - Layout</w:t>
            </w:r>
          </w:p>
        </w:tc>
        <w:tc>
          <w:tcPr>
            <w:tcW w:w="1729" w:type="dxa"/>
          </w:tcPr>
          <w:p w14:paraId="305D4134" w14:textId="57D51711" w:rsidR="00E60E7B" w:rsidRDefault="00E60E7B"/>
        </w:tc>
        <w:tc>
          <w:tcPr>
            <w:tcW w:w="1924" w:type="dxa"/>
          </w:tcPr>
          <w:p w14:paraId="049B3D63" w14:textId="2DBA6BAD" w:rsidR="00E60E7B" w:rsidRPr="00D044A6" w:rsidRDefault="00AF47E5">
            <w:r w:rsidRPr="00D044A6">
              <w:t>2.5</w:t>
            </w:r>
          </w:p>
        </w:tc>
        <w:tc>
          <w:tcPr>
            <w:tcW w:w="1926" w:type="dxa"/>
          </w:tcPr>
          <w:p w14:paraId="528EBC1B" w14:textId="0B6DB3C5" w:rsidR="00E60E7B" w:rsidRPr="00D044A6" w:rsidRDefault="00E60E7B"/>
        </w:tc>
        <w:tc>
          <w:tcPr>
            <w:tcW w:w="1922" w:type="dxa"/>
          </w:tcPr>
          <w:p w14:paraId="48D33A0A" w14:textId="185F3FDD" w:rsidR="00E60E7B" w:rsidRDefault="00B1244A">
            <w:r>
              <w:t>2,5</w:t>
            </w:r>
          </w:p>
        </w:tc>
      </w:tr>
      <w:tr w:rsidR="00CD3420" w14:paraId="55FEA868" w14:textId="77777777" w:rsidTr="00197DF4">
        <w:tc>
          <w:tcPr>
            <w:tcW w:w="2117" w:type="dxa"/>
          </w:tcPr>
          <w:p w14:paraId="3AF9F579" w14:textId="0BA3B941" w:rsidR="00CD3420" w:rsidRDefault="005E2753">
            <w:r>
              <w:t>5 - Frontend</w:t>
            </w:r>
          </w:p>
        </w:tc>
        <w:tc>
          <w:tcPr>
            <w:tcW w:w="1729" w:type="dxa"/>
          </w:tcPr>
          <w:p w14:paraId="224AF3E2" w14:textId="77777777" w:rsidR="00CD3420" w:rsidRPr="007703C9" w:rsidRDefault="00CD3420"/>
        </w:tc>
        <w:tc>
          <w:tcPr>
            <w:tcW w:w="1924" w:type="dxa"/>
          </w:tcPr>
          <w:p w14:paraId="307ADF2C" w14:textId="0D6A4475" w:rsidR="00CD3420" w:rsidRPr="00D044A6" w:rsidRDefault="004E3355">
            <w:r w:rsidRPr="00D044A6">
              <w:t>2</w:t>
            </w:r>
          </w:p>
        </w:tc>
        <w:tc>
          <w:tcPr>
            <w:tcW w:w="1926" w:type="dxa"/>
          </w:tcPr>
          <w:p w14:paraId="74D06C0E" w14:textId="21ECFD20" w:rsidR="00CD3420" w:rsidRPr="00D044A6" w:rsidRDefault="001F632C">
            <w:r w:rsidRPr="00D044A6">
              <w:t>8.25</w:t>
            </w:r>
          </w:p>
        </w:tc>
        <w:tc>
          <w:tcPr>
            <w:tcW w:w="1922" w:type="dxa"/>
          </w:tcPr>
          <w:p w14:paraId="7ACE4374" w14:textId="02CD38DA" w:rsidR="00CD3420" w:rsidRDefault="001F632C">
            <w:r>
              <w:t>10</w:t>
            </w:r>
            <w:r w:rsidR="00B1244A">
              <w:t>,25</w:t>
            </w:r>
          </w:p>
        </w:tc>
      </w:tr>
      <w:tr w:rsidR="00CD3420" w14:paraId="6BA81672" w14:textId="77777777" w:rsidTr="00197DF4">
        <w:tc>
          <w:tcPr>
            <w:tcW w:w="2117" w:type="dxa"/>
          </w:tcPr>
          <w:p w14:paraId="43394110" w14:textId="7539ABEB" w:rsidR="00CD3420" w:rsidRDefault="008161FC">
            <w:r>
              <w:t>6 - Backend</w:t>
            </w:r>
          </w:p>
        </w:tc>
        <w:tc>
          <w:tcPr>
            <w:tcW w:w="1729" w:type="dxa"/>
          </w:tcPr>
          <w:p w14:paraId="0681E8B8" w14:textId="77777777" w:rsidR="00CD3420" w:rsidRPr="007703C9" w:rsidRDefault="00CD3420"/>
        </w:tc>
        <w:tc>
          <w:tcPr>
            <w:tcW w:w="1924" w:type="dxa"/>
          </w:tcPr>
          <w:p w14:paraId="40C98F85" w14:textId="2D5ED5EB" w:rsidR="00CD3420" w:rsidRPr="00D044A6" w:rsidRDefault="004E3355">
            <w:r w:rsidRPr="00D044A6">
              <w:t>1.5</w:t>
            </w:r>
          </w:p>
        </w:tc>
        <w:tc>
          <w:tcPr>
            <w:tcW w:w="1926" w:type="dxa"/>
          </w:tcPr>
          <w:p w14:paraId="0F93AF65" w14:textId="2906C210" w:rsidR="00CD3420" w:rsidRPr="00D044A6" w:rsidRDefault="0020205C">
            <w:r w:rsidRPr="00D044A6">
              <w:t>10</w:t>
            </w:r>
          </w:p>
        </w:tc>
        <w:tc>
          <w:tcPr>
            <w:tcW w:w="1922" w:type="dxa"/>
          </w:tcPr>
          <w:p w14:paraId="2FBC7382" w14:textId="1921C027" w:rsidR="00CD3420" w:rsidRDefault="00E718A8">
            <w:r>
              <w:t>1</w:t>
            </w:r>
            <w:r w:rsidR="00B1244A">
              <w:t>1,5</w:t>
            </w:r>
          </w:p>
        </w:tc>
      </w:tr>
      <w:tr w:rsidR="00CD3420" w14:paraId="25DC2AF1" w14:textId="77777777" w:rsidTr="00197DF4">
        <w:tc>
          <w:tcPr>
            <w:tcW w:w="2117" w:type="dxa"/>
          </w:tcPr>
          <w:p w14:paraId="44320C54" w14:textId="56831AD1" w:rsidR="00CD3420" w:rsidRDefault="00C43729">
            <w:r>
              <w:t>TOTAL</w:t>
            </w:r>
          </w:p>
        </w:tc>
        <w:tc>
          <w:tcPr>
            <w:tcW w:w="1729" w:type="dxa"/>
          </w:tcPr>
          <w:p w14:paraId="4F0FBEF1" w14:textId="77777777" w:rsidR="00CD3420" w:rsidRPr="007703C9" w:rsidRDefault="00CD3420"/>
        </w:tc>
        <w:tc>
          <w:tcPr>
            <w:tcW w:w="1924" w:type="dxa"/>
          </w:tcPr>
          <w:p w14:paraId="2A1D07E2" w14:textId="45A37F06" w:rsidR="00CD3420" w:rsidRDefault="00C245DD">
            <w:r>
              <w:t>9.5</w:t>
            </w:r>
          </w:p>
        </w:tc>
        <w:tc>
          <w:tcPr>
            <w:tcW w:w="1926" w:type="dxa"/>
          </w:tcPr>
          <w:p w14:paraId="36C424E5" w14:textId="3BA4D36C" w:rsidR="00CD3420" w:rsidRDefault="00E4242F">
            <w:r>
              <w:t>22.5</w:t>
            </w:r>
          </w:p>
        </w:tc>
        <w:tc>
          <w:tcPr>
            <w:tcW w:w="1922" w:type="dxa"/>
          </w:tcPr>
          <w:p w14:paraId="1DC83D16" w14:textId="4BCBA402" w:rsidR="00CD3420" w:rsidRDefault="001A249E">
            <w:r>
              <w:t>32</w:t>
            </w:r>
          </w:p>
        </w:tc>
      </w:tr>
    </w:tbl>
    <w:p w14:paraId="5CEA046B" w14:textId="56445E93" w:rsidR="00453B91" w:rsidRPr="00453B91" w:rsidRDefault="00453B91"/>
    <w:bookmarkEnd w:id="0"/>
    <w:bookmarkEnd w:id="1"/>
    <w:bookmarkEnd w:id="8"/>
    <w:bookmarkEnd w:id="9"/>
    <w:p w14:paraId="4809DF0A" w14:textId="7BED9717" w:rsidR="00DB569F" w:rsidRDefault="00DB569F" w:rsidP="00DB569F">
      <w:pPr>
        <w:pStyle w:val="Commarcadores"/>
        <w:numPr>
          <w:ilvl w:val="0"/>
          <w:numId w:val="0"/>
        </w:numPr>
        <w:ind w:left="284" w:hanging="284"/>
      </w:pPr>
    </w:p>
    <w:p w14:paraId="64CA4B62" w14:textId="77777777" w:rsidR="00DB569F" w:rsidRDefault="00DB569F">
      <w:pPr>
        <w:spacing w:after="160"/>
      </w:pPr>
      <w:r>
        <w:br w:type="page"/>
      </w:r>
    </w:p>
    <w:p w14:paraId="20B286E4" w14:textId="7982DE4D" w:rsidR="00453B91" w:rsidRPr="004F13F8" w:rsidRDefault="00DB569F" w:rsidP="004F13F8">
      <w:pPr>
        <w:pStyle w:val="Ttulo1"/>
      </w:pPr>
      <w:bookmarkStart w:id="18" w:name="_Toc12765667"/>
      <w:r w:rsidRPr="004F13F8">
        <w:lastRenderedPageBreak/>
        <w:t>A</w:t>
      </w:r>
      <w:r>
        <w:t xml:space="preserve">ppendix </w:t>
      </w:r>
      <w:r w:rsidRPr="004F13F8">
        <w:t>A</w:t>
      </w:r>
      <w:bookmarkEnd w:id="18"/>
    </w:p>
    <w:p w14:paraId="628E7111" w14:textId="77777777" w:rsidR="00DB569F" w:rsidRDefault="00DB569F" w:rsidP="004F13F8">
      <w:pPr>
        <w:pStyle w:val="Commarcadores"/>
        <w:numPr>
          <w:ilvl w:val="0"/>
          <w:numId w:val="0"/>
        </w:numPr>
        <w:ind w:left="284" w:hanging="284"/>
      </w:pPr>
    </w:p>
    <w:p w14:paraId="744B285E" w14:textId="77777777" w:rsidR="00DB569F" w:rsidRDefault="00DB569F" w:rsidP="004F13F8">
      <w:pPr>
        <w:pStyle w:val="Commarcadores"/>
        <w:numPr>
          <w:ilvl w:val="0"/>
          <w:numId w:val="0"/>
        </w:numPr>
        <w:ind w:left="284" w:hanging="284"/>
      </w:pPr>
      <w:r>
        <w:t>iCal example:</w:t>
      </w:r>
    </w:p>
    <w:p w14:paraId="79D1BC62" w14:textId="71F23794" w:rsidR="00DB569F" w:rsidRDefault="00DB569F" w:rsidP="004F13F8">
      <w:pPr>
        <w:pStyle w:val="Commarcadores"/>
        <w:numPr>
          <w:ilvl w:val="0"/>
          <w:numId w:val="0"/>
        </w:numPr>
        <w:ind w:left="284" w:hanging="284"/>
      </w:pPr>
      <w:r>
        <w:t xml:space="preserve"> </w:t>
      </w:r>
    </w:p>
    <w:p w14:paraId="1B61ABF4" w14:textId="77777777" w:rsidR="00DB569F" w:rsidRDefault="00DB569F" w:rsidP="004F13F8">
      <w:pPr>
        <w:pStyle w:val="Commarcadores"/>
        <w:numPr>
          <w:ilvl w:val="0"/>
          <w:numId w:val="0"/>
        </w:numPr>
      </w:pPr>
      <w:proofErr w:type="gramStart"/>
      <w:r>
        <w:t>BEGIN:VCALENDAR</w:t>
      </w:r>
      <w:proofErr w:type="gramEnd"/>
    </w:p>
    <w:p w14:paraId="0D0E66B7" w14:textId="77777777" w:rsidR="00DB569F" w:rsidRDefault="00DB569F" w:rsidP="004F13F8">
      <w:pPr>
        <w:pStyle w:val="Commarcadores"/>
        <w:numPr>
          <w:ilvl w:val="0"/>
          <w:numId w:val="0"/>
        </w:numPr>
      </w:pPr>
      <w:r>
        <w:t>VERSION:2.0</w:t>
      </w:r>
    </w:p>
    <w:p w14:paraId="7C87415C" w14:textId="77777777" w:rsidR="00DB569F" w:rsidRDefault="00DB569F" w:rsidP="004F13F8">
      <w:pPr>
        <w:pStyle w:val="Commarcadores"/>
        <w:numPr>
          <w:ilvl w:val="0"/>
          <w:numId w:val="0"/>
        </w:numPr>
      </w:pPr>
      <w:r>
        <w:t>PRODID:-//ical.marudot.com//iCal Event Maker</w:t>
      </w:r>
    </w:p>
    <w:p w14:paraId="6BE3602E" w14:textId="29EF72DB" w:rsidR="00DB569F" w:rsidRPr="004F13F8" w:rsidRDefault="00DB569F" w:rsidP="004F13F8">
      <w:pPr>
        <w:pStyle w:val="Commarcadores"/>
        <w:numPr>
          <w:ilvl w:val="0"/>
          <w:numId w:val="0"/>
        </w:numPr>
        <w:rPr>
          <w:b/>
        </w:rPr>
      </w:pPr>
      <w:proofErr w:type="spellStart"/>
      <w:r w:rsidRPr="004F13F8">
        <w:rPr>
          <w:b/>
        </w:rPr>
        <w:t>X-WR-</w:t>
      </w:r>
      <w:proofErr w:type="gramStart"/>
      <w:r w:rsidRPr="004F13F8">
        <w:rPr>
          <w:b/>
        </w:rPr>
        <w:t>CALNAME:</w:t>
      </w:r>
      <w:r>
        <w:rPr>
          <w:b/>
        </w:rPr>
        <w:t>Invitation</w:t>
      </w:r>
      <w:proofErr w:type="spellEnd"/>
      <w:proofErr w:type="gramEnd"/>
      <w:r>
        <w:rPr>
          <w:b/>
        </w:rPr>
        <w:t xml:space="preserve">: </w:t>
      </w:r>
      <w:r w:rsidRPr="004F13F8">
        <w:rPr>
          <w:b/>
        </w:rPr>
        <w:t>HTML5 &amp; CSS3</w:t>
      </w:r>
      <w:r>
        <w:rPr>
          <w:b/>
        </w:rPr>
        <w:t xml:space="preserve"> course</w:t>
      </w:r>
    </w:p>
    <w:p w14:paraId="0CEDA4FF" w14:textId="77777777" w:rsidR="00DB569F" w:rsidRDefault="00DB569F" w:rsidP="004F13F8">
      <w:pPr>
        <w:pStyle w:val="Commarcadores"/>
        <w:numPr>
          <w:ilvl w:val="0"/>
          <w:numId w:val="0"/>
        </w:numPr>
      </w:pPr>
      <w:proofErr w:type="gramStart"/>
      <w:r>
        <w:t>CALSCALE:GREGORIAN</w:t>
      </w:r>
      <w:proofErr w:type="gramEnd"/>
    </w:p>
    <w:p w14:paraId="13DF8DDA" w14:textId="77777777" w:rsidR="00DB569F" w:rsidRDefault="00DB569F" w:rsidP="004F13F8">
      <w:pPr>
        <w:pStyle w:val="Commarcadores"/>
        <w:numPr>
          <w:ilvl w:val="0"/>
          <w:numId w:val="0"/>
        </w:numPr>
      </w:pPr>
      <w:proofErr w:type="gramStart"/>
      <w:r>
        <w:t>BEGIN:VTIMEZONE</w:t>
      </w:r>
      <w:proofErr w:type="gramEnd"/>
    </w:p>
    <w:p w14:paraId="0251950D" w14:textId="77777777" w:rsidR="00DB569F" w:rsidRDefault="00DB569F" w:rsidP="004F13F8">
      <w:pPr>
        <w:pStyle w:val="Commarcadores"/>
        <w:numPr>
          <w:ilvl w:val="0"/>
          <w:numId w:val="0"/>
        </w:numPr>
      </w:pPr>
      <w:proofErr w:type="spellStart"/>
      <w:proofErr w:type="gramStart"/>
      <w:r>
        <w:t>TZID:Europe</w:t>
      </w:r>
      <w:proofErr w:type="spellEnd"/>
      <w:proofErr w:type="gramEnd"/>
      <w:r>
        <w:t>/Moscow</w:t>
      </w:r>
    </w:p>
    <w:p w14:paraId="0ECFD7B0" w14:textId="77777777" w:rsidR="00DB569F" w:rsidRDefault="00DB569F" w:rsidP="004F13F8">
      <w:pPr>
        <w:pStyle w:val="Commarcadores"/>
        <w:numPr>
          <w:ilvl w:val="0"/>
          <w:numId w:val="0"/>
        </w:numPr>
      </w:pPr>
      <w:proofErr w:type="spellStart"/>
      <w:proofErr w:type="gramStart"/>
      <w:r>
        <w:t>TZURL:http</w:t>
      </w:r>
      <w:proofErr w:type="spellEnd"/>
      <w:r>
        <w:t>://tzurl.org/</w:t>
      </w:r>
      <w:proofErr w:type="spellStart"/>
      <w:r>
        <w:t>zoneinfo</w:t>
      </w:r>
      <w:proofErr w:type="spellEnd"/>
      <w:r>
        <w:t>-outlook/Europe/Moscow</w:t>
      </w:r>
      <w:proofErr w:type="gramEnd"/>
    </w:p>
    <w:p w14:paraId="569224C0" w14:textId="77777777" w:rsidR="00DB569F" w:rsidRDefault="00DB569F" w:rsidP="004F13F8">
      <w:pPr>
        <w:pStyle w:val="Commarcadores"/>
        <w:numPr>
          <w:ilvl w:val="0"/>
          <w:numId w:val="0"/>
        </w:numPr>
      </w:pPr>
      <w:proofErr w:type="spellStart"/>
      <w:r>
        <w:t>X-LIC-</w:t>
      </w:r>
      <w:proofErr w:type="gramStart"/>
      <w:r>
        <w:t>LOCATION:Europe</w:t>
      </w:r>
      <w:proofErr w:type="spellEnd"/>
      <w:proofErr w:type="gramEnd"/>
      <w:r>
        <w:t>/Moscow</w:t>
      </w:r>
    </w:p>
    <w:p w14:paraId="3F98B1DE" w14:textId="77777777" w:rsidR="00DB569F" w:rsidRDefault="00DB569F" w:rsidP="004F13F8">
      <w:pPr>
        <w:pStyle w:val="Commarcadores"/>
        <w:numPr>
          <w:ilvl w:val="0"/>
          <w:numId w:val="0"/>
        </w:numPr>
      </w:pPr>
      <w:proofErr w:type="gramStart"/>
      <w:r>
        <w:t>BEGIN:STANDARD</w:t>
      </w:r>
      <w:proofErr w:type="gramEnd"/>
    </w:p>
    <w:p w14:paraId="5FEC5C80" w14:textId="77777777" w:rsidR="00DB569F" w:rsidRDefault="00DB569F" w:rsidP="004F13F8">
      <w:pPr>
        <w:pStyle w:val="Commarcadores"/>
        <w:numPr>
          <w:ilvl w:val="0"/>
          <w:numId w:val="0"/>
        </w:numPr>
      </w:pPr>
      <w:proofErr w:type="gramStart"/>
      <w:r>
        <w:t>TZOFFSETFROM:+</w:t>
      </w:r>
      <w:proofErr w:type="gramEnd"/>
      <w:r>
        <w:t>0300</w:t>
      </w:r>
    </w:p>
    <w:p w14:paraId="09A585F3" w14:textId="77777777" w:rsidR="00DB569F" w:rsidRDefault="00DB569F" w:rsidP="004F13F8">
      <w:pPr>
        <w:pStyle w:val="Commarcadores"/>
        <w:numPr>
          <w:ilvl w:val="0"/>
          <w:numId w:val="0"/>
        </w:numPr>
      </w:pPr>
      <w:proofErr w:type="gramStart"/>
      <w:r>
        <w:t>TZOFFSETTO:+</w:t>
      </w:r>
      <w:proofErr w:type="gramEnd"/>
      <w:r>
        <w:t>0300</w:t>
      </w:r>
    </w:p>
    <w:p w14:paraId="2E1080E3" w14:textId="77777777" w:rsidR="00DB569F" w:rsidRDefault="00DB569F" w:rsidP="004F13F8">
      <w:pPr>
        <w:pStyle w:val="Commarcadores"/>
        <w:numPr>
          <w:ilvl w:val="0"/>
          <w:numId w:val="0"/>
        </w:numPr>
      </w:pPr>
      <w:proofErr w:type="gramStart"/>
      <w:r>
        <w:t>TZNAME:MSK</w:t>
      </w:r>
      <w:proofErr w:type="gramEnd"/>
    </w:p>
    <w:p w14:paraId="4A2D547D" w14:textId="77777777" w:rsidR="00DB569F" w:rsidRDefault="00DB569F" w:rsidP="004F13F8">
      <w:pPr>
        <w:pStyle w:val="Commarcadores"/>
        <w:numPr>
          <w:ilvl w:val="0"/>
          <w:numId w:val="0"/>
        </w:numPr>
      </w:pPr>
      <w:r>
        <w:t>DTSTART:19700101T000000</w:t>
      </w:r>
    </w:p>
    <w:p w14:paraId="480F18F3" w14:textId="77777777" w:rsidR="00DB569F" w:rsidRDefault="00DB569F" w:rsidP="004F13F8">
      <w:pPr>
        <w:pStyle w:val="Commarcadores"/>
        <w:numPr>
          <w:ilvl w:val="0"/>
          <w:numId w:val="0"/>
        </w:numPr>
      </w:pPr>
      <w:proofErr w:type="gramStart"/>
      <w:r>
        <w:t>END:STANDARD</w:t>
      </w:r>
      <w:proofErr w:type="gramEnd"/>
    </w:p>
    <w:p w14:paraId="063CFE71" w14:textId="77777777" w:rsidR="00DB569F" w:rsidRDefault="00DB569F" w:rsidP="004F13F8">
      <w:pPr>
        <w:pStyle w:val="Commarcadores"/>
        <w:numPr>
          <w:ilvl w:val="0"/>
          <w:numId w:val="0"/>
        </w:numPr>
      </w:pPr>
      <w:proofErr w:type="gramStart"/>
      <w:r>
        <w:t>END:VTIMEZONE</w:t>
      </w:r>
      <w:proofErr w:type="gramEnd"/>
    </w:p>
    <w:p w14:paraId="6CF9F88F" w14:textId="77777777" w:rsidR="00DB569F" w:rsidRDefault="00DB569F" w:rsidP="004F13F8">
      <w:pPr>
        <w:pStyle w:val="Commarcadores"/>
        <w:numPr>
          <w:ilvl w:val="0"/>
          <w:numId w:val="0"/>
        </w:numPr>
      </w:pPr>
      <w:proofErr w:type="gramStart"/>
      <w:r>
        <w:t>BEGIN:VEVENT</w:t>
      </w:r>
      <w:proofErr w:type="gramEnd"/>
    </w:p>
    <w:p w14:paraId="4CC1790A" w14:textId="77777777" w:rsidR="00DB569F" w:rsidRDefault="00DB569F" w:rsidP="004F13F8">
      <w:pPr>
        <w:pStyle w:val="Commarcadores"/>
        <w:numPr>
          <w:ilvl w:val="0"/>
          <w:numId w:val="0"/>
        </w:numPr>
      </w:pPr>
      <w:r>
        <w:t>DTSTAMP:20190628T131353Z</w:t>
      </w:r>
    </w:p>
    <w:p w14:paraId="354D4E79" w14:textId="77777777" w:rsidR="00DB569F" w:rsidRDefault="00DB569F" w:rsidP="004F13F8">
      <w:pPr>
        <w:pStyle w:val="Commarcadores"/>
        <w:numPr>
          <w:ilvl w:val="0"/>
          <w:numId w:val="0"/>
        </w:numPr>
      </w:pPr>
      <w:proofErr w:type="gramStart"/>
      <w:r>
        <w:t>UID:20190628T131353Z-669183810@marudot.com</w:t>
      </w:r>
      <w:proofErr w:type="gramEnd"/>
    </w:p>
    <w:p w14:paraId="71C849A0" w14:textId="77777777" w:rsidR="00DB569F" w:rsidRPr="004F13F8" w:rsidRDefault="00DB569F" w:rsidP="004F13F8">
      <w:pPr>
        <w:pStyle w:val="Commarcadores"/>
        <w:numPr>
          <w:ilvl w:val="0"/>
          <w:numId w:val="0"/>
        </w:numPr>
        <w:rPr>
          <w:b/>
        </w:rPr>
      </w:pPr>
      <w:proofErr w:type="gramStart"/>
      <w:r w:rsidRPr="004F13F8">
        <w:rPr>
          <w:b/>
        </w:rPr>
        <w:t>DTSTART;VALUE</w:t>
      </w:r>
      <w:proofErr w:type="gramEnd"/>
      <w:r w:rsidRPr="004F13F8">
        <w:rPr>
          <w:b/>
        </w:rPr>
        <w:t>=DATE:20190815</w:t>
      </w:r>
    </w:p>
    <w:p w14:paraId="2BBD7EE1" w14:textId="423D6002" w:rsidR="00DB569F" w:rsidRPr="004F13F8" w:rsidRDefault="00DB569F" w:rsidP="004F13F8">
      <w:pPr>
        <w:pStyle w:val="Commarcadores"/>
        <w:numPr>
          <w:ilvl w:val="0"/>
          <w:numId w:val="0"/>
        </w:numPr>
        <w:rPr>
          <w:b/>
        </w:rPr>
      </w:pPr>
      <w:proofErr w:type="gramStart"/>
      <w:r w:rsidRPr="004F13F8">
        <w:rPr>
          <w:b/>
        </w:rPr>
        <w:t>DTEND;VALUE</w:t>
      </w:r>
      <w:proofErr w:type="gramEnd"/>
      <w:r w:rsidRPr="004F13F8">
        <w:rPr>
          <w:b/>
        </w:rPr>
        <w:t>=DATE:2019081</w:t>
      </w:r>
      <w:r>
        <w:rPr>
          <w:b/>
        </w:rPr>
        <w:t>7</w:t>
      </w:r>
    </w:p>
    <w:p w14:paraId="1FB94C0A" w14:textId="77777777" w:rsidR="00DB569F" w:rsidRPr="004F13F8" w:rsidRDefault="00DB569F" w:rsidP="004F13F8">
      <w:pPr>
        <w:pStyle w:val="Commarcadores"/>
        <w:numPr>
          <w:ilvl w:val="0"/>
          <w:numId w:val="0"/>
        </w:numPr>
        <w:rPr>
          <w:b/>
        </w:rPr>
      </w:pPr>
      <w:r w:rsidRPr="004F13F8">
        <w:rPr>
          <w:b/>
        </w:rPr>
        <w:t>SUMMARY:HTML5\, CSS3 Basic</w:t>
      </w:r>
    </w:p>
    <w:p w14:paraId="22A6EE5B" w14:textId="77777777" w:rsidR="00DB569F" w:rsidRPr="004F13F8" w:rsidRDefault="00DB569F" w:rsidP="004F13F8">
      <w:pPr>
        <w:pStyle w:val="Commarcadores"/>
        <w:numPr>
          <w:ilvl w:val="0"/>
          <w:numId w:val="0"/>
        </w:numPr>
        <w:rPr>
          <w:b/>
        </w:rPr>
      </w:pPr>
      <w:proofErr w:type="gramStart"/>
      <w:r w:rsidRPr="004F13F8">
        <w:rPr>
          <w:b/>
        </w:rPr>
        <w:t>URL:https%3A%2F%2Fcstclub.ru</w:t>
      </w:r>
      <w:proofErr w:type="gramEnd"/>
    </w:p>
    <w:p w14:paraId="7912E0E9" w14:textId="77777777" w:rsidR="00DB569F" w:rsidRPr="004F13F8" w:rsidRDefault="00DB569F" w:rsidP="004F13F8">
      <w:pPr>
        <w:pStyle w:val="Commarcadores"/>
        <w:numPr>
          <w:ilvl w:val="0"/>
          <w:numId w:val="0"/>
        </w:numPr>
        <w:rPr>
          <w:b/>
        </w:rPr>
      </w:pPr>
      <w:r w:rsidRPr="004F13F8">
        <w:rPr>
          <w:b/>
        </w:rPr>
        <w:t>DESCRIPTION:\n\n\</w:t>
      </w:r>
      <w:proofErr w:type="spellStart"/>
      <w:r w:rsidRPr="004F13F8">
        <w:rPr>
          <w:b/>
        </w:rPr>
        <w:t>nInstructor</w:t>
      </w:r>
      <w:proofErr w:type="spellEnd"/>
      <w:r w:rsidRPr="004F13F8">
        <w:rPr>
          <w:b/>
        </w:rPr>
        <w:t>: Aleksey Abramov</w:t>
      </w:r>
    </w:p>
    <w:p w14:paraId="644B5243" w14:textId="77777777" w:rsidR="00DB569F" w:rsidRPr="004F13F8" w:rsidRDefault="00DB569F" w:rsidP="004F13F8">
      <w:pPr>
        <w:pStyle w:val="Commarcadores"/>
        <w:numPr>
          <w:ilvl w:val="0"/>
          <w:numId w:val="0"/>
        </w:numPr>
        <w:rPr>
          <w:b/>
        </w:rPr>
      </w:pPr>
      <w:proofErr w:type="gramStart"/>
      <w:r w:rsidRPr="004F13F8">
        <w:rPr>
          <w:b/>
        </w:rPr>
        <w:t>LOCATION:ACEF</w:t>
      </w:r>
      <w:proofErr w:type="gramEnd"/>
      <w:r w:rsidRPr="004F13F8">
        <w:rPr>
          <w:b/>
        </w:rPr>
        <w:t xml:space="preserve"> Training </w:t>
      </w:r>
      <w:proofErr w:type="spellStart"/>
      <w:r w:rsidRPr="004F13F8">
        <w:rPr>
          <w:b/>
        </w:rPr>
        <w:t>Center</w:t>
      </w:r>
      <w:proofErr w:type="spellEnd"/>
    </w:p>
    <w:p w14:paraId="389FCBDA" w14:textId="77777777" w:rsidR="00DB569F" w:rsidRDefault="00DB569F" w:rsidP="004F13F8">
      <w:pPr>
        <w:pStyle w:val="Commarcadores"/>
        <w:numPr>
          <w:ilvl w:val="0"/>
          <w:numId w:val="0"/>
        </w:numPr>
      </w:pPr>
      <w:proofErr w:type="gramStart"/>
      <w:r>
        <w:t>END:VEVENT</w:t>
      </w:r>
      <w:proofErr w:type="gramEnd"/>
    </w:p>
    <w:p w14:paraId="56F12492" w14:textId="09E92F97" w:rsidR="00DB569F" w:rsidRDefault="00DB569F" w:rsidP="004F13F8">
      <w:pPr>
        <w:pStyle w:val="Commarcadores"/>
        <w:numPr>
          <w:ilvl w:val="0"/>
          <w:numId w:val="0"/>
        </w:numPr>
      </w:pPr>
      <w:proofErr w:type="gramStart"/>
      <w:r>
        <w:t>END:VCALENDAR</w:t>
      </w:r>
      <w:proofErr w:type="gramEnd"/>
    </w:p>
    <w:p w14:paraId="51D3623C" w14:textId="356418D2" w:rsidR="00DB569F" w:rsidRDefault="00DB569F" w:rsidP="004F13F8">
      <w:pPr>
        <w:pStyle w:val="Commarcadores"/>
        <w:numPr>
          <w:ilvl w:val="0"/>
          <w:numId w:val="0"/>
        </w:numPr>
      </w:pPr>
    </w:p>
    <w:p w14:paraId="5C1908EE" w14:textId="7EB4C213" w:rsidR="00DB569F" w:rsidRDefault="00DB569F" w:rsidP="004F13F8">
      <w:pPr>
        <w:pStyle w:val="Commarcadores"/>
        <w:numPr>
          <w:ilvl w:val="0"/>
          <w:numId w:val="0"/>
        </w:numPr>
      </w:pPr>
    </w:p>
    <w:p w14:paraId="7786447E" w14:textId="7E52785E" w:rsidR="00DB569F" w:rsidRDefault="00DB569F" w:rsidP="004F13F8">
      <w:pPr>
        <w:pStyle w:val="Commarcadores"/>
        <w:numPr>
          <w:ilvl w:val="0"/>
          <w:numId w:val="0"/>
        </w:numPr>
      </w:pPr>
      <w:r>
        <w:t>You can find this iCal example in the media files too.</w:t>
      </w:r>
    </w:p>
    <w:sectPr w:rsidR="00DB569F" w:rsidSect="00BB2E1E">
      <w:headerReference w:type="even" r:id="rId28"/>
      <w:headerReference w:type="default" r:id="rId29"/>
      <w:footerReference w:type="even" r:id="rId30"/>
      <w:footerReference w:type="default" r:id="rId31"/>
      <w:headerReference w:type="first" r:id="rId32"/>
      <w:footerReference w:type="first" r:id="rId33"/>
      <w:pgSz w:w="11906" w:h="16838" w:code="9"/>
      <w:pgMar w:top="2268" w:right="1134" w:bottom="1544" w:left="1134" w:header="1134"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B0A5C" w14:textId="77777777" w:rsidR="00B15BAA" w:rsidRDefault="00B15BAA" w:rsidP="000A2042">
      <w:r>
        <w:separator/>
      </w:r>
    </w:p>
    <w:p w14:paraId="6AD94496" w14:textId="77777777" w:rsidR="00B15BAA" w:rsidRDefault="00B15BAA" w:rsidP="000A2042"/>
    <w:p w14:paraId="2C290E2D" w14:textId="77777777" w:rsidR="00B15BAA" w:rsidRDefault="00B15BAA" w:rsidP="000A2042"/>
    <w:p w14:paraId="3E11AC8A" w14:textId="77777777" w:rsidR="00B15BAA" w:rsidRDefault="00B15BAA" w:rsidP="000A2042"/>
    <w:p w14:paraId="4714FBF4" w14:textId="77777777" w:rsidR="00B15BAA" w:rsidRDefault="00B15BAA" w:rsidP="000A2042"/>
    <w:p w14:paraId="0B12A6F8" w14:textId="77777777" w:rsidR="00B15BAA" w:rsidRDefault="00B15BAA" w:rsidP="000A2042"/>
  </w:endnote>
  <w:endnote w:type="continuationSeparator" w:id="0">
    <w:p w14:paraId="360651C5" w14:textId="77777777" w:rsidR="00B15BAA" w:rsidRDefault="00B15BAA" w:rsidP="000A2042">
      <w:r>
        <w:continuationSeparator/>
      </w:r>
    </w:p>
    <w:p w14:paraId="2B7BB781" w14:textId="77777777" w:rsidR="00B15BAA" w:rsidRDefault="00B15BAA" w:rsidP="000A2042"/>
    <w:p w14:paraId="443B8789" w14:textId="77777777" w:rsidR="00B15BAA" w:rsidRDefault="00B15BAA" w:rsidP="000A2042"/>
    <w:p w14:paraId="3ACB6B09" w14:textId="77777777" w:rsidR="00B15BAA" w:rsidRDefault="00B15BAA" w:rsidP="000A2042"/>
    <w:p w14:paraId="28D61110" w14:textId="77777777" w:rsidR="00B15BAA" w:rsidRDefault="00B15BAA" w:rsidP="000A2042"/>
    <w:p w14:paraId="37594FA8" w14:textId="77777777" w:rsidR="00B15BAA" w:rsidRDefault="00B15BAA" w:rsidP="000A2042"/>
  </w:endnote>
  <w:endnote w:type="continuationNotice" w:id="1">
    <w:p w14:paraId="6F69134E" w14:textId="77777777" w:rsidR="00B15BAA" w:rsidRDefault="00B15B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mbria"/>
    <w:charset w:val="00"/>
    <w:family w:val="roman"/>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utiger LT Com 45 Light">
    <w:altName w:val="Arial"/>
    <w:charset w:val="EE"/>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default"/>
    <w:sig w:usb0="00000000" w:usb1="00000000" w:usb2="00000009" w:usb3="00000000" w:csb0="000001FF" w:csb1="00000000"/>
  </w:font>
  <w:font w:name="Frutiger LT Com 55 Roman">
    <w:altName w:val="Calibri"/>
    <w:charset w:val="00"/>
    <w:family w:val="swiss"/>
    <w:pitch w:val="default"/>
    <w:sig w:usb0="00000087" w:usb1="00000000" w:usb2="00000000" w:usb3="00000000" w:csb0="0000009B" w:csb1="00000000"/>
  </w:font>
  <w:font w:name="Segoe UI">
    <w:altName w:val="Calibri"/>
    <w:panose1 w:val="020B0502040204020203"/>
    <w:charset w:val="00"/>
    <w:family w:val="swiss"/>
    <w:pitch w:val="variable"/>
    <w:sig w:usb0="E4002EFF" w:usb1="C000E47F" w:usb2="00000009" w:usb3="00000000" w:csb0="000001FF" w:csb1="00000000"/>
  </w:font>
  <w:font w:name="Inria Serif">
    <w:altName w:val="Calibri"/>
    <w:charset w:val="00"/>
    <w:family w:val="auto"/>
    <w:pitch w:val="default"/>
    <w:sig w:usb0="00000000" w:usb1="00000000" w:usb2="00000000" w:usb3="00000000" w:csb0="00000093" w:csb1="00000000"/>
  </w:font>
  <w:font w:name="Times New Roman (Body CS)">
    <w:altName w:val="Times New Roman"/>
    <w:charset w:val="00"/>
    <w:family w:val="roman"/>
    <w:pitch w:val="default"/>
    <w:sig w:usb0="00000000" w:usb1="00000000" w:usb2="00000009" w:usb3="00000000" w:csb0="000001FF" w:csb1="00000000"/>
  </w:font>
  <w:font w:name="Frutiger LT Com 65">
    <w:charset w:val="4D"/>
    <w:family w:val="swiss"/>
    <w:pitch w:val="default"/>
    <w:sig w:usb0="00000000" w:usb1="00000000"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Liberation Mono">
    <w:altName w:val="Calibri"/>
    <w:charset w:val="00"/>
    <w:family w:val="modern"/>
    <w:pitch w:val="default"/>
  </w:font>
  <w:font w:name="Ubuntu">
    <w:altName w:val="Calibri"/>
    <w:charset w:val="00"/>
    <w:family w:val="swiss"/>
    <w:pitch w:val="variable"/>
    <w:sig w:usb0="E00002FF" w:usb1="5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506A3B" w:rsidRPr="00D2122D" w14:paraId="563674F0" w14:textId="77777777" w:rsidTr="00453B91">
      <w:trPr>
        <w:trHeight w:val="381"/>
      </w:trPr>
      <w:tc>
        <w:tcPr>
          <w:tcW w:w="3686" w:type="dxa"/>
          <w:tcBorders>
            <w:top w:val="single" w:sz="48" w:space="0" w:color="003B5C"/>
            <w:left w:val="nil"/>
            <w:bottom w:val="nil"/>
            <w:right w:val="nil"/>
          </w:tcBorders>
          <w:vAlign w:val="center"/>
          <w:hideMark/>
        </w:tcPr>
        <w:p w14:paraId="25458E78" w14:textId="77777777" w:rsidR="00506A3B" w:rsidRDefault="00506A3B"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Date: 21.05</w:t>
          </w:r>
          <w:r w:rsidRPr="00D2122D">
            <w:rPr>
              <w:rFonts w:ascii="Frutiger LT Com 45 Light" w:hAnsi="Frutiger LT Com 45 Light"/>
              <w:sz w:val="14"/>
            </w:rPr>
            <w:t>.19</w:t>
          </w:r>
        </w:p>
        <w:p w14:paraId="78774B70" w14:textId="77777777" w:rsidR="00506A3B" w:rsidRPr="00D2122D" w:rsidRDefault="00506A3B" w:rsidP="00D2122D">
          <w:pPr>
            <w:tabs>
              <w:tab w:val="center" w:pos="4513"/>
              <w:tab w:val="right" w:pos="9026"/>
            </w:tabs>
            <w:spacing w:after="0"/>
            <w:rPr>
              <w:rFonts w:ascii="Frutiger LT Com 45 Light" w:hAnsi="Frutiger LT Com 45 Light"/>
              <w:sz w:val="14"/>
            </w:rPr>
          </w:pPr>
          <w:r w:rsidRPr="00E244F6">
            <w:rPr>
              <w:rFonts w:ascii="Frutiger LT Com 45 Light" w:hAnsi="Frutiger LT Com 45 Light"/>
              <w:sz w:val="14"/>
            </w:rPr>
            <w:t>WSC2019_TP17_pre_EN_PHP_and_JS</w:t>
          </w:r>
        </w:p>
      </w:tc>
      <w:tc>
        <w:tcPr>
          <w:tcW w:w="2410" w:type="dxa"/>
          <w:tcBorders>
            <w:top w:val="single" w:sz="48" w:space="0" w:color="003B5C"/>
            <w:left w:val="nil"/>
            <w:bottom w:val="nil"/>
            <w:right w:val="nil"/>
          </w:tcBorders>
          <w:vAlign w:val="center"/>
          <w:hideMark/>
        </w:tcPr>
        <w:p w14:paraId="13960139" w14:textId="77777777" w:rsidR="00506A3B" w:rsidRDefault="00506A3B" w:rsidP="00453B91">
          <w:pPr>
            <w:tabs>
              <w:tab w:val="center" w:pos="4513"/>
              <w:tab w:val="right" w:pos="9026"/>
            </w:tabs>
            <w:spacing w:after="0"/>
            <w:jc w:val="center"/>
            <w:rPr>
              <w:rFonts w:ascii="Frutiger LT Com 45 Light" w:hAnsi="Frutiger LT Com 45 Light"/>
              <w:sz w:val="14"/>
            </w:rPr>
          </w:pPr>
          <w:r w:rsidRPr="00D2122D">
            <w:rPr>
              <w:rFonts w:ascii="Frutiger LT Com 45 Light" w:hAnsi="Frutiger LT Com 45 Light"/>
              <w:sz w:val="14"/>
            </w:rPr>
            <w:t xml:space="preserve">Version: </w:t>
          </w:r>
          <w:r>
            <w:rPr>
              <w:rFonts w:ascii="Frutiger LT Com 45 Light" w:hAnsi="Frutiger LT Com 45 Light"/>
              <w:sz w:val="14"/>
            </w:rPr>
            <w:t xml:space="preserve">1.0     </w:t>
          </w:r>
        </w:p>
        <w:p w14:paraId="7CB9B328" w14:textId="77777777" w:rsidR="00506A3B" w:rsidRPr="00D2122D" w:rsidRDefault="00506A3B" w:rsidP="00453B91">
          <w:pPr>
            <w:tabs>
              <w:tab w:val="center" w:pos="4513"/>
              <w:tab w:val="right" w:pos="9026"/>
            </w:tabs>
            <w:spacing w:after="0"/>
            <w:jc w:val="center"/>
            <w:rPr>
              <w:rFonts w:ascii="Frutiger LT Com 45 Light" w:hAnsi="Frutiger LT Com 45 Light"/>
              <w:sz w:val="14"/>
            </w:rPr>
          </w:pPr>
          <w:r>
            <w:rPr>
              <w:rFonts w:ascii="Frutiger LT Com 45 Light" w:hAnsi="Frutiger LT Com 45 Light"/>
              <w:sz w:val="14"/>
            </w:rPr>
            <w:t>© WorldSkills International</w:t>
          </w:r>
        </w:p>
      </w:tc>
      <w:tc>
        <w:tcPr>
          <w:tcW w:w="3834" w:type="dxa"/>
          <w:tcBorders>
            <w:top w:val="single" w:sz="48" w:space="0" w:color="003B5C"/>
            <w:left w:val="nil"/>
            <w:bottom w:val="nil"/>
            <w:right w:val="nil"/>
          </w:tcBorders>
          <w:vAlign w:val="center"/>
          <w:hideMark/>
        </w:tcPr>
        <w:p w14:paraId="7B1B025C" w14:textId="77777777" w:rsidR="00506A3B" w:rsidRPr="00D2122D" w:rsidRDefault="00506A3B" w:rsidP="00D2122D">
          <w:pPr>
            <w:tabs>
              <w:tab w:val="center" w:pos="4513"/>
              <w:tab w:val="right" w:pos="9026"/>
            </w:tabs>
            <w:spacing w:after="0"/>
            <w:jc w:val="right"/>
            <w:rPr>
              <w:rFonts w:ascii="Frutiger LT Com 45 Light" w:hAnsi="Frutiger LT Com 45 Light"/>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Pr>
              <w:rFonts w:ascii="Frutiger LT Com 45 Light" w:hAnsi="Frutiger LT Com 45 Light"/>
              <w:noProof/>
              <w:sz w:val="14"/>
            </w:rPr>
            <w:t>2</w:t>
          </w:r>
          <w:r w:rsidRPr="00D2122D">
            <w:rPr>
              <w:rFonts w:ascii="Frutiger LT Com 45 Light" w:hAnsi="Frutiger LT Com 45 Light"/>
              <w:sz w:val="14"/>
            </w:rPr>
            <w:fldChar w:fldCharType="end"/>
          </w:r>
          <w:r w:rsidRPr="00D2122D">
            <w:rPr>
              <w:rFonts w:ascii="Frutiger LT Com 45 Light" w:hAnsi="Frutiger LT Com 45 Light"/>
              <w:sz w:val="14"/>
            </w:rPr>
            <w:t xml:space="preserve"> of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Pr>
              <w:rFonts w:ascii="Frutiger LT Com 45 Light" w:hAnsi="Frutiger LT Com 45 Light"/>
              <w:noProof/>
              <w:sz w:val="14"/>
            </w:rPr>
            <w:t>17</w:t>
          </w:r>
          <w:r w:rsidRPr="00D2122D">
            <w:rPr>
              <w:rFonts w:ascii="Frutiger LT Com 45 Light" w:hAnsi="Frutiger LT Com 45 Light"/>
              <w:noProof/>
              <w:sz w:val="14"/>
            </w:rPr>
            <w:fldChar w:fldCharType="end"/>
          </w:r>
        </w:p>
      </w:tc>
    </w:tr>
  </w:tbl>
  <w:p w14:paraId="0230FC39" w14:textId="77777777" w:rsidR="00506A3B" w:rsidRPr="006A388C" w:rsidRDefault="00506A3B" w:rsidP="006A388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56622" w14:textId="18B56C55" w:rsidR="00506A3B" w:rsidRPr="00DD2B2C" w:rsidRDefault="00506A3B" w:rsidP="00DD2B2C">
    <w:pPr>
      <w:pStyle w:val="Rodap"/>
    </w:pPr>
    <w:r w:rsidRPr="00DD2B2C">
      <w:rPr>
        <w:lang w:val="en-AU"/>
      </w:rPr>
      <w:t>WSC2019_TP17_</w:t>
    </w:r>
    <w:r>
      <w:rPr>
        <w:lang w:val="en-AU"/>
      </w:rPr>
      <w:t>Web_Technologies_</w:t>
    </w:r>
    <w:r w:rsidRPr="00AD06D7">
      <w:rPr>
        <w:lang w:val="en-AU"/>
      </w:rPr>
      <w:t>Challenge</w:t>
    </w:r>
    <w:r w:rsidRPr="00DD2B2C">
      <w:rPr>
        <w:lang w:val="en-AU"/>
      </w:rPr>
      <w:t>_EN_PHP_and_JS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89DED" w14:textId="77777777" w:rsidR="00506A3B" w:rsidRDefault="00506A3B" w:rsidP="000A2042">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506A3B" w:rsidRPr="00D2122D" w14:paraId="52C794DD" w14:textId="77777777" w:rsidTr="00453B91">
      <w:trPr>
        <w:trHeight w:val="381"/>
      </w:trPr>
      <w:tc>
        <w:tcPr>
          <w:tcW w:w="3686" w:type="dxa"/>
          <w:tcBorders>
            <w:top w:val="single" w:sz="48" w:space="0" w:color="003B5C"/>
            <w:left w:val="nil"/>
            <w:bottom w:val="nil"/>
            <w:right w:val="nil"/>
          </w:tcBorders>
          <w:vAlign w:val="center"/>
          <w:hideMark/>
        </w:tcPr>
        <w:p w14:paraId="3EF07D5A" w14:textId="31B728C8" w:rsidR="00506A3B" w:rsidRDefault="00506A3B" w:rsidP="007F5DAB">
          <w:r>
            <w:t>Date: 21.05</w:t>
          </w:r>
          <w:r w:rsidRPr="00D2122D">
            <w:t>.19</w:t>
          </w:r>
        </w:p>
        <w:p w14:paraId="53812AFB" w14:textId="5190CD2B" w:rsidR="00506A3B" w:rsidRPr="00D2122D" w:rsidRDefault="00506A3B" w:rsidP="007F5DAB">
          <w:r w:rsidRPr="00E244F6">
            <w:t>WSC2019_TP17_pre_EN_PHP_and_JS</w:t>
          </w:r>
        </w:p>
      </w:tc>
      <w:tc>
        <w:tcPr>
          <w:tcW w:w="2410" w:type="dxa"/>
          <w:tcBorders>
            <w:top w:val="single" w:sz="48" w:space="0" w:color="003B5C"/>
            <w:left w:val="nil"/>
            <w:bottom w:val="nil"/>
            <w:right w:val="nil"/>
          </w:tcBorders>
          <w:vAlign w:val="center"/>
          <w:hideMark/>
        </w:tcPr>
        <w:p w14:paraId="2D67164B" w14:textId="72589964" w:rsidR="00506A3B" w:rsidRDefault="00506A3B" w:rsidP="007F5DAB">
          <w:r w:rsidRPr="00D2122D">
            <w:t xml:space="preserve">Version: </w:t>
          </w:r>
          <w:r>
            <w:t xml:space="preserve">1.0     </w:t>
          </w:r>
        </w:p>
        <w:p w14:paraId="3C424F4F" w14:textId="64C24484" w:rsidR="00506A3B" w:rsidRPr="00D2122D" w:rsidRDefault="00506A3B" w:rsidP="007F5DAB">
          <w:r>
            <w:t>© WorldSkills International</w:t>
          </w:r>
        </w:p>
      </w:tc>
      <w:tc>
        <w:tcPr>
          <w:tcW w:w="3834" w:type="dxa"/>
          <w:tcBorders>
            <w:top w:val="single" w:sz="48" w:space="0" w:color="003B5C"/>
            <w:left w:val="nil"/>
            <w:bottom w:val="nil"/>
            <w:right w:val="nil"/>
          </w:tcBorders>
          <w:vAlign w:val="center"/>
          <w:hideMark/>
        </w:tcPr>
        <w:p w14:paraId="56E964A9" w14:textId="1AD45B5B" w:rsidR="00506A3B" w:rsidRPr="00D2122D" w:rsidRDefault="00506A3B" w:rsidP="007F5DAB">
          <w:r w:rsidRPr="00D2122D">
            <w:fldChar w:fldCharType="begin"/>
          </w:r>
          <w:r w:rsidRPr="00D2122D">
            <w:instrText xml:space="preserve"> PAGE   \* MERGEFORMAT </w:instrText>
          </w:r>
          <w:r w:rsidRPr="00D2122D">
            <w:fldChar w:fldCharType="separate"/>
          </w:r>
          <w:r w:rsidR="004F13F8">
            <w:rPr>
              <w:noProof/>
            </w:rPr>
            <w:t>21</w:t>
          </w:r>
          <w:r w:rsidRPr="00D2122D">
            <w:fldChar w:fldCharType="end"/>
          </w:r>
          <w:r w:rsidRPr="00D2122D">
            <w:t xml:space="preserve"> of </w:t>
          </w:r>
          <w:fldSimple w:instr=" NUMPAGES   \* MERGEFORMAT ">
            <w:r w:rsidR="004F13F8">
              <w:rPr>
                <w:noProof/>
              </w:rPr>
              <w:t>21</w:t>
            </w:r>
          </w:fldSimple>
        </w:p>
      </w:tc>
    </w:tr>
  </w:tbl>
  <w:p w14:paraId="4DA6CA96" w14:textId="77777777" w:rsidR="00506A3B" w:rsidRPr="006A388C" w:rsidRDefault="00506A3B">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7230A" w14:textId="2AB1E9D2" w:rsidR="00506A3B" w:rsidRPr="00DD2B2C" w:rsidRDefault="00506A3B">
    <w:pPr>
      <w:pStyle w:val="Rodap"/>
    </w:pPr>
    <w:r w:rsidRPr="00DD2B2C">
      <w:rPr>
        <w:lang w:val="en-AU"/>
      </w:rPr>
      <w:t>WSC2019_TP17_pre_EN_PHP_and_JS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041C6" w14:textId="77777777" w:rsidR="00B15BAA" w:rsidRDefault="00B15BAA" w:rsidP="000A2042">
      <w:r>
        <w:separator/>
      </w:r>
    </w:p>
    <w:p w14:paraId="1CA82B9D" w14:textId="77777777" w:rsidR="00B15BAA" w:rsidRDefault="00B15BAA" w:rsidP="000A2042"/>
    <w:p w14:paraId="7A9DE1F9" w14:textId="77777777" w:rsidR="00B15BAA" w:rsidRDefault="00B15BAA" w:rsidP="000A2042"/>
    <w:p w14:paraId="15F319A7" w14:textId="77777777" w:rsidR="00B15BAA" w:rsidRDefault="00B15BAA" w:rsidP="000A2042"/>
  </w:footnote>
  <w:footnote w:type="continuationSeparator" w:id="0">
    <w:p w14:paraId="6CDC19F1" w14:textId="77777777" w:rsidR="00B15BAA" w:rsidRDefault="00B15BAA" w:rsidP="000A2042">
      <w:r>
        <w:continuationSeparator/>
      </w:r>
    </w:p>
    <w:p w14:paraId="52DC123C" w14:textId="77777777" w:rsidR="00B15BAA" w:rsidRDefault="00B15BAA" w:rsidP="000A2042"/>
    <w:p w14:paraId="5FB45FFC" w14:textId="77777777" w:rsidR="00B15BAA" w:rsidRDefault="00B15BAA" w:rsidP="000A2042"/>
    <w:p w14:paraId="25D33EBC" w14:textId="77777777" w:rsidR="00B15BAA" w:rsidRDefault="00B15BAA" w:rsidP="000A2042"/>
    <w:p w14:paraId="341A7343" w14:textId="77777777" w:rsidR="00B15BAA" w:rsidRDefault="00B15BAA" w:rsidP="000A2042"/>
    <w:p w14:paraId="75C49752" w14:textId="77777777" w:rsidR="00B15BAA" w:rsidRDefault="00B15BAA" w:rsidP="000A2042"/>
  </w:footnote>
  <w:footnote w:type="continuationNotice" w:id="1">
    <w:p w14:paraId="760E4D0A" w14:textId="77777777" w:rsidR="00B15BAA" w:rsidRDefault="00B15B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D49FD" w14:textId="77777777" w:rsidR="00506A3B" w:rsidRDefault="00506A3B" w:rsidP="00313492">
    <w:pPr>
      <w:pStyle w:val="Cabealho"/>
    </w:pPr>
    <w:r w:rsidRPr="007866C8">
      <w:rPr>
        <w:noProof/>
        <w:sz w:val="16"/>
        <w:szCs w:val="16"/>
        <w:lang w:val="hu-HU" w:eastAsia="hu-HU"/>
      </w:rPr>
      <w:drawing>
        <wp:anchor distT="0" distB="0" distL="114300" distR="114300" simplePos="0" relativeHeight="251658242" behindDoc="1" locked="0" layoutInCell="1" allowOverlap="1" wp14:anchorId="28591F32" wp14:editId="7E0E7D07">
          <wp:simplePos x="0" y="0"/>
          <wp:positionH relativeFrom="page">
            <wp:posOffset>6059805</wp:posOffset>
          </wp:positionH>
          <wp:positionV relativeFrom="page">
            <wp:posOffset>720090</wp:posOffset>
          </wp:positionV>
          <wp:extent cx="784800" cy="460800"/>
          <wp:effectExtent l="0" t="0" r="3175" b="0"/>
          <wp:wrapNone/>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BCFE1" w14:textId="77777777" w:rsidR="00506A3B" w:rsidRDefault="00506A3B">
    <w:pPr>
      <w:pStyle w:val="Cabealho"/>
    </w:pPr>
    <w:r>
      <w:rPr>
        <w:noProof/>
        <w:lang w:val="hu-HU" w:eastAsia="hu-HU"/>
      </w:rPr>
      <w:drawing>
        <wp:anchor distT="0" distB="0" distL="114300" distR="114300" simplePos="0" relativeHeight="251658243" behindDoc="1" locked="0" layoutInCell="1" allowOverlap="1" wp14:anchorId="0CDF7AC5" wp14:editId="7475898A">
          <wp:simplePos x="0" y="0"/>
          <wp:positionH relativeFrom="page">
            <wp:posOffset>0</wp:posOffset>
          </wp:positionH>
          <wp:positionV relativeFrom="page">
            <wp:posOffset>0</wp:posOffset>
          </wp:positionV>
          <wp:extent cx="7545600" cy="10666800"/>
          <wp:effectExtent l="0" t="0" r="0" b="1270"/>
          <wp:wrapNone/>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56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BC291" w14:textId="77777777" w:rsidR="00506A3B" w:rsidRDefault="00506A3B" w:rsidP="000A2042">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8C594" w14:textId="77777777" w:rsidR="00506A3B" w:rsidRDefault="00506A3B" w:rsidP="000A2042">
    <w:pPr>
      <w:pStyle w:val="Cabealho"/>
    </w:pPr>
    <w:r w:rsidRPr="007866C8">
      <w:rPr>
        <w:noProof/>
        <w:lang w:val="hu-HU" w:eastAsia="hu-HU"/>
      </w:rPr>
      <w:drawing>
        <wp:anchor distT="0" distB="0" distL="114300" distR="114300" simplePos="0" relativeHeight="251658240" behindDoc="1" locked="0" layoutInCell="1" allowOverlap="1" wp14:anchorId="737CDA30" wp14:editId="17CB5388">
          <wp:simplePos x="0" y="0"/>
          <wp:positionH relativeFrom="page">
            <wp:posOffset>6059805</wp:posOffset>
          </wp:positionH>
          <wp:positionV relativeFrom="page">
            <wp:posOffset>720090</wp:posOffset>
          </wp:positionV>
          <wp:extent cx="784800" cy="460800"/>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7B6E7" w14:textId="77777777" w:rsidR="00506A3B" w:rsidRDefault="00506A3B">
    <w:pPr>
      <w:pStyle w:val="Cabealho"/>
    </w:pPr>
    <w:r>
      <w:rPr>
        <w:noProof/>
        <w:lang w:val="hu-HU" w:eastAsia="hu-HU"/>
      </w:rPr>
      <w:drawing>
        <wp:anchor distT="0" distB="0" distL="114300" distR="114300" simplePos="0" relativeHeight="251658241" behindDoc="1" locked="0" layoutInCell="1" allowOverlap="1" wp14:anchorId="6E50580D" wp14:editId="5F6F949C">
          <wp:simplePos x="0" y="0"/>
          <wp:positionH relativeFrom="page">
            <wp:posOffset>0</wp:posOffset>
          </wp:positionH>
          <wp:positionV relativeFrom="page">
            <wp:posOffset>0</wp:posOffset>
          </wp:positionV>
          <wp:extent cx="7545600" cy="10666800"/>
          <wp:effectExtent l="0" t="0" r="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56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5EFEBE1"/>
    <w:multiLevelType w:val="multilevel"/>
    <w:tmpl w:val="B5EFEBE1"/>
    <w:lvl w:ilvl="0">
      <w:numFmt w:val="bullet"/>
      <w:lvlText w:val="•"/>
      <w:lvlJc w:val="left"/>
      <w:pPr>
        <w:ind w:left="722" w:firstLine="0"/>
      </w:pPr>
      <w:rPr>
        <w:rFonts w:ascii="OpenSymbol" w:eastAsia="OpenSymbol" w:hAnsi="OpenSymbol" w:cs="OpenSymbol"/>
      </w:rPr>
    </w:lvl>
    <w:lvl w:ilvl="1">
      <w:numFmt w:val="bullet"/>
      <w:lvlText w:val="◦"/>
      <w:lvlJc w:val="left"/>
      <w:pPr>
        <w:ind w:left="1442" w:firstLine="0"/>
      </w:pPr>
      <w:rPr>
        <w:rFonts w:ascii="OpenSymbol" w:eastAsia="OpenSymbol" w:hAnsi="OpenSymbol" w:cs="OpenSymbol"/>
      </w:rPr>
    </w:lvl>
    <w:lvl w:ilvl="2">
      <w:numFmt w:val="bullet"/>
      <w:lvlText w:val="▪"/>
      <w:lvlJc w:val="left"/>
      <w:pPr>
        <w:ind w:left="2162" w:firstLine="0"/>
      </w:pPr>
      <w:rPr>
        <w:rFonts w:ascii="OpenSymbol" w:eastAsia="OpenSymbol" w:hAnsi="OpenSymbol" w:cs="OpenSymbol"/>
      </w:rPr>
    </w:lvl>
    <w:lvl w:ilvl="3">
      <w:numFmt w:val="bullet"/>
      <w:lvlText w:val="•"/>
      <w:lvlJc w:val="left"/>
      <w:pPr>
        <w:ind w:left="2882" w:firstLine="0"/>
      </w:pPr>
      <w:rPr>
        <w:rFonts w:ascii="OpenSymbol" w:eastAsia="OpenSymbol" w:hAnsi="OpenSymbol" w:cs="OpenSymbol"/>
      </w:rPr>
    </w:lvl>
    <w:lvl w:ilvl="4">
      <w:numFmt w:val="bullet"/>
      <w:lvlText w:val="◦"/>
      <w:lvlJc w:val="left"/>
      <w:pPr>
        <w:ind w:left="3602" w:firstLine="0"/>
      </w:pPr>
      <w:rPr>
        <w:rFonts w:ascii="OpenSymbol" w:eastAsia="OpenSymbol" w:hAnsi="OpenSymbol" w:cs="OpenSymbol"/>
      </w:rPr>
    </w:lvl>
    <w:lvl w:ilvl="5">
      <w:numFmt w:val="bullet"/>
      <w:lvlText w:val="▪"/>
      <w:lvlJc w:val="left"/>
      <w:pPr>
        <w:ind w:left="4322" w:firstLine="0"/>
      </w:pPr>
      <w:rPr>
        <w:rFonts w:ascii="OpenSymbol" w:eastAsia="OpenSymbol" w:hAnsi="OpenSymbol" w:cs="OpenSymbol"/>
      </w:rPr>
    </w:lvl>
    <w:lvl w:ilvl="6">
      <w:numFmt w:val="bullet"/>
      <w:lvlText w:val="•"/>
      <w:lvlJc w:val="left"/>
      <w:pPr>
        <w:ind w:left="5042" w:firstLine="0"/>
      </w:pPr>
      <w:rPr>
        <w:rFonts w:ascii="OpenSymbol" w:eastAsia="OpenSymbol" w:hAnsi="OpenSymbol" w:cs="OpenSymbol"/>
      </w:rPr>
    </w:lvl>
    <w:lvl w:ilvl="7">
      <w:numFmt w:val="bullet"/>
      <w:lvlText w:val="◦"/>
      <w:lvlJc w:val="left"/>
      <w:pPr>
        <w:ind w:left="5762" w:firstLine="0"/>
      </w:pPr>
      <w:rPr>
        <w:rFonts w:ascii="OpenSymbol" w:eastAsia="OpenSymbol" w:hAnsi="OpenSymbol" w:cs="OpenSymbol"/>
      </w:rPr>
    </w:lvl>
    <w:lvl w:ilvl="8">
      <w:numFmt w:val="bullet"/>
      <w:lvlText w:val="▪"/>
      <w:lvlJc w:val="left"/>
      <w:pPr>
        <w:ind w:left="7204" w:firstLine="0"/>
      </w:pPr>
      <w:rPr>
        <w:rFonts w:ascii="OpenSymbol" w:eastAsia="OpenSymbol" w:hAnsi="OpenSymbol" w:cs="OpenSymbol"/>
      </w:rPr>
    </w:lvl>
  </w:abstractNum>
  <w:abstractNum w:abstractNumId="1" w15:restartNumberingAfterBreak="0">
    <w:nsid w:val="EE7E926C"/>
    <w:multiLevelType w:val="multilevel"/>
    <w:tmpl w:val="EE7E926C"/>
    <w:lvl w:ilvl="0">
      <w:numFmt w:val="bullet"/>
      <w:lvlText w:val="•"/>
      <w:lvlJc w:val="left"/>
      <w:pPr>
        <w:ind w:left="722" w:firstLine="0"/>
      </w:pPr>
      <w:rPr>
        <w:rFonts w:ascii="OpenSymbol" w:eastAsia="OpenSymbol" w:hAnsi="OpenSymbol" w:cs="OpenSymbol"/>
      </w:rPr>
    </w:lvl>
    <w:lvl w:ilvl="1">
      <w:numFmt w:val="bullet"/>
      <w:lvlText w:val="◦"/>
      <w:lvlJc w:val="left"/>
      <w:pPr>
        <w:ind w:left="1442" w:firstLine="0"/>
      </w:pPr>
      <w:rPr>
        <w:rFonts w:ascii="OpenSymbol" w:eastAsia="OpenSymbol" w:hAnsi="OpenSymbol" w:cs="OpenSymbol"/>
      </w:rPr>
    </w:lvl>
    <w:lvl w:ilvl="2">
      <w:numFmt w:val="bullet"/>
      <w:lvlText w:val="▪"/>
      <w:lvlJc w:val="left"/>
      <w:pPr>
        <w:ind w:left="2162" w:firstLine="0"/>
      </w:pPr>
      <w:rPr>
        <w:rFonts w:ascii="OpenSymbol" w:eastAsia="OpenSymbol" w:hAnsi="OpenSymbol" w:cs="OpenSymbol"/>
      </w:rPr>
    </w:lvl>
    <w:lvl w:ilvl="3">
      <w:numFmt w:val="bullet"/>
      <w:lvlText w:val="•"/>
      <w:lvlJc w:val="left"/>
      <w:pPr>
        <w:ind w:left="2882" w:firstLine="0"/>
      </w:pPr>
      <w:rPr>
        <w:rFonts w:ascii="OpenSymbol" w:eastAsia="OpenSymbol" w:hAnsi="OpenSymbol" w:cs="OpenSymbol"/>
      </w:rPr>
    </w:lvl>
    <w:lvl w:ilvl="4">
      <w:numFmt w:val="bullet"/>
      <w:lvlText w:val="◦"/>
      <w:lvlJc w:val="left"/>
      <w:pPr>
        <w:ind w:left="3602" w:firstLine="0"/>
      </w:pPr>
      <w:rPr>
        <w:rFonts w:ascii="OpenSymbol" w:eastAsia="OpenSymbol" w:hAnsi="OpenSymbol" w:cs="OpenSymbol"/>
      </w:rPr>
    </w:lvl>
    <w:lvl w:ilvl="5">
      <w:numFmt w:val="bullet"/>
      <w:lvlText w:val="▪"/>
      <w:lvlJc w:val="left"/>
      <w:pPr>
        <w:ind w:left="4322" w:firstLine="0"/>
      </w:pPr>
      <w:rPr>
        <w:rFonts w:ascii="OpenSymbol" w:eastAsia="OpenSymbol" w:hAnsi="OpenSymbol" w:cs="OpenSymbol"/>
      </w:rPr>
    </w:lvl>
    <w:lvl w:ilvl="6">
      <w:numFmt w:val="bullet"/>
      <w:lvlText w:val="•"/>
      <w:lvlJc w:val="left"/>
      <w:pPr>
        <w:ind w:left="5042" w:firstLine="0"/>
      </w:pPr>
      <w:rPr>
        <w:rFonts w:ascii="OpenSymbol" w:eastAsia="OpenSymbol" w:hAnsi="OpenSymbol" w:cs="OpenSymbol"/>
      </w:rPr>
    </w:lvl>
    <w:lvl w:ilvl="7">
      <w:numFmt w:val="bullet"/>
      <w:lvlText w:val="◦"/>
      <w:lvlJc w:val="left"/>
      <w:pPr>
        <w:ind w:left="5762" w:firstLine="0"/>
      </w:pPr>
      <w:rPr>
        <w:rFonts w:ascii="OpenSymbol" w:eastAsia="OpenSymbol" w:hAnsi="OpenSymbol" w:cs="OpenSymbol"/>
      </w:rPr>
    </w:lvl>
    <w:lvl w:ilvl="8">
      <w:numFmt w:val="bullet"/>
      <w:lvlText w:val="▪"/>
      <w:lvlJc w:val="left"/>
      <w:pPr>
        <w:ind w:left="7204" w:firstLine="0"/>
      </w:pPr>
      <w:rPr>
        <w:rFonts w:ascii="OpenSymbol" w:eastAsia="OpenSymbol" w:hAnsi="OpenSymbol" w:cs="OpenSymbol"/>
      </w:rPr>
    </w:lvl>
  </w:abstractNum>
  <w:abstractNum w:abstractNumId="2" w15:restartNumberingAfterBreak="0">
    <w:nsid w:val="FFFFFF7C"/>
    <w:multiLevelType w:val="singleLevel"/>
    <w:tmpl w:val="A91E8256"/>
    <w:lvl w:ilvl="0">
      <w:start w:val="1"/>
      <w:numFmt w:val="decimal"/>
      <w:pStyle w:val="Numerada5"/>
      <w:lvlText w:val="%1."/>
      <w:lvlJc w:val="left"/>
      <w:pPr>
        <w:tabs>
          <w:tab w:val="num" w:pos="1492"/>
        </w:tabs>
        <w:ind w:left="1492" w:hanging="360"/>
      </w:pPr>
    </w:lvl>
  </w:abstractNum>
  <w:abstractNum w:abstractNumId="3" w15:restartNumberingAfterBreak="0">
    <w:nsid w:val="FFFFFF7D"/>
    <w:multiLevelType w:val="singleLevel"/>
    <w:tmpl w:val="CBD8D436"/>
    <w:lvl w:ilvl="0">
      <w:start w:val="1"/>
      <w:numFmt w:val="decimal"/>
      <w:pStyle w:val="Numerada4"/>
      <w:lvlText w:val="%1."/>
      <w:lvlJc w:val="left"/>
      <w:pPr>
        <w:tabs>
          <w:tab w:val="num" w:pos="1209"/>
        </w:tabs>
        <w:ind w:left="1209" w:hanging="360"/>
      </w:pPr>
    </w:lvl>
  </w:abstractNum>
  <w:abstractNum w:abstractNumId="4"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498188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552E39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112326F1"/>
    <w:multiLevelType w:val="hybridMultilevel"/>
    <w:tmpl w:val="27C0798A"/>
    <w:lvl w:ilvl="0" w:tplc="93C21A88">
      <w:start w:val="1"/>
      <w:numFmt w:val="bullet"/>
      <w:pStyle w:val="List1"/>
      <w:lvlText w:val=""/>
      <w:lvlJc w:val="left"/>
      <w:pPr>
        <w:ind w:left="720" w:hanging="360"/>
      </w:pPr>
      <w:rPr>
        <w:rFonts w:ascii="Symbol" w:hAnsi="Symbol" w:hint="default"/>
      </w:rPr>
    </w:lvl>
    <w:lvl w:ilvl="1" w:tplc="D0D6618A">
      <w:start w:val="1"/>
      <w:numFmt w:val="bullet"/>
      <w:pStyle w:val="LIst2"/>
      <w:lvlText w:val="o"/>
      <w:lvlJc w:val="left"/>
      <w:pPr>
        <w:ind w:left="1440" w:hanging="360"/>
      </w:pPr>
      <w:rPr>
        <w:rFonts w:ascii="Courier New" w:hAnsi="Courier New" w:cs="Courier New" w:hint="default"/>
      </w:rPr>
    </w:lvl>
    <w:lvl w:ilvl="2" w:tplc="DE96BF6C">
      <w:start w:val="1"/>
      <w:numFmt w:val="bullet"/>
      <w:pStyle w:val="LIst3"/>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5ED4834"/>
    <w:multiLevelType w:val="hybridMultilevel"/>
    <w:tmpl w:val="338854D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1AFF6E9C"/>
    <w:multiLevelType w:val="multilevel"/>
    <w:tmpl w:val="A00A1864"/>
    <w:styleLink w:val="ListNumbers"/>
    <w:lvl w:ilvl="0">
      <w:start w:val="1"/>
      <w:numFmt w:val="decimal"/>
      <w:pStyle w:val="Numerada"/>
      <w:lvlText w:val="%1."/>
      <w:lvlJc w:val="left"/>
      <w:pPr>
        <w:ind w:left="284" w:hanging="284"/>
      </w:pPr>
      <w:rPr>
        <w:rFonts w:hint="default"/>
      </w:rPr>
    </w:lvl>
    <w:lvl w:ilvl="1">
      <w:start w:val="1"/>
      <w:numFmt w:val="lowerLetter"/>
      <w:pStyle w:val="Numerada2"/>
      <w:lvlText w:val="(%2)"/>
      <w:lvlJc w:val="left"/>
      <w:pPr>
        <w:ind w:left="568" w:hanging="284"/>
      </w:pPr>
      <w:rPr>
        <w:rFonts w:hint="default"/>
      </w:rPr>
    </w:lvl>
    <w:lvl w:ilvl="2">
      <w:start w:val="1"/>
      <w:numFmt w:val="lowerRoman"/>
      <w:pStyle w:val="Numerada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7" w15:restartNumberingAfterBreak="0">
    <w:nsid w:val="1F0D6B5F"/>
    <w:multiLevelType w:val="multilevel"/>
    <w:tmpl w:val="6B577A5E"/>
    <w:lvl w:ilvl="0">
      <w:numFmt w:val="bullet"/>
      <w:lvlText w:val="•"/>
      <w:lvlJc w:val="left"/>
      <w:pPr>
        <w:ind w:left="722" w:firstLine="0"/>
      </w:pPr>
      <w:rPr>
        <w:rFonts w:ascii="OpenSymbol" w:eastAsia="OpenSymbol" w:hAnsi="OpenSymbol" w:cs="OpenSymbol"/>
      </w:rPr>
    </w:lvl>
    <w:lvl w:ilvl="1">
      <w:numFmt w:val="bullet"/>
      <w:lvlText w:val="◦"/>
      <w:lvlJc w:val="left"/>
      <w:pPr>
        <w:ind w:left="1442" w:firstLine="0"/>
      </w:pPr>
      <w:rPr>
        <w:rFonts w:ascii="OpenSymbol" w:eastAsia="OpenSymbol" w:hAnsi="OpenSymbol" w:cs="OpenSymbol"/>
      </w:rPr>
    </w:lvl>
    <w:lvl w:ilvl="2">
      <w:numFmt w:val="bullet"/>
      <w:lvlText w:val="▪"/>
      <w:lvlJc w:val="left"/>
      <w:pPr>
        <w:ind w:left="2162" w:firstLine="0"/>
      </w:pPr>
      <w:rPr>
        <w:rFonts w:ascii="OpenSymbol" w:eastAsia="OpenSymbol" w:hAnsi="OpenSymbol" w:cs="OpenSymbol"/>
      </w:rPr>
    </w:lvl>
    <w:lvl w:ilvl="3">
      <w:numFmt w:val="bullet"/>
      <w:lvlText w:val="•"/>
      <w:lvlJc w:val="left"/>
      <w:pPr>
        <w:ind w:left="2882" w:firstLine="0"/>
      </w:pPr>
      <w:rPr>
        <w:rFonts w:ascii="OpenSymbol" w:eastAsia="OpenSymbol" w:hAnsi="OpenSymbol" w:cs="OpenSymbol"/>
      </w:rPr>
    </w:lvl>
    <w:lvl w:ilvl="4">
      <w:numFmt w:val="bullet"/>
      <w:lvlText w:val="◦"/>
      <w:lvlJc w:val="left"/>
      <w:pPr>
        <w:ind w:left="3602" w:firstLine="0"/>
      </w:pPr>
      <w:rPr>
        <w:rFonts w:ascii="OpenSymbol" w:eastAsia="OpenSymbol" w:hAnsi="OpenSymbol" w:cs="OpenSymbol"/>
      </w:rPr>
    </w:lvl>
    <w:lvl w:ilvl="5">
      <w:numFmt w:val="bullet"/>
      <w:lvlText w:val="▪"/>
      <w:lvlJc w:val="left"/>
      <w:pPr>
        <w:ind w:left="4322" w:firstLine="0"/>
      </w:pPr>
      <w:rPr>
        <w:rFonts w:ascii="OpenSymbol" w:eastAsia="OpenSymbol" w:hAnsi="OpenSymbol" w:cs="OpenSymbol"/>
      </w:rPr>
    </w:lvl>
    <w:lvl w:ilvl="6">
      <w:numFmt w:val="bullet"/>
      <w:lvlText w:val="•"/>
      <w:lvlJc w:val="left"/>
      <w:pPr>
        <w:ind w:left="5042" w:firstLine="0"/>
      </w:pPr>
      <w:rPr>
        <w:rFonts w:ascii="OpenSymbol" w:eastAsia="OpenSymbol" w:hAnsi="OpenSymbol" w:cs="OpenSymbol"/>
      </w:rPr>
    </w:lvl>
    <w:lvl w:ilvl="7">
      <w:numFmt w:val="bullet"/>
      <w:lvlText w:val="◦"/>
      <w:lvlJc w:val="left"/>
      <w:pPr>
        <w:ind w:left="5762" w:firstLine="0"/>
      </w:pPr>
      <w:rPr>
        <w:rFonts w:ascii="OpenSymbol" w:eastAsia="OpenSymbol" w:hAnsi="OpenSymbol" w:cs="OpenSymbol"/>
      </w:rPr>
    </w:lvl>
    <w:lvl w:ilvl="8">
      <w:numFmt w:val="bullet"/>
      <w:lvlText w:val="▪"/>
      <w:lvlJc w:val="left"/>
      <w:pPr>
        <w:ind w:left="7204" w:firstLine="0"/>
      </w:pPr>
      <w:rPr>
        <w:rFonts w:ascii="OpenSymbol" w:eastAsia="OpenSymbol" w:hAnsi="OpenSymbol" w:cs="OpenSymbol"/>
      </w:rPr>
    </w:lvl>
  </w:abstractNum>
  <w:abstractNum w:abstractNumId="18" w15:restartNumberingAfterBreak="0">
    <w:nsid w:val="1FC177F1"/>
    <w:multiLevelType w:val="multilevel"/>
    <w:tmpl w:val="7954FA08"/>
    <w:lvl w:ilvl="0">
      <w:start w:val="1"/>
      <w:numFmt w:val="none"/>
      <w:pStyle w:val="Sumrio1"/>
      <w:suff w:val="nothing"/>
      <w:lvlText w:val="%1"/>
      <w:lvlJc w:val="left"/>
      <w:pPr>
        <w:ind w:left="0" w:firstLine="0"/>
      </w:pPr>
      <w:rPr>
        <w:rFonts w:hint="default"/>
      </w:rPr>
    </w:lvl>
    <w:lvl w:ilvl="1">
      <w:start w:val="1"/>
      <w:numFmt w:val="none"/>
      <w:pStyle w:val="Sumrio2"/>
      <w:suff w:val="nothing"/>
      <w:lvlText w:val=""/>
      <w:lvlJc w:val="left"/>
      <w:pPr>
        <w:ind w:left="0" w:firstLine="0"/>
      </w:pPr>
      <w:rPr>
        <w:rFonts w:hint="default"/>
      </w:rPr>
    </w:lvl>
    <w:lvl w:ilvl="2">
      <w:start w:val="1"/>
      <w:numFmt w:val="none"/>
      <w:pStyle w:val="Sumrio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202A2610"/>
    <w:multiLevelType w:val="multilevel"/>
    <w:tmpl w:val="DD963F12"/>
    <w:styleLink w:val="ListBullets"/>
    <w:lvl w:ilvl="0">
      <w:start w:val="1"/>
      <w:numFmt w:val="bullet"/>
      <w:pStyle w:val="Commarcadores"/>
      <w:lvlText w:val=""/>
      <w:lvlJc w:val="left"/>
      <w:pPr>
        <w:ind w:left="284" w:hanging="284"/>
      </w:pPr>
      <w:rPr>
        <w:rFonts w:ascii="Symbol" w:hAnsi="Symbol" w:hint="default"/>
      </w:rPr>
    </w:lvl>
    <w:lvl w:ilvl="1">
      <w:start w:val="1"/>
      <w:numFmt w:val="bullet"/>
      <w:pStyle w:val="Commarcadores2"/>
      <w:lvlText w:val=""/>
      <w:lvlJc w:val="left"/>
      <w:pPr>
        <w:ind w:left="568" w:hanging="284"/>
      </w:pPr>
      <w:rPr>
        <w:rFonts w:ascii="Symbol" w:hAnsi="Symbol" w:hint="default"/>
      </w:rPr>
    </w:lvl>
    <w:lvl w:ilvl="2">
      <w:start w:val="1"/>
      <w:numFmt w:val="bullet"/>
      <w:pStyle w:val="Commarcadores3"/>
      <w:lvlText w:val=""/>
      <w:lvlJc w:val="left"/>
      <w:pPr>
        <w:ind w:left="852" w:hanging="284"/>
      </w:pPr>
      <w:rPr>
        <w:rFonts w:ascii="Symbol" w:hAnsi="Symbol" w:hint="default"/>
      </w:rPr>
    </w:lvl>
    <w:lvl w:ilvl="3">
      <w:start w:val="1"/>
      <w:numFmt w:val="bullet"/>
      <w:pStyle w:val="Commarcadores4"/>
      <w:lvlText w:val=""/>
      <w:lvlJc w:val="left"/>
      <w:pPr>
        <w:ind w:left="1136" w:hanging="284"/>
      </w:pPr>
      <w:rPr>
        <w:rFonts w:ascii="Symbol" w:hAnsi="Symbol" w:hint="default"/>
      </w:rPr>
    </w:lvl>
    <w:lvl w:ilvl="4">
      <w:start w:val="1"/>
      <w:numFmt w:val="bullet"/>
      <w:pStyle w:val="Commarcadores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20" w15:restartNumberingAfterBreak="0">
    <w:nsid w:val="24452D0B"/>
    <w:multiLevelType w:val="hybridMultilevel"/>
    <w:tmpl w:val="78F24D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292E716A"/>
    <w:multiLevelType w:val="hybridMultilevel"/>
    <w:tmpl w:val="A26E03B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09D338B"/>
    <w:multiLevelType w:val="hybridMultilevel"/>
    <w:tmpl w:val="5114FF7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30C94BD5"/>
    <w:multiLevelType w:val="hybridMultilevel"/>
    <w:tmpl w:val="6540BC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2F6B93"/>
    <w:multiLevelType w:val="hybridMultilevel"/>
    <w:tmpl w:val="7CF439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898623F"/>
    <w:multiLevelType w:val="hybridMultilevel"/>
    <w:tmpl w:val="A6F8F53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6B2818FC"/>
    <w:multiLevelType w:val="hybridMultilevel"/>
    <w:tmpl w:val="6428DE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6B577A5E"/>
    <w:multiLevelType w:val="multilevel"/>
    <w:tmpl w:val="6B577A5E"/>
    <w:lvl w:ilvl="0">
      <w:numFmt w:val="bullet"/>
      <w:lvlText w:val="•"/>
      <w:lvlJc w:val="left"/>
      <w:pPr>
        <w:ind w:left="722" w:firstLine="0"/>
      </w:pPr>
      <w:rPr>
        <w:rFonts w:ascii="OpenSymbol" w:eastAsia="OpenSymbol" w:hAnsi="OpenSymbol" w:cs="OpenSymbol"/>
      </w:rPr>
    </w:lvl>
    <w:lvl w:ilvl="1">
      <w:numFmt w:val="bullet"/>
      <w:lvlText w:val="◦"/>
      <w:lvlJc w:val="left"/>
      <w:pPr>
        <w:ind w:left="1442" w:firstLine="0"/>
      </w:pPr>
      <w:rPr>
        <w:rFonts w:ascii="OpenSymbol" w:eastAsia="OpenSymbol" w:hAnsi="OpenSymbol" w:cs="OpenSymbol"/>
      </w:rPr>
    </w:lvl>
    <w:lvl w:ilvl="2">
      <w:numFmt w:val="bullet"/>
      <w:lvlText w:val="▪"/>
      <w:lvlJc w:val="left"/>
      <w:pPr>
        <w:ind w:left="2162" w:firstLine="0"/>
      </w:pPr>
      <w:rPr>
        <w:rFonts w:ascii="OpenSymbol" w:eastAsia="OpenSymbol" w:hAnsi="OpenSymbol" w:cs="OpenSymbol"/>
      </w:rPr>
    </w:lvl>
    <w:lvl w:ilvl="3">
      <w:numFmt w:val="bullet"/>
      <w:lvlText w:val="•"/>
      <w:lvlJc w:val="left"/>
      <w:pPr>
        <w:ind w:left="2882" w:firstLine="0"/>
      </w:pPr>
      <w:rPr>
        <w:rFonts w:ascii="OpenSymbol" w:eastAsia="OpenSymbol" w:hAnsi="OpenSymbol" w:cs="OpenSymbol"/>
      </w:rPr>
    </w:lvl>
    <w:lvl w:ilvl="4">
      <w:numFmt w:val="bullet"/>
      <w:lvlText w:val="◦"/>
      <w:lvlJc w:val="left"/>
      <w:pPr>
        <w:ind w:left="3602" w:firstLine="0"/>
      </w:pPr>
      <w:rPr>
        <w:rFonts w:ascii="OpenSymbol" w:eastAsia="OpenSymbol" w:hAnsi="OpenSymbol" w:cs="OpenSymbol"/>
      </w:rPr>
    </w:lvl>
    <w:lvl w:ilvl="5">
      <w:numFmt w:val="bullet"/>
      <w:lvlText w:val="▪"/>
      <w:lvlJc w:val="left"/>
      <w:pPr>
        <w:ind w:left="4322" w:firstLine="0"/>
      </w:pPr>
      <w:rPr>
        <w:rFonts w:ascii="OpenSymbol" w:eastAsia="OpenSymbol" w:hAnsi="OpenSymbol" w:cs="OpenSymbol"/>
      </w:rPr>
    </w:lvl>
    <w:lvl w:ilvl="6">
      <w:numFmt w:val="bullet"/>
      <w:lvlText w:val="•"/>
      <w:lvlJc w:val="left"/>
      <w:pPr>
        <w:ind w:left="5042" w:firstLine="0"/>
      </w:pPr>
      <w:rPr>
        <w:rFonts w:ascii="OpenSymbol" w:eastAsia="OpenSymbol" w:hAnsi="OpenSymbol" w:cs="OpenSymbol"/>
      </w:rPr>
    </w:lvl>
    <w:lvl w:ilvl="7">
      <w:numFmt w:val="bullet"/>
      <w:lvlText w:val="◦"/>
      <w:lvlJc w:val="left"/>
      <w:pPr>
        <w:ind w:left="5762" w:firstLine="0"/>
      </w:pPr>
      <w:rPr>
        <w:rFonts w:ascii="OpenSymbol" w:eastAsia="OpenSymbol" w:hAnsi="OpenSymbol" w:cs="OpenSymbol"/>
      </w:rPr>
    </w:lvl>
    <w:lvl w:ilvl="8">
      <w:numFmt w:val="bullet"/>
      <w:lvlText w:val="▪"/>
      <w:lvlJc w:val="left"/>
      <w:pPr>
        <w:ind w:left="7204" w:firstLine="0"/>
      </w:pPr>
      <w:rPr>
        <w:rFonts w:ascii="OpenSymbol" w:eastAsia="OpenSymbol" w:hAnsi="OpenSymbol" w:cs="OpenSymbol"/>
      </w:rPr>
    </w:lvl>
  </w:abstractNum>
  <w:abstractNum w:abstractNumId="30"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25"/>
  </w:num>
  <w:num w:numId="12">
    <w:abstractNumId w:val="13"/>
  </w:num>
  <w:num w:numId="13">
    <w:abstractNumId w:val="24"/>
  </w:num>
  <w:num w:numId="14">
    <w:abstractNumId w:val="13"/>
    <w:lvlOverride w:ilvl="0">
      <w:startOverride w:val="1"/>
    </w:lvlOverride>
  </w:num>
  <w:num w:numId="15">
    <w:abstractNumId w:val="19"/>
  </w:num>
  <w:num w:numId="16">
    <w:abstractNumId w:val="16"/>
  </w:num>
  <w:num w:numId="17">
    <w:abstractNumId w:val="12"/>
  </w:num>
  <w:num w:numId="18">
    <w:abstractNumId w:val="30"/>
  </w:num>
  <w:num w:numId="19">
    <w:abstractNumId w:val="18"/>
  </w:num>
  <w:num w:numId="20">
    <w:abstractNumId w:val="14"/>
  </w:num>
  <w:num w:numId="21">
    <w:abstractNumId w:val="22"/>
  </w:num>
  <w:num w:numId="22">
    <w:abstractNumId w:val="26"/>
  </w:num>
  <w:num w:numId="23">
    <w:abstractNumId w:val="1"/>
  </w:num>
  <w:num w:numId="24">
    <w:abstractNumId w:val="20"/>
  </w:num>
  <w:num w:numId="25">
    <w:abstractNumId w:val="0"/>
  </w:num>
  <w:num w:numId="26">
    <w:abstractNumId w:val="29"/>
  </w:num>
  <w:num w:numId="27">
    <w:abstractNumId w:val="23"/>
  </w:num>
  <w:num w:numId="28">
    <w:abstractNumId w:val="21"/>
  </w:num>
  <w:num w:numId="29">
    <w:abstractNumId w:val="17"/>
  </w:num>
  <w:num w:numId="30">
    <w:abstractNumId w:val="15"/>
  </w:num>
  <w:num w:numId="31">
    <w:abstractNumId w:val="28"/>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45D"/>
    <w:rsid w:val="00003864"/>
    <w:rsid w:val="00004078"/>
    <w:rsid w:val="00006EFF"/>
    <w:rsid w:val="00015572"/>
    <w:rsid w:val="00021530"/>
    <w:rsid w:val="00023C42"/>
    <w:rsid w:val="00023C97"/>
    <w:rsid w:val="000278D7"/>
    <w:rsid w:val="00032B30"/>
    <w:rsid w:val="0003398B"/>
    <w:rsid w:val="0003526B"/>
    <w:rsid w:val="00036A02"/>
    <w:rsid w:val="00041611"/>
    <w:rsid w:val="000468F6"/>
    <w:rsid w:val="00047021"/>
    <w:rsid w:val="00050DCE"/>
    <w:rsid w:val="00052F6D"/>
    <w:rsid w:val="0005505C"/>
    <w:rsid w:val="0005508B"/>
    <w:rsid w:val="00057B12"/>
    <w:rsid w:val="00071AA7"/>
    <w:rsid w:val="00091313"/>
    <w:rsid w:val="000A2042"/>
    <w:rsid w:val="000A211A"/>
    <w:rsid w:val="000A4A7C"/>
    <w:rsid w:val="000B0C5F"/>
    <w:rsid w:val="000B1C4E"/>
    <w:rsid w:val="000B39C6"/>
    <w:rsid w:val="000B725C"/>
    <w:rsid w:val="000D521B"/>
    <w:rsid w:val="000D576D"/>
    <w:rsid w:val="000E141E"/>
    <w:rsid w:val="000E219D"/>
    <w:rsid w:val="000E5F28"/>
    <w:rsid w:val="000F4955"/>
    <w:rsid w:val="000F4A5C"/>
    <w:rsid w:val="000F5D2D"/>
    <w:rsid w:val="00111AB3"/>
    <w:rsid w:val="001172EF"/>
    <w:rsid w:val="00121590"/>
    <w:rsid w:val="0012553C"/>
    <w:rsid w:val="00126B7F"/>
    <w:rsid w:val="00134547"/>
    <w:rsid w:val="00153641"/>
    <w:rsid w:val="00156CA1"/>
    <w:rsid w:val="001571FB"/>
    <w:rsid w:val="00172F98"/>
    <w:rsid w:val="00174B65"/>
    <w:rsid w:val="00175243"/>
    <w:rsid w:val="00183BCA"/>
    <w:rsid w:val="00192D2B"/>
    <w:rsid w:val="00196E9F"/>
    <w:rsid w:val="00197DF4"/>
    <w:rsid w:val="001A249E"/>
    <w:rsid w:val="001A4556"/>
    <w:rsid w:val="001A545D"/>
    <w:rsid w:val="001A554B"/>
    <w:rsid w:val="001C0A1B"/>
    <w:rsid w:val="001C5228"/>
    <w:rsid w:val="001C54E8"/>
    <w:rsid w:val="001C5F88"/>
    <w:rsid w:val="001C6B44"/>
    <w:rsid w:val="001D4DC5"/>
    <w:rsid w:val="001D5CCD"/>
    <w:rsid w:val="001E4FDC"/>
    <w:rsid w:val="001F632C"/>
    <w:rsid w:val="002006DA"/>
    <w:rsid w:val="0020205C"/>
    <w:rsid w:val="002057EF"/>
    <w:rsid w:val="002078C1"/>
    <w:rsid w:val="002342E9"/>
    <w:rsid w:val="00264847"/>
    <w:rsid w:val="00271388"/>
    <w:rsid w:val="00294DA2"/>
    <w:rsid w:val="002A14D1"/>
    <w:rsid w:val="002A4925"/>
    <w:rsid w:val="002B1320"/>
    <w:rsid w:val="002B2955"/>
    <w:rsid w:val="002B43CF"/>
    <w:rsid w:val="002D07E2"/>
    <w:rsid w:val="002D0DEA"/>
    <w:rsid w:val="002D1FAB"/>
    <w:rsid w:val="002D2787"/>
    <w:rsid w:val="002D4A7A"/>
    <w:rsid w:val="002E44B5"/>
    <w:rsid w:val="00302366"/>
    <w:rsid w:val="00304B6D"/>
    <w:rsid w:val="00310308"/>
    <w:rsid w:val="00310983"/>
    <w:rsid w:val="003133A3"/>
    <w:rsid w:val="00313492"/>
    <w:rsid w:val="003147E8"/>
    <w:rsid w:val="00317974"/>
    <w:rsid w:val="0032135D"/>
    <w:rsid w:val="00331AF9"/>
    <w:rsid w:val="00340348"/>
    <w:rsid w:val="00340BE7"/>
    <w:rsid w:val="00351E45"/>
    <w:rsid w:val="003538F8"/>
    <w:rsid w:val="003552D5"/>
    <w:rsid w:val="00356625"/>
    <w:rsid w:val="00357CB1"/>
    <w:rsid w:val="0036187F"/>
    <w:rsid w:val="00371A6C"/>
    <w:rsid w:val="0038099A"/>
    <w:rsid w:val="00383205"/>
    <w:rsid w:val="00385D0A"/>
    <w:rsid w:val="00396957"/>
    <w:rsid w:val="003A18C4"/>
    <w:rsid w:val="003A36E6"/>
    <w:rsid w:val="003A70B0"/>
    <w:rsid w:val="003B0F3B"/>
    <w:rsid w:val="003C27B7"/>
    <w:rsid w:val="003C3781"/>
    <w:rsid w:val="003C60E6"/>
    <w:rsid w:val="003D0610"/>
    <w:rsid w:val="003E1181"/>
    <w:rsid w:val="0040746F"/>
    <w:rsid w:val="00413188"/>
    <w:rsid w:val="004131BB"/>
    <w:rsid w:val="00413F60"/>
    <w:rsid w:val="00421E81"/>
    <w:rsid w:val="0044351C"/>
    <w:rsid w:val="00453B91"/>
    <w:rsid w:val="004605D7"/>
    <w:rsid w:val="00462480"/>
    <w:rsid w:val="004628E3"/>
    <w:rsid w:val="00462CB3"/>
    <w:rsid w:val="00463E2D"/>
    <w:rsid w:val="004647FC"/>
    <w:rsid w:val="00472F2E"/>
    <w:rsid w:val="00475896"/>
    <w:rsid w:val="00475DE8"/>
    <w:rsid w:val="004834B6"/>
    <w:rsid w:val="00485D18"/>
    <w:rsid w:val="00494822"/>
    <w:rsid w:val="004A411F"/>
    <w:rsid w:val="004A6DA6"/>
    <w:rsid w:val="004B3C16"/>
    <w:rsid w:val="004B6102"/>
    <w:rsid w:val="004B6219"/>
    <w:rsid w:val="004C22BF"/>
    <w:rsid w:val="004C77A7"/>
    <w:rsid w:val="004D3337"/>
    <w:rsid w:val="004E1CF5"/>
    <w:rsid w:val="004E3355"/>
    <w:rsid w:val="004E4E3B"/>
    <w:rsid w:val="004F13F8"/>
    <w:rsid w:val="0050252D"/>
    <w:rsid w:val="0050532B"/>
    <w:rsid w:val="00506A3B"/>
    <w:rsid w:val="00512293"/>
    <w:rsid w:val="00516B31"/>
    <w:rsid w:val="0051761D"/>
    <w:rsid w:val="005248FF"/>
    <w:rsid w:val="00532AFE"/>
    <w:rsid w:val="00533A68"/>
    <w:rsid w:val="00534780"/>
    <w:rsid w:val="005364DA"/>
    <w:rsid w:val="005448B3"/>
    <w:rsid w:val="005503CC"/>
    <w:rsid w:val="005513DF"/>
    <w:rsid w:val="00552908"/>
    <w:rsid w:val="00557A02"/>
    <w:rsid w:val="00561C7C"/>
    <w:rsid w:val="00563860"/>
    <w:rsid w:val="00563F41"/>
    <w:rsid w:val="0056462B"/>
    <w:rsid w:val="005668B9"/>
    <w:rsid w:val="0056759F"/>
    <w:rsid w:val="00567BF1"/>
    <w:rsid w:val="00575F7A"/>
    <w:rsid w:val="0057695D"/>
    <w:rsid w:val="005810DD"/>
    <w:rsid w:val="0058315B"/>
    <w:rsid w:val="00583797"/>
    <w:rsid w:val="0059021B"/>
    <w:rsid w:val="00591304"/>
    <w:rsid w:val="00594E6A"/>
    <w:rsid w:val="00596C3F"/>
    <w:rsid w:val="005B6E49"/>
    <w:rsid w:val="005C1F3D"/>
    <w:rsid w:val="005C7E6F"/>
    <w:rsid w:val="005D1FAF"/>
    <w:rsid w:val="005E2753"/>
    <w:rsid w:val="005F01CC"/>
    <w:rsid w:val="005F4CBB"/>
    <w:rsid w:val="00607142"/>
    <w:rsid w:val="006104BE"/>
    <w:rsid w:val="00610D35"/>
    <w:rsid w:val="00611E15"/>
    <w:rsid w:val="00611E8B"/>
    <w:rsid w:val="00622F48"/>
    <w:rsid w:val="0062412F"/>
    <w:rsid w:val="00627E3D"/>
    <w:rsid w:val="00627F74"/>
    <w:rsid w:val="00634B53"/>
    <w:rsid w:val="00642A31"/>
    <w:rsid w:val="0064730B"/>
    <w:rsid w:val="00651545"/>
    <w:rsid w:val="00655DA1"/>
    <w:rsid w:val="0067352E"/>
    <w:rsid w:val="00673AA4"/>
    <w:rsid w:val="006805C1"/>
    <w:rsid w:val="00680D27"/>
    <w:rsid w:val="00692D20"/>
    <w:rsid w:val="00695335"/>
    <w:rsid w:val="006A388C"/>
    <w:rsid w:val="006B05A7"/>
    <w:rsid w:val="006B2DB0"/>
    <w:rsid w:val="006D13CC"/>
    <w:rsid w:val="006D5724"/>
    <w:rsid w:val="006E1102"/>
    <w:rsid w:val="006E1EA4"/>
    <w:rsid w:val="006E26EF"/>
    <w:rsid w:val="006E6145"/>
    <w:rsid w:val="006E6F02"/>
    <w:rsid w:val="006E7810"/>
    <w:rsid w:val="007004AE"/>
    <w:rsid w:val="007022AD"/>
    <w:rsid w:val="007047FF"/>
    <w:rsid w:val="00711961"/>
    <w:rsid w:val="00711A8B"/>
    <w:rsid w:val="007255A0"/>
    <w:rsid w:val="007312E6"/>
    <w:rsid w:val="00734017"/>
    <w:rsid w:val="007355CA"/>
    <w:rsid w:val="00753679"/>
    <w:rsid w:val="00756903"/>
    <w:rsid w:val="007575B9"/>
    <w:rsid w:val="007642E7"/>
    <w:rsid w:val="00766426"/>
    <w:rsid w:val="00766D9D"/>
    <w:rsid w:val="00767828"/>
    <w:rsid w:val="00782FB5"/>
    <w:rsid w:val="00784707"/>
    <w:rsid w:val="00790EFE"/>
    <w:rsid w:val="007953D5"/>
    <w:rsid w:val="00797884"/>
    <w:rsid w:val="007A2720"/>
    <w:rsid w:val="007A4C1D"/>
    <w:rsid w:val="007B5DEF"/>
    <w:rsid w:val="007B7975"/>
    <w:rsid w:val="007C4BB2"/>
    <w:rsid w:val="007E70CF"/>
    <w:rsid w:val="007F212B"/>
    <w:rsid w:val="007F2826"/>
    <w:rsid w:val="007F4286"/>
    <w:rsid w:val="007F5DAB"/>
    <w:rsid w:val="007F6D09"/>
    <w:rsid w:val="00807F11"/>
    <w:rsid w:val="008123B7"/>
    <w:rsid w:val="00813978"/>
    <w:rsid w:val="008161FC"/>
    <w:rsid w:val="00826451"/>
    <w:rsid w:val="008357F1"/>
    <w:rsid w:val="008362E2"/>
    <w:rsid w:val="008371E1"/>
    <w:rsid w:val="00840836"/>
    <w:rsid w:val="0084086C"/>
    <w:rsid w:val="008429C5"/>
    <w:rsid w:val="0085034E"/>
    <w:rsid w:val="0085760F"/>
    <w:rsid w:val="00860C67"/>
    <w:rsid w:val="00861273"/>
    <w:rsid w:val="00862739"/>
    <w:rsid w:val="008766D2"/>
    <w:rsid w:val="00882FBC"/>
    <w:rsid w:val="00887C3D"/>
    <w:rsid w:val="00890043"/>
    <w:rsid w:val="0089142B"/>
    <w:rsid w:val="00897C0B"/>
    <w:rsid w:val="008A2F66"/>
    <w:rsid w:val="008A3942"/>
    <w:rsid w:val="008A624A"/>
    <w:rsid w:val="008B249E"/>
    <w:rsid w:val="008B50AD"/>
    <w:rsid w:val="008B6904"/>
    <w:rsid w:val="008D1306"/>
    <w:rsid w:val="008E1794"/>
    <w:rsid w:val="008E1817"/>
    <w:rsid w:val="008E7A1B"/>
    <w:rsid w:val="008F5CF8"/>
    <w:rsid w:val="008F6B54"/>
    <w:rsid w:val="0090406D"/>
    <w:rsid w:val="009040DD"/>
    <w:rsid w:val="00904F62"/>
    <w:rsid w:val="00917EFE"/>
    <w:rsid w:val="00922202"/>
    <w:rsid w:val="00925286"/>
    <w:rsid w:val="00926C56"/>
    <w:rsid w:val="00931035"/>
    <w:rsid w:val="00933559"/>
    <w:rsid w:val="009356C1"/>
    <w:rsid w:val="009357BE"/>
    <w:rsid w:val="00936DCF"/>
    <w:rsid w:val="00941F91"/>
    <w:rsid w:val="00951CA7"/>
    <w:rsid w:val="009532EB"/>
    <w:rsid w:val="009577CE"/>
    <w:rsid w:val="0095786C"/>
    <w:rsid w:val="00966D5E"/>
    <w:rsid w:val="0097137E"/>
    <w:rsid w:val="009714D6"/>
    <w:rsid w:val="00974EFF"/>
    <w:rsid w:val="0097759C"/>
    <w:rsid w:val="0098297B"/>
    <w:rsid w:val="00987A9F"/>
    <w:rsid w:val="0099432E"/>
    <w:rsid w:val="00997FC8"/>
    <w:rsid w:val="009B26E8"/>
    <w:rsid w:val="009B789E"/>
    <w:rsid w:val="009C17BB"/>
    <w:rsid w:val="009C1B8A"/>
    <w:rsid w:val="009D59C2"/>
    <w:rsid w:val="009D7963"/>
    <w:rsid w:val="009E4D15"/>
    <w:rsid w:val="009F78AE"/>
    <w:rsid w:val="00A0076D"/>
    <w:rsid w:val="00A00937"/>
    <w:rsid w:val="00A05685"/>
    <w:rsid w:val="00A07901"/>
    <w:rsid w:val="00A15BE2"/>
    <w:rsid w:val="00A15C51"/>
    <w:rsid w:val="00A22E68"/>
    <w:rsid w:val="00A2371F"/>
    <w:rsid w:val="00A537FA"/>
    <w:rsid w:val="00A63788"/>
    <w:rsid w:val="00A72DE2"/>
    <w:rsid w:val="00A77A53"/>
    <w:rsid w:val="00A77E62"/>
    <w:rsid w:val="00A86F28"/>
    <w:rsid w:val="00A87499"/>
    <w:rsid w:val="00A96AFC"/>
    <w:rsid w:val="00AA2804"/>
    <w:rsid w:val="00AA60FA"/>
    <w:rsid w:val="00AB6A0A"/>
    <w:rsid w:val="00AC3208"/>
    <w:rsid w:val="00AC3721"/>
    <w:rsid w:val="00AC5DB2"/>
    <w:rsid w:val="00AC6513"/>
    <w:rsid w:val="00AD06D7"/>
    <w:rsid w:val="00AD2BEF"/>
    <w:rsid w:val="00AD6A9E"/>
    <w:rsid w:val="00AE25EA"/>
    <w:rsid w:val="00AE528B"/>
    <w:rsid w:val="00AE5E57"/>
    <w:rsid w:val="00AF47E5"/>
    <w:rsid w:val="00B00309"/>
    <w:rsid w:val="00B0113B"/>
    <w:rsid w:val="00B019EC"/>
    <w:rsid w:val="00B1027F"/>
    <w:rsid w:val="00B11358"/>
    <w:rsid w:val="00B1244A"/>
    <w:rsid w:val="00B15BAA"/>
    <w:rsid w:val="00B21262"/>
    <w:rsid w:val="00B25660"/>
    <w:rsid w:val="00B3764F"/>
    <w:rsid w:val="00B404C9"/>
    <w:rsid w:val="00B40AE0"/>
    <w:rsid w:val="00B436CA"/>
    <w:rsid w:val="00B44883"/>
    <w:rsid w:val="00B529A6"/>
    <w:rsid w:val="00B6072D"/>
    <w:rsid w:val="00B729F0"/>
    <w:rsid w:val="00B764B6"/>
    <w:rsid w:val="00B8096E"/>
    <w:rsid w:val="00B83D07"/>
    <w:rsid w:val="00B865DB"/>
    <w:rsid w:val="00B86932"/>
    <w:rsid w:val="00B919BC"/>
    <w:rsid w:val="00B97C26"/>
    <w:rsid w:val="00BA7BB0"/>
    <w:rsid w:val="00BB0621"/>
    <w:rsid w:val="00BB2E1E"/>
    <w:rsid w:val="00BB3D6D"/>
    <w:rsid w:val="00BB411C"/>
    <w:rsid w:val="00BB4B65"/>
    <w:rsid w:val="00BD5BEB"/>
    <w:rsid w:val="00BD7058"/>
    <w:rsid w:val="00BE3BAD"/>
    <w:rsid w:val="00C13923"/>
    <w:rsid w:val="00C13FBD"/>
    <w:rsid w:val="00C16C65"/>
    <w:rsid w:val="00C245DD"/>
    <w:rsid w:val="00C30F3C"/>
    <w:rsid w:val="00C34330"/>
    <w:rsid w:val="00C43729"/>
    <w:rsid w:val="00C50680"/>
    <w:rsid w:val="00C613B1"/>
    <w:rsid w:val="00C63C35"/>
    <w:rsid w:val="00C75D7A"/>
    <w:rsid w:val="00C77255"/>
    <w:rsid w:val="00C77D08"/>
    <w:rsid w:val="00C95A24"/>
    <w:rsid w:val="00CA4025"/>
    <w:rsid w:val="00CB1799"/>
    <w:rsid w:val="00CC4F9D"/>
    <w:rsid w:val="00CC5939"/>
    <w:rsid w:val="00CD30A1"/>
    <w:rsid w:val="00CD3200"/>
    <w:rsid w:val="00CD3420"/>
    <w:rsid w:val="00CD7E58"/>
    <w:rsid w:val="00CE2C77"/>
    <w:rsid w:val="00CE4FC3"/>
    <w:rsid w:val="00CF1890"/>
    <w:rsid w:val="00CF23EF"/>
    <w:rsid w:val="00CF554C"/>
    <w:rsid w:val="00D04318"/>
    <w:rsid w:val="00D044A6"/>
    <w:rsid w:val="00D04734"/>
    <w:rsid w:val="00D04BE0"/>
    <w:rsid w:val="00D103CB"/>
    <w:rsid w:val="00D1147A"/>
    <w:rsid w:val="00D12C89"/>
    <w:rsid w:val="00D20E37"/>
    <w:rsid w:val="00D2122D"/>
    <w:rsid w:val="00D21907"/>
    <w:rsid w:val="00D2672A"/>
    <w:rsid w:val="00D333DE"/>
    <w:rsid w:val="00D56827"/>
    <w:rsid w:val="00D57E01"/>
    <w:rsid w:val="00D70592"/>
    <w:rsid w:val="00D71381"/>
    <w:rsid w:val="00D84489"/>
    <w:rsid w:val="00D90F98"/>
    <w:rsid w:val="00DA3F51"/>
    <w:rsid w:val="00DA68E9"/>
    <w:rsid w:val="00DB0856"/>
    <w:rsid w:val="00DB569F"/>
    <w:rsid w:val="00DC38F7"/>
    <w:rsid w:val="00DD2B2C"/>
    <w:rsid w:val="00DD75B3"/>
    <w:rsid w:val="00DE1418"/>
    <w:rsid w:val="00DE1B5A"/>
    <w:rsid w:val="00DE25BA"/>
    <w:rsid w:val="00DE2CDA"/>
    <w:rsid w:val="00DE77A7"/>
    <w:rsid w:val="00DE7FE6"/>
    <w:rsid w:val="00DF25B9"/>
    <w:rsid w:val="00DF5FEE"/>
    <w:rsid w:val="00E06473"/>
    <w:rsid w:val="00E10781"/>
    <w:rsid w:val="00E11B78"/>
    <w:rsid w:val="00E16526"/>
    <w:rsid w:val="00E17F20"/>
    <w:rsid w:val="00E17F57"/>
    <w:rsid w:val="00E21B1B"/>
    <w:rsid w:val="00E244F6"/>
    <w:rsid w:val="00E355A4"/>
    <w:rsid w:val="00E411A7"/>
    <w:rsid w:val="00E4242F"/>
    <w:rsid w:val="00E4251A"/>
    <w:rsid w:val="00E42CBB"/>
    <w:rsid w:val="00E60E7B"/>
    <w:rsid w:val="00E6329F"/>
    <w:rsid w:val="00E63A08"/>
    <w:rsid w:val="00E64FCE"/>
    <w:rsid w:val="00E65A56"/>
    <w:rsid w:val="00E718A8"/>
    <w:rsid w:val="00E7616F"/>
    <w:rsid w:val="00E77E40"/>
    <w:rsid w:val="00E846A1"/>
    <w:rsid w:val="00E85D59"/>
    <w:rsid w:val="00E92AF3"/>
    <w:rsid w:val="00E971EF"/>
    <w:rsid w:val="00E978DB"/>
    <w:rsid w:val="00EB03D1"/>
    <w:rsid w:val="00EC60E5"/>
    <w:rsid w:val="00ED1EC9"/>
    <w:rsid w:val="00ED328F"/>
    <w:rsid w:val="00ED3936"/>
    <w:rsid w:val="00ED3FF3"/>
    <w:rsid w:val="00EE014E"/>
    <w:rsid w:val="00EE647C"/>
    <w:rsid w:val="00EF6E85"/>
    <w:rsid w:val="00EF73C8"/>
    <w:rsid w:val="00EF7E23"/>
    <w:rsid w:val="00F006C4"/>
    <w:rsid w:val="00F0109D"/>
    <w:rsid w:val="00F02655"/>
    <w:rsid w:val="00F4251E"/>
    <w:rsid w:val="00F51E49"/>
    <w:rsid w:val="00F52D28"/>
    <w:rsid w:val="00F552D8"/>
    <w:rsid w:val="00F5580F"/>
    <w:rsid w:val="00F70023"/>
    <w:rsid w:val="00F729AF"/>
    <w:rsid w:val="00F8353C"/>
    <w:rsid w:val="00F902D1"/>
    <w:rsid w:val="00F92DE4"/>
    <w:rsid w:val="00FA0688"/>
    <w:rsid w:val="00FA0D29"/>
    <w:rsid w:val="00FA276F"/>
    <w:rsid w:val="00FA4E72"/>
    <w:rsid w:val="00FC010B"/>
    <w:rsid w:val="00FC1A81"/>
    <w:rsid w:val="00FC2565"/>
    <w:rsid w:val="00FE7001"/>
    <w:rsid w:val="00FF18F5"/>
    <w:rsid w:val="00FF4AFF"/>
    <w:rsid w:val="03554DCE"/>
    <w:rsid w:val="042C09C7"/>
    <w:rsid w:val="05C3EFB7"/>
    <w:rsid w:val="07B82C41"/>
    <w:rsid w:val="0A982FB0"/>
    <w:rsid w:val="0B1C6E18"/>
    <w:rsid w:val="0D24E9E2"/>
    <w:rsid w:val="0E0211D0"/>
    <w:rsid w:val="18B96C9E"/>
    <w:rsid w:val="1CEEBA34"/>
    <w:rsid w:val="1FB782BF"/>
    <w:rsid w:val="1FBFA21B"/>
    <w:rsid w:val="20A2352B"/>
    <w:rsid w:val="25F16ADE"/>
    <w:rsid w:val="2B788307"/>
    <w:rsid w:val="2D97EB74"/>
    <w:rsid w:val="3526FDD4"/>
    <w:rsid w:val="35875DCF"/>
    <w:rsid w:val="3774FF9C"/>
    <w:rsid w:val="4235E5C3"/>
    <w:rsid w:val="42468C4C"/>
    <w:rsid w:val="425F1561"/>
    <w:rsid w:val="42D68446"/>
    <w:rsid w:val="48D3A0D2"/>
    <w:rsid w:val="49F822BB"/>
    <w:rsid w:val="4BCF6CF7"/>
    <w:rsid w:val="4CE14BA0"/>
    <w:rsid w:val="4D8AF132"/>
    <w:rsid w:val="53AE93B8"/>
    <w:rsid w:val="53C3B6D1"/>
    <w:rsid w:val="569A6E81"/>
    <w:rsid w:val="5A52F6A9"/>
    <w:rsid w:val="5B03C7FA"/>
    <w:rsid w:val="5F17AFE2"/>
    <w:rsid w:val="5F58FDFA"/>
    <w:rsid w:val="61E53E69"/>
    <w:rsid w:val="656D4A76"/>
    <w:rsid w:val="69D0CEBA"/>
    <w:rsid w:val="6A16511E"/>
    <w:rsid w:val="6C213D3E"/>
    <w:rsid w:val="7136E583"/>
    <w:rsid w:val="7425DDA6"/>
    <w:rsid w:val="75635C5F"/>
    <w:rsid w:val="76039A2B"/>
    <w:rsid w:val="78EB0015"/>
    <w:rsid w:val="78FF3EF9"/>
    <w:rsid w:val="79F68A00"/>
    <w:rsid w:val="7A875FE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80720D"/>
  <w15:docId w15:val="{687D02E5-5C6F-4EC3-8845-7D44E3BF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042"/>
    <w:pPr>
      <w:spacing w:after="80"/>
    </w:pPr>
    <w:rPr>
      <w:rFonts w:ascii="Arial" w:hAnsi="Arial"/>
      <w:sz w:val="20"/>
    </w:rPr>
  </w:style>
  <w:style w:type="paragraph" w:styleId="Ttulo1">
    <w:name w:val="heading 1"/>
    <w:basedOn w:val="Normal"/>
    <w:next w:val="Normal"/>
    <w:link w:val="Ttulo1Char"/>
    <w:uiPriority w:val="9"/>
    <w:qFormat/>
    <w:rsid w:val="00887C3D"/>
    <w:pPr>
      <w:keepNext/>
      <w:keepLines/>
      <w:spacing w:before="400" w:line="240" w:lineRule="auto"/>
      <w:outlineLvl w:val="0"/>
    </w:pPr>
    <w:rPr>
      <w:rFonts w:ascii="Frutiger LT Com 45 Light" w:eastAsiaTheme="majorEastAsia" w:hAnsi="Frutiger LT Com 45 Light" w:cstheme="majorBidi"/>
      <w:b/>
      <w:color w:val="003764"/>
      <w:sz w:val="40"/>
      <w:szCs w:val="32"/>
    </w:rPr>
  </w:style>
  <w:style w:type="paragraph" w:styleId="Ttulo2">
    <w:name w:val="heading 2"/>
    <w:basedOn w:val="Normal"/>
    <w:next w:val="Normal"/>
    <w:link w:val="Ttulo2Char"/>
    <w:uiPriority w:val="9"/>
    <w:unhideWhenUsed/>
    <w:qFormat/>
    <w:rsid w:val="00887C3D"/>
    <w:pPr>
      <w:keepNext/>
      <w:keepLines/>
      <w:spacing w:before="320" w:after="60" w:line="240" w:lineRule="auto"/>
      <w:outlineLvl w:val="1"/>
    </w:pPr>
    <w:rPr>
      <w:rFonts w:ascii="Frutiger LT Com 45 Light" w:eastAsiaTheme="majorEastAsia" w:hAnsi="Frutiger LT Com 45 Light" w:cstheme="majorBidi"/>
      <w:b/>
      <w:color w:val="003764"/>
      <w:sz w:val="32"/>
      <w:szCs w:val="26"/>
    </w:rPr>
  </w:style>
  <w:style w:type="paragraph" w:styleId="Ttulo3">
    <w:name w:val="heading 3"/>
    <w:basedOn w:val="Normal"/>
    <w:next w:val="Normal"/>
    <w:link w:val="Ttulo3Char"/>
    <w:uiPriority w:val="9"/>
    <w:unhideWhenUsed/>
    <w:qFormat/>
    <w:rsid w:val="00887C3D"/>
    <w:pPr>
      <w:keepNext/>
      <w:keepLines/>
      <w:spacing w:before="200" w:after="60" w:line="240" w:lineRule="auto"/>
      <w:outlineLvl w:val="2"/>
    </w:pPr>
    <w:rPr>
      <w:rFonts w:ascii="Frutiger LT Com 45 Light" w:eastAsiaTheme="majorEastAsia" w:hAnsi="Frutiger LT Com 45 Light" w:cstheme="majorBidi"/>
      <w:b/>
      <w:color w:val="003764"/>
      <w:sz w:val="22"/>
      <w:szCs w:val="24"/>
    </w:rPr>
  </w:style>
  <w:style w:type="paragraph" w:styleId="Ttulo4">
    <w:name w:val="heading 4"/>
    <w:basedOn w:val="Ttulo3"/>
    <w:next w:val="Normal"/>
    <w:link w:val="Ttulo4Char"/>
    <w:uiPriority w:val="9"/>
    <w:unhideWhenUsed/>
    <w:rsid w:val="00006EFF"/>
    <w:pPr>
      <w:outlineLvl w:val="3"/>
    </w:pPr>
  </w:style>
  <w:style w:type="paragraph" w:styleId="Ttulo5">
    <w:name w:val="heading 5"/>
    <w:basedOn w:val="Ttulo4"/>
    <w:next w:val="Normal"/>
    <w:link w:val="Ttulo5Char"/>
    <w:uiPriority w:val="9"/>
    <w:unhideWhenUsed/>
    <w:rsid w:val="00006EFF"/>
    <w:pPr>
      <w:outlineLvl w:val="4"/>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TtuloChar">
    <w:name w:val="Título Char"/>
    <w:basedOn w:val="Fontepargpadro"/>
    <w:link w:val="Ttulo"/>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Ttulo1Char">
    <w:name w:val="Título 1 Char"/>
    <w:basedOn w:val="Fontepargpadro"/>
    <w:link w:val="Ttulo1"/>
    <w:uiPriority w:val="9"/>
    <w:rsid w:val="00887C3D"/>
    <w:rPr>
      <w:rFonts w:ascii="Frutiger LT Com 45 Light" w:eastAsiaTheme="majorEastAsia" w:hAnsi="Frutiger LT Com 45 Light" w:cstheme="majorBidi"/>
      <w:b/>
      <w:color w:val="003764"/>
      <w:sz w:val="40"/>
      <w:szCs w:val="32"/>
      <w:lang w:val="en-US"/>
    </w:rPr>
  </w:style>
  <w:style w:type="paragraph" w:styleId="Cabealho">
    <w:name w:val="header"/>
    <w:basedOn w:val="Normal"/>
    <w:link w:val="CabealhoChar"/>
    <w:uiPriority w:val="99"/>
    <w:unhideWhenUsed/>
    <w:rsid w:val="00A77E6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A77E62"/>
  </w:style>
  <w:style w:type="paragraph" w:styleId="Rodap">
    <w:name w:val="footer"/>
    <w:basedOn w:val="Normal"/>
    <w:link w:val="RodapChar"/>
    <w:uiPriority w:val="99"/>
    <w:unhideWhenUsed/>
    <w:rsid w:val="006A388C"/>
    <w:pPr>
      <w:tabs>
        <w:tab w:val="center" w:pos="4513"/>
        <w:tab w:val="right" w:pos="9026"/>
      </w:tabs>
      <w:spacing w:after="0" w:line="240" w:lineRule="auto"/>
    </w:pPr>
    <w:rPr>
      <w:sz w:val="14"/>
    </w:rPr>
  </w:style>
  <w:style w:type="character" w:customStyle="1" w:styleId="RodapChar">
    <w:name w:val="Rodapé Char"/>
    <w:basedOn w:val="Fontepargpadro"/>
    <w:link w:val="Rodap"/>
    <w:uiPriority w:val="99"/>
    <w:rsid w:val="006A388C"/>
    <w:rPr>
      <w:rFonts w:ascii="Frutiger LT Com 45 Light" w:hAnsi="Frutiger LT Com 45 Light"/>
      <w:sz w:val="14"/>
    </w:rPr>
  </w:style>
  <w:style w:type="character" w:customStyle="1" w:styleId="Ttulo2Char">
    <w:name w:val="Título 2 Char"/>
    <w:basedOn w:val="Fontepargpadro"/>
    <w:link w:val="Ttulo2"/>
    <w:uiPriority w:val="9"/>
    <w:rsid w:val="00887C3D"/>
    <w:rPr>
      <w:rFonts w:ascii="Frutiger LT Com 45 Light" w:eastAsiaTheme="majorEastAsia" w:hAnsi="Frutiger LT Com 45 Light" w:cstheme="majorBidi"/>
      <w:b/>
      <w:color w:val="003764"/>
      <w:sz w:val="32"/>
      <w:szCs w:val="26"/>
      <w:lang w:val="en-US"/>
    </w:rPr>
  </w:style>
  <w:style w:type="character" w:customStyle="1" w:styleId="Ttulo3Char">
    <w:name w:val="Título 3 Char"/>
    <w:basedOn w:val="Fontepargpadro"/>
    <w:link w:val="Ttulo3"/>
    <w:uiPriority w:val="9"/>
    <w:rsid w:val="00887C3D"/>
    <w:rPr>
      <w:rFonts w:ascii="Frutiger LT Com 45 Light" w:eastAsiaTheme="majorEastAsia" w:hAnsi="Frutiger LT Com 45 Light" w:cstheme="majorBidi"/>
      <w:b/>
      <w:color w:val="003764"/>
      <w:szCs w:val="24"/>
      <w:lang w:val="en-US"/>
    </w:rPr>
  </w:style>
  <w:style w:type="table" w:styleId="Tabelacomgrade">
    <w:name w:val="Table Grid"/>
    <w:basedOn w:val="Tabela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462CB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62CB3"/>
    <w:rPr>
      <w:rFonts w:ascii="Segoe UI" w:hAnsi="Segoe UI" w:cs="Segoe UI"/>
      <w:sz w:val="18"/>
      <w:szCs w:val="18"/>
    </w:rPr>
  </w:style>
  <w:style w:type="table" w:customStyle="1" w:styleId="TableGridLight1">
    <w:name w:val="Table Grid Light1"/>
    <w:basedOn w:val="Tabela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elanormal"/>
    <w:uiPriority w:val="99"/>
    <w:rsid w:val="00472F2E"/>
    <w:pPr>
      <w:spacing w:after="0" w:line="240" w:lineRule="auto"/>
    </w:pPr>
    <w:rPr>
      <w:rFonts w:ascii="Inria Serif" w:hAnsi="Inria Serif" w:cs="Times New Roman (Body CS)"/>
      <w:color w:val="000000" w:themeColor="text1"/>
      <w:sz w:val="16"/>
    </w:rPr>
    <w:tblPr>
      <w:tblStyleRowBandSize w:val="1"/>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Frutiger LT Com 65" w:hAnsi="Frutiger LT Com 65"/>
        <w:b/>
        <w:i w:val="0"/>
        <w:caps w:val="0"/>
        <w:smallCaps w:val="0"/>
        <w:color w:val="FFFFFF" w:themeColor="background1"/>
        <w:sz w:val="20"/>
      </w:rPr>
      <w:tblPr/>
      <w:trPr>
        <w:cantSplit w:val="0"/>
        <w:tblHeader/>
      </w:trPr>
      <w:tcPr>
        <w:tcBorders>
          <w:top w:val="nil"/>
          <w:left w:val="nil"/>
          <w:bottom w:val="nil"/>
          <w:right w:val="nil"/>
          <w:insideH w:val="nil"/>
          <w:insideV w:val="nil"/>
          <w:tl2br w:val="nil"/>
          <w:tr2bl w:val="nil"/>
        </w:tcBorders>
        <w:shd w:val="clear" w:color="auto" w:fill="0084AD"/>
        <w:tcMar>
          <w:top w:w="198" w:type="dxa"/>
          <w:left w:w="142" w:type="dxa"/>
          <w:bottom w:w="57" w:type="dxa"/>
          <w:right w:w="142" w:type="dxa"/>
        </w:tcMar>
      </w:tcPr>
    </w:tblStylePr>
  </w:style>
  <w:style w:type="numbering" w:customStyle="1" w:styleId="ListNumbers">
    <w:name w:val="ListNumbers"/>
    <w:uiPriority w:val="99"/>
    <w:rsid w:val="00EF6E85"/>
    <w:pPr>
      <w:numPr>
        <w:numId w:val="16"/>
      </w:numPr>
    </w:pPr>
  </w:style>
  <w:style w:type="paragraph" w:styleId="Numerada4">
    <w:name w:val="List Number 4"/>
    <w:basedOn w:val="Normal"/>
    <w:uiPriority w:val="99"/>
    <w:semiHidden/>
    <w:unhideWhenUsed/>
    <w:rsid w:val="00D04BE0"/>
    <w:pPr>
      <w:numPr>
        <w:numId w:val="9"/>
      </w:numPr>
      <w:ind w:left="1208" w:hanging="357"/>
      <w:contextualSpacing/>
    </w:pPr>
  </w:style>
  <w:style w:type="character" w:styleId="Hyperlink">
    <w:name w:val="Hyperlink"/>
    <w:basedOn w:val="Fontepargpadro"/>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Numerada">
    <w:name w:val="List Number"/>
    <w:basedOn w:val="Normal"/>
    <w:uiPriority w:val="99"/>
    <w:unhideWhenUsed/>
    <w:qFormat/>
    <w:rsid w:val="00D04BE0"/>
    <w:pPr>
      <w:numPr>
        <w:numId w:val="16"/>
      </w:numPr>
      <w:contextualSpacing/>
    </w:pPr>
  </w:style>
  <w:style w:type="paragraph" w:styleId="Commarcadores">
    <w:name w:val="List Bullet"/>
    <w:basedOn w:val="Normal"/>
    <w:uiPriority w:val="99"/>
    <w:unhideWhenUsed/>
    <w:qFormat/>
    <w:rsid w:val="008429C5"/>
    <w:pPr>
      <w:numPr>
        <w:numId w:val="15"/>
      </w:numPr>
      <w:contextualSpacing/>
    </w:pPr>
  </w:style>
  <w:style w:type="paragraph" w:styleId="Commarcadores2">
    <w:name w:val="List Bullet 2"/>
    <w:basedOn w:val="Normal"/>
    <w:uiPriority w:val="99"/>
    <w:unhideWhenUsed/>
    <w:rsid w:val="00192D2B"/>
    <w:pPr>
      <w:numPr>
        <w:ilvl w:val="1"/>
        <w:numId w:val="15"/>
      </w:numPr>
      <w:contextualSpacing/>
    </w:pPr>
  </w:style>
  <w:style w:type="paragraph" w:styleId="Commarcadores3">
    <w:name w:val="List Bullet 3"/>
    <w:basedOn w:val="Normal"/>
    <w:uiPriority w:val="99"/>
    <w:unhideWhenUsed/>
    <w:rsid w:val="00192D2B"/>
    <w:pPr>
      <w:numPr>
        <w:ilvl w:val="2"/>
        <w:numId w:val="15"/>
      </w:numPr>
      <w:ind w:left="851"/>
      <w:contextualSpacing/>
    </w:pPr>
  </w:style>
  <w:style w:type="paragraph" w:styleId="Commarcadores4">
    <w:name w:val="List Bullet 4"/>
    <w:basedOn w:val="Normal"/>
    <w:uiPriority w:val="99"/>
    <w:unhideWhenUsed/>
    <w:rsid w:val="008429C5"/>
    <w:pPr>
      <w:numPr>
        <w:ilvl w:val="3"/>
        <w:numId w:val="15"/>
      </w:numPr>
      <w:ind w:left="1135"/>
      <w:contextualSpacing/>
    </w:pPr>
  </w:style>
  <w:style w:type="paragraph" w:styleId="Commarcadores5">
    <w:name w:val="List Bullet 5"/>
    <w:basedOn w:val="Normal"/>
    <w:uiPriority w:val="99"/>
    <w:unhideWhenUsed/>
    <w:rsid w:val="008429C5"/>
    <w:pPr>
      <w:numPr>
        <w:ilvl w:val="4"/>
        <w:numId w:val="15"/>
      </w:numPr>
      <w:ind w:left="1418"/>
      <w:contextualSpacing/>
    </w:pPr>
  </w:style>
  <w:style w:type="paragraph" w:styleId="Numerada2">
    <w:name w:val="List Number 2"/>
    <w:basedOn w:val="Normal"/>
    <w:uiPriority w:val="99"/>
    <w:unhideWhenUsed/>
    <w:rsid w:val="00D04BE0"/>
    <w:pPr>
      <w:numPr>
        <w:ilvl w:val="1"/>
        <w:numId w:val="16"/>
      </w:numPr>
      <w:contextualSpacing/>
    </w:pPr>
  </w:style>
  <w:style w:type="paragraph" w:styleId="Numerada3">
    <w:name w:val="List Number 3"/>
    <w:basedOn w:val="Normal"/>
    <w:uiPriority w:val="99"/>
    <w:unhideWhenUsed/>
    <w:rsid w:val="00D04BE0"/>
    <w:pPr>
      <w:numPr>
        <w:ilvl w:val="2"/>
        <w:numId w:val="16"/>
      </w:numPr>
      <w:ind w:left="851"/>
      <w:contextualSpacing/>
    </w:pPr>
  </w:style>
  <w:style w:type="paragraph" w:styleId="Numerada5">
    <w:name w:val="List Number 5"/>
    <w:basedOn w:val="Normal"/>
    <w:uiPriority w:val="99"/>
    <w:semiHidden/>
    <w:unhideWhenUsed/>
    <w:rsid w:val="00D04BE0"/>
    <w:pPr>
      <w:numPr>
        <w:numId w:val="10"/>
      </w:numPr>
      <w:ind w:left="1491" w:hanging="357"/>
      <w:contextualSpacing/>
    </w:pPr>
  </w:style>
  <w:style w:type="paragraph" w:styleId="Textodenotaderodap">
    <w:name w:val="footnote text"/>
    <w:basedOn w:val="Normal"/>
    <w:link w:val="TextodenotaderodapChar"/>
    <w:uiPriority w:val="99"/>
    <w:semiHidden/>
    <w:unhideWhenUsed/>
    <w:rsid w:val="0003526B"/>
    <w:pPr>
      <w:spacing w:line="240" w:lineRule="auto"/>
      <w:contextualSpacing/>
    </w:pPr>
    <w:rPr>
      <w:sz w:val="16"/>
      <w:szCs w:val="20"/>
    </w:rPr>
  </w:style>
  <w:style w:type="character" w:customStyle="1" w:styleId="TextodenotaderodapChar">
    <w:name w:val="Texto de nota de rodapé Char"/>
    <w:basedOn w:val="Fontepargpadro"/>
    <w:link w:val="Textodenotaderodap"/>
    <w:uiPriority w:val="99"/>
    <w:semiHidden/>
    <w:rsid w:val="0003526B"/>
    <w:rPr>
      <w:rFonts w:ascii="Frutiger LT Com 45 Light" w:hAnsi="Frutiger LT Com 45 Light"/>
      <w:sz w:val="16"/>
      <w:szCs w:val="20"/>
    </w:rPr>
  </w:style>
  <w:style w:type="character" w:styleId="Refdenotaderodap">
    <w:name w:val="footnote reference"/>
    <w:basedOn w:val="Fontepargpadro"/>
    <w:uiPriority w:val="99"/>
    <w:semiHidden/>
    <w:unhideWhenUsed/>
    <w:rsid w:val="0003526B"/>
    <w:rPr>
      <w:rFonts w:ascii="Frutiger LT Com 45 Light" w:hAnsi="Frutiger LT Com 45 Light"/>
      <w:b w:val="0"/>
      <w:i w:val="0"/>
      <w:sz w:val="16"/>
      <w:vertAlign w:val="superscript"/>
    </w:rPr>
  </w:style>
  <w:style w:type="paragraph" w:styleId="Sumrio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Sumrio1">
    <w:name w:val="toc 1"/>
    <w:basedOn w:val="Normal"/>
    <w:next w:val="Normal"/>
    <w:autoRedefine/>
    <w:uiPriority w:val="39"/>
    <w:unhideWhenUsed/>
    <w:rsid w:val="00D103CB"/>
    <w:pPr>
      <w:numPr>
        <w:numId w:val="19"/>
      </w:numPr>
      <w:spacing w:before="120" w:after="0"/>
      <w:contextualSpacing/>
    </w:pPr>
    <w:rPr>
      <w:rFonts w:cs="Times New Roman (Body CS)"/>
      <w:b/>
    </w:rPr>
  </w:style>
  <w:style w:type="paragraph" w:styleId="Sumrio3">
    <w:name w:val="toc 3"/>
    <w:basedOn w:val="Normal"/>
    <w:next w:val="Normal"/>
    <w:autoRedefine/>
    <w:uiPriority w:val="39"/>
    <w:unhideWhenUsed/>
    <w:rsid w:val="002D4A7A"/>
    <w:pPr>
      <w:numPr>
        <w:ilvl w:val="2"/>
        <w:numId w:val="19"/>
      </w:numPr>
      <w:spacing w:before="40" w:after="0"/>
      <w:contextualSpacing/>
    </w:pPr>
    <w:rPr>
      <w:i/>
      <w:sz w:val="18"/>
    </w:rPr>
  </w:style>
  <w:style w:type="numbering" w:customStyle="1" w:styleId="TOC">
    <w:name w:val="TOC"/>
    <w:uiPriority w:val="99"/>
    <w:rsid w:val="00264847"/>
    <w:pPr>
      <w:numPr>
        <w:numId w:val="18"/>
      </w:numPr>
    </w:pPr>
  </w:style>
  <w:style w:type="character" w:customStyle="1" w:styleId="Ttulo4Char">
    <w:name w:val="Título 4 Char"/>
    <w:basedOn w:val="Fontepargpadro"/>
    <w:link w:val="Ttulo4"/>
    <w:uiPriority w:val="9"/>
    <w:rsid w:val="00006EFF"/>
    <w:rPr>
      <w:rFonts w:ascii="Frutiger LT Com 45 Light" w:eastAsiaTheme="majorEastAsia" w:hAnsi="Frutiger LT Com 45 Light" w:cstheme="majorBidi"/>
      <w:b/>
      <w:caps/>
      <w:color w:val="000000" w:themeColor="text1"/>
      <w:szCs w:val="24"/>
    </w:rPr>
  </w:style>
  <w:style w:type="character" w:customStyle="1" w:styleId="Ttulo5Char">
    <w:name w:val="Título 5 Char"/>
    <w:basedOn w:val="Fontepargpadro"/>
    <w:link w:val="Ttulo5"/>
    <w:uiPriority w:val="9"/>
    <w:rsid w:val="00006EFF"/>
    <w:rPr>
      <w:rFonts w:ascii="Frutiger LT Com 45 Light" w:eastAsiaTheme="majorEastAsia" w:hAnsi="Frutiger LT Com 45 Light" w:cstheme="majorBidi"/>
      <w:b/>
      <w:caps/>
      <w:color w:val="000000" w:themeColor="text1"/>
      <w:szCs w:val="24"/>
    </w:rPr>
  </w:style>
  <w:style w:type="table" w:styleId="TabelaSimples4">
    <w:name w:val="Plain Table 4"/>
    <w:basedOn w:val="Tabelanormal"/>
    <w:uiPriority w:val="44"/>
    <w:rsid w:val="00564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564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adeClara">
    <w:name w:val="Grid Table Light"/>
    <w:basedOn w:val="Tabelanormal"/>
    <w:uiPriority w:val="40"/>
    <w:rsid w:val="00183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1">
    <w:name w:val="Plain Table 1"/>
    <w:basedOn w:val="Tabelanormal"/>
    <w:uiPriority w:val="41"/>
    <w:rsid w:val="00183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183B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1Clara">
    <w:name w:val="Grid Table 1 Light"/>
    <w:basedOn w:val="Tabelanormal"/>
    <w:uiPriority w:val="46"/>
    <w:rsid w:val="00183B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183B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183BC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84083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PargrafodaLista">
    <w:name w:val="List Paragraph"/>
    <w:basedOn w:val="Normal"/>
    <w:uiPriority w:val="34"/>
    <w:rsid w:val="00782FB5"/>
    <w:pPr>
      <w:ind w:left="720"/>
      <w:contextualSpacing/>
    </w:pPr>
  </w:style>
  <w:style w:type="paragraph" w:styleId="Subttulo">
    <w:name w:val="Subtitle"/>
    <w:basedOn w:val="Normal"/>
    <w:next w:val="Normal"/>
    <w:link w:val="SubttuloChar"/>
    <w:uiPriority w:val="11"/>
    <w:rsid w:val="00D103CB"/>
    <w:pPr>
      <w:keepNext/>
      <w:keepLines/>
      <w:numPr>
        <w:ilvl w:val="1"/>
      </w:numPr>
      <w:snapToGrid w:val="0"/>
      <w:spacing w:before="240" w:after="0" w:line="620" w:lineRule="exact"/>
      <w:ind w:left="-142"/>
      <w:jc w:val="right"/>
    </w:pPr>
    <w:rPr>
      <w:rFonts w:ascii="Inria Serif" w:eastAsiaTheme="minorEastAsia" w:hAnsi="Inria Serif" w:cs="Times New Roman (Body CS)"/>
      <w:i/>
      <w:color w:val="8AE2D1"/>
      <w:sz w:val="56"/>
      <w:szCs w:val="64"/>
      <w:lang w:val="en-AU"/>
    </w:rPr>
  </w:style>
  <w:style w:type="character" w:customStyle="1" w:styleId="SubttuloChar">
    <w:name w:val="Subtítulo Char"/>
    <w:basedOn w:val="Fontepargpadro"/>
    <w:link w:val="Subttulo"/>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Tabelanormal"/>
    <w:uiPriority w:val="99"/>
    <w:rsid w:val="00887C3D"/>
    <w:pPr>
      <w:spacing w:after="0" w:line="240" w:lineRule="auto"/>
    </w:pPr>
    <w:rPr>
      <w:rFonts w:ascii="Frutiger LT Com 45 Light" w:hAnsi="Frutiger LT Com 45 Light"/>
      <w:color w:val="000000" w:themeColor="text1"/>
      <w:sz w:val="20"/>
    </w:rPr>
    <w:tblPr>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Normal"/>
    <w:qFormat/>
    <w:rsid w:val="00887C3D"/>
    <w:rPr>
      <w:rFonts w:ascii="Inria Serif" w:hAnsi="Inria Serif"/>
      <w:b/>
      <w:color w:val="0084AD"/>
      <w:sz w:val="50"/>
      <w:szCs w:val="50"/>
    </w:rPr>
  </w:style>
  <w:style w:type="table" w:customStyle="1" w:styleId="TableGrid1">
    <w:name w:val="Table Grid1"/>
    <w:basedOn w:val="Tabelanormal"/>
    <w:next w:val="Tabelacomgrade"/>
    <w:uiPriority w:val="39"/>
    <w:rsid w:val="00D2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2">
    <w:name w:val="WSI - Table2"/>
    <w:basedOn w:val="Tabelanormal"/>
    <w:uiPriority w:val="99"/>
    <w:rsid w:val="00453B91"/>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paragraph" w:customStyle="1" w:styleId="Standard">
    <w:name w:val="Standard"/>
    <w:basedOn w:val="Normal"/>
    <w:qFormat/>
    <w:rsid w:val="006E1102"/>
    <w:pPr>
      <w:spacing w:line="256" w:lineRule="auto"/>
    </w:pPr>
  </w:style>
  <w:style w:type="paragraph" w:customStyle="1" w:styleId="PreformattedText">
    <w:name w:val="Preformatted Text"/>
    <w:basedOn w:val="Standard"/>
    <w:qFormat/>
    <w:rsid w:val="006E1102"/>
    <w:pPr>
      <w:spacing w:after="0"/>
    </w:pPr>
    <w:rPr>
      <w:rFonts w:ascii="Liberation Mono" w:eastAsia="Liberation Mono" w:hAnsi="Liberation Mono" w:cs="Liberation Mono"/>
      <w:szCs w:val="20"/>
    </w:rPr>
  </w:style>
  <w:style w:type="character" w:styleId="Refdecomentrio">
    <w:name w:val="annotation reference"/>
    <w:basedOn w:val="Fontepargpadro"/>
    <w:uiPriority w:val="99"/>
    <w:semiHidden/>
    <w:unhideWhenUsed/>
    <w:rsid w:val="004E4E3B"/>
    <w:rPr>
      <w:sz w:val="16"/>
      <w:szCs w:val="16"/>
    </w:rPr>
  </w:style>
  <w:style w:type="paragraph" w:styleId="Textodecomentrio">
    <w:name w:val="annotation text"/>
    <w:basedOn w:val="Normal"/>
    <w:link w:val="TextodecomentrioChar"/>
    <w:uiPriority w:val="99"/>
    <w:unhideWhenUsed/>
    <w:rsid w:val="004E4E3B"/>
    <w:pPr>
      <w:spacing w:line="240" w:lineRule="auto"/>
    </w:pPr>
    <w:rPr>
      <w:szCs w:val="20"/>
    </w:rPr>
  </w:style>
  <w:style w:type="character" w:customStyle="1" w:styleId="TextodecomentrioChar">
    <w:name w:val="Texto de comentário Char"/>
    <w:basedOn w:val="Fontepargpadro"/>
    <w:link w:val="Textodecomentrio"/>
    <w:uiPriority w:val="99"/>
    <w:rsid w:val="004E4E3B"/>
    <w:rPr>
      <w:rFonts w:ascii="Frutiger LT Com 55 Roman" w:hAnsi="Frutiger LT Com 55 Roman"/>
      <w:sz w:val="20"/>
      <w:szCs w:val="20"/>
      <w:lang w:val="en-US"/>
    </w:rPr>
  </w:style>
  <w:style w:type="paragraph" w:styleId="Assuntodocomentrio">
    <w:name w:val="annotation subject"/>
    <w:basedOn w:val="Textodecomentrio"/>
    <w:next w:val="Textodecomentrio"/>
    <w:link w:val="AssuntodocomentrioChar"/>
    <w:uiPriority w:val="99"/>
    <w:semiHidden/>
    <w:unhideWhenUsed/>
    <w:rsid w:val="004E4E3B"/>
    <w:rPr>
      <w:b/>
      <w:bCs/>
    </w:rPr>
  </w:style>
  <w:style w:type="character" w:customStyle="1" w:styleId="AssuntodocomentrioChar">
    <w:name w:val="Assunto do comentário Char"/>
    <w:basedOn w:val="TextodecomentrioChar"/>
    <w:link w:val="Assuntodocomentrio"/>
    <w:uiPriority w:val="99"/>
    <w:semiHidden/>
    <w:rsid w:val="004E4E3B"/>
    <w:rPr>
      <w:rFonts w:ascii="Frutiger LT Com 55 Roman" w:hAnsi="Frutiger LT Com 55 Roman"/>
      <w:b/>
      <w:bCs/>
      <w:sz w:val="20"/>
      <w:szCs w:val="20"/>
      <w:lang w:val="en-US"/>
    </w:rPr>
  </w:style>
  <w:style w:type="paragraph" w:customStyle="1" w:styleId="List1">
    <w:name w:val="List1"/>
    <w:basedOn w:val="PargrafodaLista"/>
    <w:qFormat/>
    <w:rsid w:val="008D1306"/>
    <w:pPr>
      <w:keepNext/>
      <w:numPr>
        <w:numId w:val="20"/>
      </w:numPr>
      <w:ind w:left="714" w:hanging="357"/>
    </w:pPr>
  </w:style>
  <w:style w:type="paragraph" w:customStyle="1" w:styleId="LIst2">
    <w:name w:val="LIst2"/>
    <w:basedOn w:val="List1"/>
    <w:qFormat/>
    <w:rsid w:val="008D1306"/>
    <w:pPr>
      <w:numPr>
        <w:ilvl w:val="1"/>
      </w:numPr>
    </w:pPr>
  </w:style>
  <w:style w:type="paragraph" w:customStyle="1" w:styleId="LIst3">
    <w:name w:val="LIst3"/>
    <w:basedOn w:val="LIst2"/>
    <w:qFormat/>
    <w:rsid w:val="008D1306"/>
    <w:pPr>
      <w:numPr>
        <w:ilvl w:val="2"/>
      </w:numPr>
    </w:pPr>
  </w:style>
  <w:style w:type="character" w:styleId="MenoPendente">
    <w:name w:val="Unresolved Mention"/>
    <w:basedOn w:val="Fontepargpadro"/>
    <w:uiPriority w:val="99"/>
    <w:semiHidden/>
    <w:unhideWhenUsed/>
    <w:rsid w:val="00F92D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93649">
      <w:bodyDiv w:val="1"/>
      <w:marLeft w:val="0"/>
      <w:marRight w:val="0"/>
      <w:marTop w:val="0"/>
      <w:marBottom w:val="0"/>
      <w:divBdr>
        <w:top w:val="none" w:sz="0" w:space="0" w:color="auto"/>
        <w:left w:val="none" w:sz="0" w:space="0" w:color="auto"/>
        <w:bottom w:val="none" w:sz="0" w:space="0" w:color="auto"/>
        <w:right w:val="none" w:sz="0" w:space="0" w:color="auto"/>
      </w:divBdr>
    </w:div>
    <w:div w:id="145558708">
      <w:bodyDiv w:val="1"/>
      <w:marLeft w:val="0"/>
      <w:marRight w:val="0"/>
      <w:marTop w:val="0"/>
      <w:marBottom w:val="0"/>
      <w:divBdr>
        <w:top w:val="none" w:sz="0" w:space="0" w:color="auto"/>
        <w:left w:val="none" w:sz="0" w:space="0" w:color="auto"/>
        <w:bottom w:val="none" w:sz="0" w:space="0" w:color="auto"/>
        <w:right w:val="none" w:sz="0" w:space="0" w:color="auto"/>
      </w:divBdr>
    </w:div>
    <w:div w:id="489907739">
      <w:bodyDiv w:val="1"/>
      <w:marLeft w:val="0"/>
      <w:marRight w:val="0"/>
      <w:marTop w:val="0"/>
      <w:marBottom w:val="0"/>
      <w:divBdr>
        <w:top w:val="none" w:sz="0" w:space="0" w:color="auto"/>
        <w:left w:val="none" w:sz="0" w:space="0" w:color="auto"/>
        <w:bottom w:val="none" w:sz="0" w:space="0" w:color="auto"/>
        <w:right w:val="none" w:sz="0" w:space="0" w:color="auto"/>
      </w:divBdr>
    </w:div>
    <w:div w:id="801532751">
      <w:bodyDiv w:val="1"/>
      <w:marLeft w:val="0"/>
      <w:marRight w:val="0"/>
      <w:marTop w:val="0"/>
      <w:marBottom w:val="0"/>
      <w:divBdr>
        <w:top w:val="none" w:sz="0" w:space="0" w:color="auto"/>
        <w:left w:val="none" w:sz="0" w:space="0" w:color="auto"/>
        <w:bottom w:val="none" w:sz="0" w:space="0" w:color="auto"/>
        <w:right w:val="none" w:sz="0" w:space="0" w:color="auto"/>
      </w:divBdr>
    </w:div>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 w:id="1307277019">
      <w:bodyDiv w:val="1"/>
      <w:marLeft w:val="0"/>
      <w:marRight w:val="0"/>
      <w:marTop w:val="0"/>
      <w:marBottom w:val="0"/>
      <w:divBdr>
        <w:top w:val="none" w:sz="0" w:space="0" w:color="auto"/>
        <w:left w:val="none" w:sz="0" w:space="0" w:color="auto"/>
        <w:bottom w:val="none" w:sz="0" w:space="0" w:color="auto"/>
        <w:right w:val="none" w:sz="0" w:space="0" w:color="auto"/>
      </w:divBdr>
    </w:div>
    <w:div w:id="1539588666">
      <w:bodyDiv w:val="1"/>
      <w:marLeft w:val="0"/>
      <w:marRight w:val="0"/>
      <w:marTop w:val="0"/>
      <w:marBottom w:val="0"/>
      <w:divBdr>
        <w:top w:val="none" w:sz="0" w:space="0" w:color="auto"/>
        <w:left w:val="none" w:sz="0" w:space="0" w:color="auto"/>
        <w:bottom w:val="none" w:sz="0" w:space="0" w:color="auto"/>
        <w:right w:val="none" w:sz="0" w:space="0" w:color="auto"/>
      </w:divBdr>
    </w:div>
    <w:div w:id="1799571877">
      <w:bodyDiv w:val="1"/>
      <w:marLeft w:val="0"/>
      <w:marRight w:val="0"/>
      <w:marTop w:val="0"/>
      <w:marBottom w:val="0"/>
      <w:divBdr>
        <w:top w:val="none" w:sz="0" w:space="0" w:color="auto"/>
        <w:left w:val="none" w:sz="0" w:space="0" w:color="auto"/>
        <w:bottom w:val="none" w:sz="0" w:space="0" w:color="auto"/>
        <w:right w:val="none" w:sz="0" w:space="0" w:color="auto"/>
      </w:divBdr>
    </w:div>
    <w:div w:id="1827697246">
      <w:bodyDiv w:val="1"/>
      <w:marLeft w:val="0"/>
      <w:marRight w:val="0"/>
      <w:marTop w:val="0"/>
      <w:marBottom w:val="0"/>
      <w:divBdr>
        <w:top w:val="none" w:sz="0" w:space="0" w:color="auto"/>
        <w:left w:val="none" w:sz="0" w:space="0" w:color="auto"/>
        <w:bottom w:val="none" w:sz="0" w:space="0" w:color="auto"/>
        <w:right w:val="none" w:sz="0" w:space="0" w:color="auto"/>
      </w:divBdr>
    </w:div>
    <w:div w:id="206767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hyperlink" Target="http://192.168.10.10Y:8001/api/v1/).%20"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hyperlink" Target="http://192.168.10.10Y:8001/api/v1/).%20" TargetMode="External"/><Relationship Id="rId30" Type="http://schemas.openxmlformats.org/officeDocument/2006/relationships/footer" Target="footer3.xm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26A1C01EBDF444BDB3F54906A6CA68" ma:contentTypeVersion="2" ma:contentTypeDescription="Create a new document." ma:contentTypeScope="" ma:versionID="e074f27ac53fffbe02c125d9740ab5a6">
  <xsd:schema xmlns:xsd="http://www.w3.org/2001/XMLSchema" xmlns:xs="http://www.w3.org/2001/XMLSchema" xmlns:p="http://schemas.microsoft.com/office/2006/metadata/properties" xmlns:ns2="8ebe4597-e621-4743-91dc-692e4ac75a25" targetNamespace="http://schemas.microsoft.com/office/2006/metadata/properties" ma:root="true" ma:fieldsID="33294f8b601ac73111402e1beafcd989" ns2:_="">
    <xsd:import namespace="8ebe4597-e621-4743-91dc-692e4ac75a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be4597-e621-4743-91dc-692e4ac75a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BBC5C-4DAB-4DDA-90FA-4946D335DF9A}">
  <ds:schemaRefs>
    <ds:schemaRef ds:uri="http://schemas.microsoft.com/sharepoint/v3/contenttype/forms"/>
  </ds:schemaRefs>
</ds:datastoreItem>
</file>

<file path=customXml/itemProps2.xml><?xml version="1.0" encoding="utf-8"?>
<ds:datastoreItem xmlns:ds="http://schemas.openxmlformats.org/officeDocument/2006/customXml" ds:itemID="{A8048B9C-6FE0-46DE-A2E9-F56EC30034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F7EA3A-FCE5-46CA-B561-4473DB871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be4597-e621-4743-91dc-692e4ac75a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F9BE0C-F52C-46D9-8AFF-D7C26BE25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WSI_doc_cover_v4.0.dotx</Template>
  <TotalTime>1743</TotalTime>
  <Pages>21</Pages>
  <Words>3438</Words>
  <Characters>18568</Characters>
  <Application>Microsoft Office Word</Application>
  <DocSecurity>0</DocSecurity>
  <Lines>154</Lines>
  <Paragraphs>43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Stokie</dc:creator>
  <cp:keywords/>
  <dc:description/>
  <cp:lastModifiedBy>Marcelo Strehl</cp:lastModifiedBy>
  <cp:revision>71</cp:revision>
  <cp:lastPrinted>2018-11-29T12:08:00Z</cp:lastPrinted>
  <dcterms:created xsi:type="dcterms:W3CDTF">2019-06-26T12:12:00Z</dcterms:created>
  <dcterms:modified xsi:type="dcterms:W3CDTF">2019-07-01T14:23:00Z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0x010100AA26A1C01EBDF444BDB3F54906A6CA68</vt:lpwstr>
  </property>
</Properties>
</file>